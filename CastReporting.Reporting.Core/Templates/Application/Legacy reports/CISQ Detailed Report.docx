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89381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89381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89381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89381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5036D569"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C8778F">
                                  <w:rPr>
                                    <w:rFonts w:asciiTheme="majorHAnsi" w:hAnsiTheme="majorHAnsi" w:cs="Arial"/>
                                    <w:b/>
                                    <w:color w:val="365F91" w:themeColor="accent1" w:themeShade="BF"/>
                                    <w:sz w:val="56"/>
                                  </w:rPr>
                                  <w:t>Detailed</w:t>
                                </w:r>
                                <w:r>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5036D569"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C8778F">
                            <w:rPr>
                              <w:rFonts w:asciiTheme="majorHAnsi" w:hAnsiTheme="majorHAnsi" w:cs="Arial"/>
                              <w:b/>
                              <w:color w:val="365F91" w:themeColor="accent1" w:themeShade="BF"/>
                              <w:sz w:val="56"/>
                            </w:rPr>
                            <w:t>Detailed</w:t>
                          </w:r>
                          <w:r>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89381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004117B" w14:textId="77777777" w:rsidR="006C434B"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5238914"/>
      <w:bookmarkStart w:id="7" w:name="_Toc25309515"/>
      <w:r w:rsidR="00D36C46">
        <w:t>Table of Content</w:t>
      </w:r>
      <w:bookmarkEnd w:id="1"/>
      <w:bookmarkEnd w:id="2"/>
      <w:bookmarkEnd w:id="3"/>
      <w:bookmarkEnd w:id="4"/>
      <w:bookmarkEnd w:id="5"/>
      <w:bookmarkEnd w:id="6"/>
      <w:bookmarkEnd w:id="7"/>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771F6D21" w14:textId="77777777" w:rsidR="006C434B" w:rsidRDefault="006C434B">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BAA75D7"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25776D7B" w14:textId="77777777" w:rsidR="006C434B" w:rsidRDefault="006C434B">
      <w:pPr>
        <w:pStyle w:val="TOC2"/>
        <w:tabs>
          <w:tab w:val="left" w:pos="1200"/>
        </w:tabs>
        <w:rPr>
          <w:rFonts w:asciiTheme="minorHAnsi" w:eastAsiaTheme="minorEastAsia" w:hAnsiTheme="minorHAnsi" w:cstheme="minorBidi"/>
          <w:smallCaps w:val="0"/>
          <w:noProof/>
          <w:color w:val="auto"/>
          <w:sz w:val="22"/>
          <w:szCs w:val="22"/>
          <w:lang w:eastAsia="en-US"/>
        </w:rPr>
      </w:pPr>
      <w:r w:rsidRPr="00475B6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75B6F">
        <w:rPr>
          <w:noProof/>
        </w:rPr>
        <w:t>Application Characteristics</w:t>
      </w:r>
    </w:p>
    <w:p w14:paraId="71AFE03F"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Summary</w:t>
      </w:r>
    </w:p>
    <w:p w14:paraId="033AC58E" w14:textId="77777777" w:rsidR="006C434B" w:rsidRDefault="006C434B">
      <w:pPr>
        <w:pStyle w:val="TOC2"/>
        <w:tabs>
          <w:tab w:val="left" w:pos="1200"/>
        </w:tabs>
        <w:rPr>
          <w:rFonts w:asciiTheme="minorHAnsi" w:eastAsiaTheme="minorEastAsia" w:hAnsiTheme="minorHAnsi" w:cstheme="minorBidi"/>
          <w:smallCaps w:val="0"/>
          <w:noProof/>
          <w:color w:val="auto"/>
          <w:sz w:val="22"/>
          <w:szCs w:val="22"/>
          <w:lang w:eastAsia="en-US"/>
        </w:rPr>
      </w:pPr>
      <w:r w:rsidRPr="00475B6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75B6F">
        <w:rPr>
          <w:rFonts w:eastAsia="Calibri"/>
          <w:noProof/>
        </w:rPr>
        <w:t>CISQ Violations Summary</w:t>
      </w:r>
    </w:p>
    <w:p w14:paraId="00B98506"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eastAsia="Calibri"/>
          <w:noProof/>
        </w:rPr>
        <w:t>3.</w:t>
      </w:r>
      <w:r>
        <w:rPr>
          <w:rFonts w:asciiTheme="minorHAnsi" w:eastAsiaTheme="minorEastAsia" w:hAnsiTheme="minorHAnsi" w:cstheme="minorBidi"/>
          <w:b w:val="0"/>
          <w:caps w:val="0"/>
          <w:noProof/>
          <w:color w:val="auto"/>
          <w:sz w:val="22"/>
          <w:szCs w:val="22"/>
          <w:lang w:eastAsia="en-US"/>
        </w:rPr>
        <w:tab/>
      </w:r>
      <w:r w:rsidRPr="00475B6F">
        <w:rPr>
          <w:rFonts w:eastAsia="Calibri"/>
          <w:noProof/>
        </w:rPr>
        <w:t>CAST Findings for CISQ Security</w:t>
      </w:r>
    </w:p>
    <w:p w14:paraId="6830DFA4"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eastAsia="Calibri"/>
          <w:noProof/>
        </w:rPr>
        <w:t>4.</w:t>
      </w:r>
      <w:r>
        <w:rPr>
          <w:rFonts w:asciiTheme="minorHAnsi" w:eastAsiaTheme="minorEastAsia" w:hAnsiTheme="minorHAnsi" w:cstheme="minorBidi"/>
          <w:b w:val="0"/>
          <w:caps w:val="0"/>
          <w:noProof/>
          <w:color w:val="auto"/>
          <w:sz w:val="22"/>
          <w:szCs w:val="22"/>
          <w:lang w:eastAsia="en-US"/>
        </w:rPr>
        <w:tab/>
      </w:r>
      <w:r w:rsidRPr="00475B6F">
        <w:rPr>
          <w:rFonts w:eastAsia="Calibri"/>
          <w:noProof/>
        </w:rPr>
        <w:t>CAST Findings for CISQ Reliability</w:t>
      </w:r>
    </w:p>
    <w:p w14:paraId="36008AB6"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eastAsia="Calibri"/>
          <w:noProof/>
        </w:rPr>
        <w:t>5.</w:t>
      </w:r>
      <w:r>
        <w:rPr>
          <w:rFonts w:asciiTheme="minorHAnsi" w:eastAsiaTheme="minorEastAsia" w:hAnsiTheme="minorHAnsi" w:cstheme="minorBidi"/>
          <w:b w:val="0"/>
          <w:caps w:val="0"/>
          <w:noProof/>
          <w:color w:val="auto"/>
          <w:sz w:val="22"/>
          <w:szCs w:val="22"/>
          <w:lang w:eastAsia="en-US"/>
        </w:rPr>
        <w:tab/>
      </w:r>
      <w:r w:rsidRPr="00475B6F">
        <w:rPr>
          <w:rFonts w:eastAsia="Calibri"/>
          <w:noProof/>
        </w:rPr>
        <w:t>CAST Findings for CISQ Performance Efficiency</w:t>
      </w:r>
    </w:p>
    <w:p w14:paraId="4DD643AE"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sidRPr="00475B6F">
        <w:rPr>
          <w:rFonts w:eastAsia="Calibri"/>
          <w:noProof/>
        </w:rPr>
        <w:t>6.</w:t>
      </w:r>
      <w:r>
        <w:rPr>
          <w:rFonts w:asciiTheme="minorHAnsi" w:eastAsiaTheme="minorEastAsia" w:hAnsiTheme="minorHAnsi" w:cstheme="minorBidi"/>
          <w:b w:val="0"/>
          <w:caps w:val="0"/>
          <w:noProof/>
          <w:color w:val="auto"/>
          <w:sz w:val="22"/>
          <w:szCs w:val="22"/>
          <w:lang w:eastAsia="en-US"/>
        </w:rPr>
        <w:tab/>
      </w:r>
      <w:r w:rsidRPr="00475B6F">
        <w:rPr>
          <w:rFonts w:eastAsia="Calibri"/>
          <w:noProof/>
        </w:rPr>
        <w:t>CAST Findings for CISQ Maintainability</w:t>
      </w:r>
    </w:p>
    <w:p w14:paraId="2FEF42B4"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CAST Findings Details for CISQ Security</w:t>
      </w:r>
    </w:p>
    <w:p w14:paraId="08DEBABA"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8.</w:t>
      </w:r>
      <w:r>
        <w:rPr>
          <w:rFonts w:asciiTheme="minorHAnsi" w:eastAsiaTheme="minorEastAsia" w:hAnsiTheme="minorHAnsi" w:cstheme="minorBidi"/>
          <w:b w:val="0"/>
          <w:caps w:val="0"/>
          <w:noProof/>
          <w:color w:val="auto"/>
          <w:sz w:val="22"/>
          <w:szCs w:val="22"/>
          <w:lang w:eastAsia="en-US"/>
        </w:rPr>
        <w:tab/>
      </w:r>
      <w:r>
        <w:rPr>
          <w:noProof/>
        </w:rPr>
        <w:t>CAST Findings details for CISQ Reliability</w:t>
      </w:r>
    </w:p>
    <w:p w14:paraId="63AE220C" w14:textId="77777777" w:rsidR="006C434B" w:rsidRDefault="006C434B">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9.</w:t>
      </w:r>
      <w:r>
        <w:rPr>
          <w:rFonts w:asciiTheme="minorHAnsi" w:eastAsiaTheme="minorEastAsia" w:hAnsiTheme="minorHAnsi" w:cstheme="minorBidi"/>
          <w:b w:val="0"/>
          <w:caps w:val="0"/>
          <w:noProof/>
          <w:color w:val="auto"/>
          <w:sz w:val="22"/>
          <w:szCs w:val="22"/>
          <w:lang w:eastAsia="en-US"/>
        </w:rPr>
        <w:tab/>
      </w:r>
      <w:r>
        <w:rPr>
          <w:noProof/>
        </w:rPr>
        <w:t>CAST Findings details for CISQ Performance Efficiency</w:t>
      </w:r>
    </w:p>
    <w:p w14:paraId="2A5D1435" w14:textId="77777777" w:rsidR="006C434B" w:rsidRDefault="006C434B">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10.</w:t>
      </w:r>
      <w:r>
        <w:rPr>
          <w:rFonts w:asciiTheme="minorHAnsi" w:eastAsiaTheme="minorEastAsia" w:hAnsiTheme="minorHAnsi" w:cstheme="minorBidi"/>
          <w:b w:val="0"/>
          <w:caps w:val="0"/>
          <w:noProof/>
          <w:color w:val="auto"/>
          <w:sz w:val="22"/>
          <w:szCs w:val="22"/>
          <w:lang w:eastAsia="en-US"/>
        </w:rPr>
        <w:tab/>
      </w:r>
      <w:r>
        <w:rPr>
          <w:noProof/>
        </w:rPr>
        <w:t>CAST Findings details for CISQ Maintainability</w:t>
      </w:r>
    </w:p>
    <w:p w14:paraId="4FDCF3AB" w14:textId="77777777" w:rsidR="006C434B" w:rsidRDefault="006C434B">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6A7CCCB9" w14:textId="77777777" w:rsidR="006C434B" w:rsidRDefault="006C434B">
      <w:pPr>
        <w:pStyle w:val="TOC2"/>
        <w:tabs>
          <w:tab w:val="left" w:pos="1200"/>
        </w:tabs>
        <w:rPr>
          <w:rFonts w:asciiTheme="minorHAnsi" w:eastAsiaTheme="minorEastAsia" w:hAnsiTheme="minorHAnsi" w:cstheme="minorBidi"/>
          <w:smallCaps w:val="0"/>
          <w:noProof/>
          <w:color w:val="auto"/>
          <w:sz w:val="22"/>
          <w:szCs w:val="22"/>
          <w:lang w:eastAsia="en-US"/>
        </w:rPr>
      </w:pPr>
      <w:r w:rsidRPr="00475B6F">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475B6F">
        <w:rPr>
          <w:noProof/>
        </w:rPr>
        <w:t>About CAST Software Intelligence</w:t>
      </w:r>
    </w:p>
    <w:p w14:paraId="50C6BABC" w14:textId="77777777" w:rsidR="006C434B" w:rsidRDefault="006C434B">
      <w:pPr>
        <w:pStyle w:val="TOC2"/>
        <w:tabs>
          <w:tab w:val="left" w:pos="1200"/>
        </w:tabs>
        <w:rPr>
          <w:rFonts w:asciiTheme="minorHAnsi" w:eastAsiaTheme="minorEastAsia" w:hAnsiTheme="minorHAnsi" w:cstheme="minorBidi"/>
          <w:smallCaps w:val="0"/>
          <w:noProof/>
          <w:color w:val="auto"/>
          <w:sz w:val="22"/>
          <w:szCs w:val="22"/>
          <w:lang w:eastAsia="en-US"/>
        </w:rPr>
      </w:pPr>
      <w:r w:rsidRPr="00475B6F">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475B6F">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351"/>
      <w:bookmarkStart w:id="9" w:name="_Toc14696275"/>
      <w:bookmarkStart w:id="10" w:name="_Toc14781140"/>
      <w:bookmarkStart w:id="11" w:name="_Toc14781348"/>
      <w:bookmarkStart w:id="12" w:name="_Toc15304604"/>
      <w:bookmarkStart w:id="13" w:name="_Toc25238915"/>
      <w:bookmarkStart w:id="14" w:name="_Toc25309516"/>
      <w:r w:rsidR="005773E4">
        <w:t>Introduction</w:t>
      </w:r>
      <w:bookmarkEnd w:id="8"/>
      <w:bookmarkEnd w:id="9"/>
      <w:bookmarkEnd w:id="10"/>
      <w:bookmarkEnd w:id="11"/>
      <w:bookmarkEnd w:id="12"/>
      <w:bookmarkEnd w:id="13"/>
      <w:bookmarkEnd w:id="14"/>
    </w:p>
    <w:p w14:paraId="34CF3A1B" w14:textId="6B422282" w:rsidR="0087076A" w:rsidRPr="0087076A" w:rsidRDefault="0087076A" w:rsidP="0087076A">
      <w:pPr>
        <w:ind w:right="657"/>
      </w:pPr>
      <w:bookmarkStart w:id="15"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16" w:name="_Toc531862352"/>
      <w:bookmarkStart w:id="17" w:name="_Toc14696276"/>
      <w:bookmarkStart w:id="18" w:name="_Toc14781141"/>
      <w:bookmarkStart w:id="19" w:name="_Toc14781349"/>
      <w:bookmarkStart w:id="20" w:name="_Toc15304605"/>
      <w:bookmarkStart w:id="21" w:name="_Toc25238916"/>
      <w:bookmarkStart w:id="22" w:name="_Toc25309517"/>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bookmarkEnd w:id="22"/>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5BF3E0F8" w:rsidR="004708D5" w:rsidRPr="005773E4" w:rsidRDefault="0087076A" w:rsidP="002638B2">
      <w:pPr>
        <w:pStyle w:val="Heading1"/>
        <w:ind w:right="657"/>
        <w:rPr>
          <w:rFonts w:asciiTheme="minorHAnsi" w:hAnsiTheme="minorHAnsi"/>
          <w:noProof/>
          <w:sz w:val="22"/>
        </w:rPr>
      </w:pPr>
      <w:bookmarkStart w:id="23" w:name="_Toc531862353"/>
      <w:bookmarkStart w:id="24" w:name="_Toc14696277"/>
      <w:bookmarkStart w:id="25" w:name="_Toc14781142"/>
      <w:bookmarkStart w:id="26" w:name="_Toc14781350"/>
      <w:bookmarkStart w:id="27" w:name="_Toc15304606"/>
      <w:bookmarkStart w:id="28" w:name="_Toc25238917"/>
      <w:bookmarkStart w:id="29" w:name="_Toc25309518"/>
      <w:r>
        <w:lastRenderedPageBreak/>
        <w:t>CISQ</w:t>
      </w:r>
      <w:r w:rsidR="004708D5">
        <w:t xml:space="preserve"> </w:t>
      </w:r>
      <w:bookmarkEnd w:id="23"/>
      <w:bookmarkEnd w:id="24"/>
      <w:r w:rsidR="006B65DD">
        <w:t>Summary</w:t>
      </w:r>
      <w:bookmarkEnd w:id="25"/>
      <w:bookmarkEnd w:id="26"/>
      <w:bookmarkEnd w:id="27"/>
      <w:bookmarkEnd w:id="28"/>
      <w:bookmarkEnd w:id="29"/>
    </w:p>
    <w:p w14:paraId="576EB6C4" w14:textId="34B66D32" w:rsidR="00525BE7" w:rsidRPr="00D61A21" w:rsidRDefault="003B300F" w:rsidP="002638B2">
      <w:pPr>
        <w:ind w:left="0" w:right="657"/>
        <w:jc w:val="left"/>
        <w:rPr>
          <w:noProof/>
          <w:szCs w:val="18"/>
        </w:rPr>
      </w:pPr>
      <w:r w:rsidRPr="00D61A21">
        <w:rPr>
          <w:noProof/>
          <w:szCs w:val="18"/>
        </w:rPr>
        <w:t>This section provide</w:t>
      </w:r>
      <w:r w:rsidR="00095A1C">
        <w:rPr>
          <w:noProof/>
          <w:szCs w:val="18"/>
        </w:rPr>
        <w:t>s</w:t>
      </w:r>
      <w:r w:rsidRPr="00D61A21">
        <w:rPr>
          <w:noProof/>
          <w:szCs w:val="18"/>
        </w:rPr>
        <w:t xml:space="preserve"> a summary of the </w:t>
      </w:r>
      <w:r w:rsidR="0087076A" w:rsidRPr="00D61A21">
        <w:rPr>
          <w:noProof/>
          <w:szCs w:val="18"/>
        </w:rPr>
        <w:t>CISQ specified</w:t>
      </w:r>
      <w:r w:rsidRPr="00D61A21">
        <w:rPr>
          <w:noProof/>
          <w:szCs w:val="18"/>
        </w:rPr>
        <w:t xml:space="preserve"> vulnerability identified in the structural quality analysis and me</w:t>
      </w:r>
      <w:r w:rsidR="00095A1C">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 xml:space="preserve"> against the </w:t>
      </w:r>
      <w:r w:rsidR="001A6DF0" w:rsidRPr="00D61A21">
        <w:rPr>
          <w:noProof/>
          <w:szCs w:val="18"/>
        </w:rPr>
        <w:t>CISQ</w:t>
      </w:r>
      <w:r w:rsidR="007023C3" w:rsidRPr="00D61A21">
        <w:rPr>
          <w:noProof/>
          <w:szCs w:val="18"/>
        </w:rPr>
        <w:t xml:space="preserve"> </w:t>
      </w:r>
      <w:r w:rsidR="00FD2AC5" w:rsidRPr="00D61A21">
        <w:rPr>
          <w:noProof/>
          <w:szCs w:val="18"/>
        </w:rPr>
        <w:t>standard.</w:t>
      </w:r>
      <w:r w:rsidR="007023C3" w:rsidRPr="00D61A21">
        <w:rPr>
          <w:noProof/>
          <w:szCs w:val="18"/>
        </w:rPr>
        <w:t xml:space="preserve"> Details about </w:t>
      </w:r>
      <w:r w:rsidR="001A6DF0" w:rsidRPr="00D61A21">
        <w:rPr>
          <w:noProof/>
          <w:szCs w:val="18"/>
        </w:rPr>
        <w:t>CISQ</w:t>
      </w:r>
      <w:r w:rsidR="007023C3" w:rsidRPr="00D61A21">
        <w:rPr>
          <w:noProof/>
          <w:szCs w:val="18"/>
        </w:rPr>
        <w:t xml:space="preserve"> 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4D6664C1" w14:textId="7C79363E" w:rsidR="000B1DF2" w:rsidRPr="00212651" w:rsidRDefault="001A6DF0" w:rsidP="002638B2">
      <w:pPr>
        <w:pStyle w:val="Heading2"/>
        <w:spacing w:after="0"/>
        <w:ind w:left="540" w:right="657" w:hanging="540"/>
        <w:rPr>
          <w:rFonts w:eastAsia="Calibri"/>
        </w:rPr>
      </w:pPr>
      <w:bookmarkStart w:id="30" w:name="_Toc531862354"/>
      <w:bookmarkStart w:id="31" w:name="_Toc14696278"/>
      <w:bookmarkStart w:id="32" w:name="_Toc14781143"/>
      <w:bookmarkStart w:id="33" w:name="_Toc14781351"/>
      <w:bookmarkStart w:id="34" w:name="_Toc15304607"/>
      <w:bookmarkStart w:id="35" w:name="_Toc25238918"/>
      <w:bookmarkStart w:id="36" w:name="_Toc25309519"/>
      <w:r>
        <w:rPr>
          <w:rFonts w:eastAsia="Calibri"/>
          <w:lang w:val="en-US"/>
        </w:rPr>
        <w:t>CISQ</w:t>
      </w:r>
      <w:r w:rsidR="000B1DF2">
        <w:rPr>
          <w:rFonts w:eastAsia="Calibri"/>
          <w:lang w:val="en-US"/>
        </w:rPr>
        <w:t xml:space="preserve"> </w:t>
      </w:r>
      <w:r w:rsidR="00D93EA0">
        <w:rPr>
          <w:rFonts w:eastAsia="Calibri"/>
          <w:lang w:val="en-US"/>
        </w:rPr>
        <w:t xml:space="preserve">Violations </w:t>
      </w:r>
      <w:r w:rsidR="0087076A">
        <w:rPr>
          <w:rFonts w:eastAsia="Calibri"/>
          <w:lang w:val="en-US"/>
        </w:rPr>
        <w:t>Summary</w:t>
      </w:r>
      <w:bookmarkEnd w:id="30"/>
      <w:bookmarkEnd w:id="31"/>
      <w:bookmarkEnd w:id="32"/>
      <w:bookmarkEnd w:id="33"/>
      <w:bookmarkEnd w:id="34"/>
      <w:bookmarkEnd w:id="35"/>
      <w:bookmarkEnd w:id="36"/>
    </w:p>
    <w:p w14:paraId="11E67AE7" w14:textId="50A6E9FE" w:rsidR="007023C3" w:rsidRDefault="007023C3" w:rsidP="002638B2">
      <w:pPr>
        <w:pStyle w:val="BodyContent"/>
        <w:ind w:right="657"/>
        <w:rPr>
          <w:rFonts w:asciiTheme="minorHAnsi" w:hAnsiTheme="minorHAnsi" w:cstheme="minorHAnsi"/>
          <w:sz w:val="20"/>
          <w:szCs w:val="20"/>
        </w:rPr>
      </w:pPr>
    </w:p>
    <w:p w14:paraId="522EEDA4" w14:textId="632FC949"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2FE1C7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7368D3A" w:rsidR="0087076A" w:rsidRPr="0087076A" w:rsidRDefault="002D633A" w:rsidP="00012076">
      <w:pPr>
        <w:pStyle w:val="Heading1"/>
        <w:rPr>
          <w:rFonts w:eastAsia="Calibri"/>
        </w:rPr>
      </w:pPr>
      <w:bookmarkStart w:id="37" w:name="_Toc531862361"/>
      <w:bookmarkStart w:id="38" w:name="_Toc14696279"/>
      <w:bookmarkStart w:id="39" w:name="_Toc14781144"/>
      <w:bookmarkStart w:id="40" w:name="_Toc14781352"/>
      <w:bookmarkStart w:id="41" w:name="_Toc15304608"/>
      <w:bookmarkStart w:id="42" w:name="_Toc25238919"/>
      <w:bookmarkStart w:id="43" w:name="_Toc25309520"/>
      <w:r>
        <w:rPr>
          <w:rFonts w:eastAsia="Calibri"/>
        </w:rPr>
        <w:lastRenderedPageBreak/>
        <w:t xml:space="preserve">CAST Findings for </w:t>
      </w:r>
      <w:r w:rsidR="0087076A">
        <w:rPr>
          <w:rFonts w:eastAsia="Calibri"/>
        </w:rPr>
        <w:t xml:space="preserve">CISQ </w:t>
      </w:r>
      <w:r w:rsidR="00F04A90">
        <w:rPr>
          <w:rFonts w:eastAsia="Calibri"/>
        </w:rPr>
        <w:t>Security</w:t>
      </w:r>
      <w:bookmarkEnd w:id="37"/>
      <w:bookmarkEnd w:id="38"/>
      <w:bookmarkEnd w:id="39"/>
      <w:bookmarkEnd w:id="40"/>
      <w:bookmarkEnd w:id="41"/>
      <w:bookmarkEnd w:id="42"/>
      <w:bookmarkEnd w:id="43"/>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6E34F852" w14:textId="77777777" w:rsidR="00F04A90" w:rsidRDefault="00F04A90" w:rsidP="002638B2">
      <w:pPr>
        <w:pStyle w:val="BodyContent"/>
        <w:ind w:right="657"/>
        <w:rPr>
          <w:rFonts w:asciiTheme="minorHAnsi" w:hAnsiTheme="minorHAnsi" w:cstheme="minorHAnsi"/>
          <w:sz w:val="20"/>
          <w:szCs w:val="20"/>
        </w:rPr>
      </w:pPr>
      <w:bookmarkStart w:id="44" w:name="_Toc526346015"/>
      <w:bookmarkStart w:id="45" w:name="_Toc526362355"/>
      <w:bookmarkStart w:id="46" w:name="_Toc531862362"/>
      <w:bookmarkEnd w:id="44"/>
      <w:bookmarkEnd w:id="45"/>
      <w:bookmarkEnd w:id="46"/>
    </w:p>
    <w:p w14:paraId="4ABA058A" w14:textId="12C1F22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121200">
        <w:rPr>
          <w:rFonts w:asciiTheme="minorHAnsi" w:hAnsiTheme="minorHAnsi" w:cstheme="minorHAnsi"/>
          <w:sz w:val="20"/>
          <w:szCs w:val="20"/>
        </w:rPr>
        <w:t>CISQ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CD72AE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121200">
        <w:rPr>
          <w:rFonts w:ascii="Verdana" w:hAnsi="Verdana"/>
          <w:i/>
          <w:sz w:val="14"/>
        </w:rPr>
        <w:t>CISQ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214B22AE" w:rsidR="00F82A8C" w:rsidRPr="0087076A" w:rsidRDefault="00D74080" w:rsidP="00F82A8C">
      <w:pPr>
        <w:pStyle w:val="Heading1"/>
        <w:rPr>
          <w:rFonts w:eastAsia="Calibri"/>
        </w:rPr>
      </w:pPr>
      <w:bookmarkStart w:id="47" w:name="_Toc531862380"/>
      <w:bookmarkStart w:id="48" w:name="_Toc14696280"/>
      <w:bookmarkStart w:id="49" w:name="_Toc14781145"/>
      <w:bookmarkStart w:id="50" w:name="_Toc14781353"/>
      <w:bookmarkStart w:id="51" w:name="_Toc15304609"/>
      <w:bookmarkStart w:id="52" w:name="_Toc25238920"/>
      <w:bookmarkStart w:id="53" w:name="_Toc25309521"/>
      <w:r>
        <w:rPr>
          <w:rFonts w:eastAsia="Calibri"/>
        </w:rPr>
        <w:lastRenderedPageBreak/>
        <w:t xml:space="preserve">CAST Findings for </w:t>
      </w:r>
      <w:r w:rsidR="00F82A8C">
        <w:rPr>
          <w:rFonts w:eastAsia="Calibri"/>
        </w:rPr>
        <w:t>CISQ Reliability</w:t>
      </w:r>
      <w:bookmarkEnd w:id="47"/>
      <w:bookmarkEnd w:id="48"/>
      <w:bookmarkEnd w:id="49"/>
      <w:bookmarkEnd w:id="50"/>
      <w:bookmarkEnd w:id="51"/>
      <w:bookmarkEnd w:id="52"/>
      <w:bookmarkEnd w:id="53"/>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1381D475" w:rsid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76C05123" w14:textId="4AF5943D" w:rsidR="00F04A90" w:rsidRDefault="00F04A90" w:rsidP="00F82A8C">
      <w:pPr>
        <w:pStyle w:val="BodyContent"/>
        <w:ind w:right="657"/>
        <w:rPr>
          <w:rFonts w:asciiTheme="minorHAnsi" w:hAnsiTheme="minorHAnsi" w:cstheme="minorHAnsi"/>
          <w:sz w:val="20"/>
          <w:szCs w:val="20"/>
        </w:rPr>
      </w:pPr>
    </w:p>
    <w:p w14:paraId="7AB3AE26" w14:textId="51895870"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Reliability.</w:t>
      </w:r>
    </w:p>
    <w:tbl>
      <w:tblPr>
        <w:tblStyle w:val="GridTable1Light-Accent1"/>
        <w:tblW w:w="9000" w:type="dxa"/>
        <w:tblLayout w:type="fixed"/>
        <w:tblLook w:val="04A0" w:firstRow="1" w:lastRow="0" w:firstColumn="1" w:lastColumn="0" w:noHBand="0" w:noVBand="1"/>
        <w:tblDescription w:val="TABLE;QUALITY_TAGS_RULES_EVOLUTION;STD=CISQ-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7777777"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CISQ 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4629FB64" w:rsidR="00731C2D" w:rsidRPr="0087076A" w:rsidRDefault="005E7CE0" w:rsidP="00731C2D">
      <w:pPr>
        <w:pStyle w:val="Heading1"/>
        <w:rPr>
          <w:rFonts w:eastAsia="Calibri"/>
        </w:rPr>
      </w:pPr>
      <w:bookmarkStart w:id="54" w:name="_Toc531862397"/>
      <w:bookmarkStart w:id="55" w:name="_Toc14696281"/>
      <w:bookmarkStart w:id="56" w:name="_Toc14781146"/>
      <w:bookmarkStart w:id="57" w:name="_Toc14781354"/>
      <w:bookmarkStart w:id="58" w:name="_Toc15304610"/>
      <w:bookmarkStart w:id="59" w:name="_Toc25238921"/>
      <w:bookmarkStart w:id="60" w:name="_Toc25309522"/>
      <w:r>
        <w:rPr>
          <w:rFonts w:eastAsia="Calibri"/>
        </w:rPr>
        <w:lastRenderedPageBreak/>
        <w:t xml:space="preserve">CAST Findings for </w:t>
      </w:r>
      <w:r w:rsidR="00731C2D">
        <w:rPr>
          <w:rFonts w:eastAsia="Calibri"/>
        </w:rPr>
        <w:t>CISQ Performance Efficiency</w:t>
      </w:r>
      <w:bookmarkEnd w:id="54"/>
      <w:bookmarkEnd w:id="55"/>
      <w:bookmarkEnd w:id="56"/>
      <w:bookmarkEnd w:id="57"/>
      <w:bookmarkEnd w:id="58"/>
      <w:bookmarkEnd w:id="59"/>
      <w:bookmarkEnd w:id="60"/>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19CC82F9" w:rsid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55C943A0" w14:textId="253441AB" w:rsidR="00F04A90" w:rsidRDefault="00F04A90" w:rsidP="00731C2D">
      <w:pPr>
        <w:pStyle w:val="BodyContent"/>
        <w:ind w:right="657"/>
        <w:rPr>
          <w:rFonts w:asciiTheme="minorHAnsi" w:hAnsiTheme="minorHAnsi" w:cstheme="minorHAnsi"/>
          <w:sz w:val="20"/>
          <w:szCs w:val="20"/>
        </w:rPr>
      </w:pPr>
    </w:p>
    <w:p w14:paraId="57F3AC3B" w14:textId="05BDB85C"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Pr>
          <w:rFonts w:asciiTheme="minorHAnsi" w:hAnsiTheme="minorHAnsi" w:cstheme="minorHAnsi"/>
          <w:sz w:val="20"/>
          <w:szCs w:val="20"/>
        </w:rPr>
        <w:t>CISQ Performance Efficiency.</w:t>
      </w:r>
    </w:p>
    <w:tbl>
      <w:tblPr>
        <w:tblStyle w:val="GridTable1Light-Accent1"/>
        <w:tblW w:w="9000" w:type="dxa"/>
        <w:tblLayout w:type="fixed"/>
        <w:tblLook w:val="04A0" w:firstRow="1" w:lastRow="0" w:firstColumn="1" w:lastColumn="0" w:noHBand="0" w:noVBand="1"/>
        <w:tblDescription w:val="TABLE;QUALITY_TAGS_RULES_EVOLUTION;STD=CISQ-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1CE18F3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Pr>
          <w:rFonts w:ascii="Verdana" w:hAnsi="Verdana"/>
          <w:i/>
          <w:sz w:val="14"/>
        </w:rPr>
        <w:t>CISQ 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4601C21" w:rsidR="001D13AB" w:rsidRDefault="00A37EB9" w:rsidP="001D13AB">
      <w:pPr>
        <w:pStyle w:val="Heading1"/>
        <w:rPr>
          <w:rFonts w:eastAsia="Calibri"/>
        </w:rPr>
      </w:pPr>
      <w:bookmarkStart w:id="61" w:name="_Toc531862406"/>
      <w:bookmarkStart w:id="62" w:name="_Toc14696282"/>
      <w:bookmarkStart w:id="63" w:name="_Toc14781147"/>
      <w:bookmarkStart w:id="64" w:name="_Toc14781355"/>
      <w:bookmarkStart w:id="65" w:name="_Toc15304611"/>
      <w:bookmarkStart w:id="66" w:name="_Toc25238922"/>
      <w:bookmarkStart w:id="67" w:name="_Toc25309523"/>
      <w:r>
        <w:rPr>
          <w:rFonts w:eastAsia="Calibri"/>
        </w:rPr>
        <w:lastRenderedPageBreak/>
        <w:t xml:space="preserve">CAST Findings for </w:t>
      </w:r>
      <w:r w:rsidR="001D13AB">
        <w:rPr>
          <w:rFonts w:eastAsia="Calibri"/>
        </w:rPr>
        <w:t>CISQ Maintainability</w:t>
      </w:r>
      <w:bookmarkEnd w:id="61"/>
      <w:bookmarkEnd w:id="62"/>
      <w:bookmarkEnd w:id="63"/>
      <w:bookmarkEnd w:id="64"/>
      <w:bookmarkEnd w:id="65"/>
      <w:bookmarkEnd w:id="66"/>
      <w:bookmarkEnd w:id="67"/>
    </w:p>
    <w:p w14:paraId="542DA5A6" w14:textId="63DF0A3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Maintainability.</w:t>
      </w:r>
    </w:p>
    <w:tbl>
      <w:tblPr>
        <w:tblStyle w:val="GridTable1Light-Accent1"/>
        <w:tblW w:w="9000" w:type="dxa"/>
        <w:tblLayout w:type="fixed"/>
        <w:tblLook w:val="04A0" w:firstRow="1" w:lastRow="0" w:firstColumn="1" w:lastColumn="0" w:noHBand="0" w:noVBand="1"/>
        <w:tblDescription w:val="TABLE;QUALITY_TAGS_RULES_EVOLUTION;STD=CISQ-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67D8094"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CISQ 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681C3878" w:rsidR="001709A2" w:rsidRDefault="001709A2">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1DAF324E" w14:textId="03FCAED3" w:rsidR="00660652" w:rsidRDefault="001709A2" w:rsidP="001709A2">
      <w:pPr>
        <w:pStyle w:val="Heading1"/>
      </w:pPr>
      <w:bookmarkStart w:id="68" w:name="_Toc25238923"/>
      <w:bookmarkStart w:id="69" w:name="_Toc25309524"/>
      <w:r>
        <w:lastRenderedPageBreak/>
        <w:t>CAST Findings Details for CISQ</w:t>
      </w:r>
      <w:r w:rsidR="00EE090B">
        <w:t xml:space="preserve"> Security</w:t>
      </w:r>
      <w:bookmarkEnd w:id="68"/>
      <w:bookmarkEnd w:id="6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Security,COUNT=50"/>
      </w:tblPr>
      <w:tblGrid>
        <w:gridCol w:w="9264"/>
      </w:tblGrid>
      <w:tr w:rsidR="00EE090B" w:rsidRPr="00640A15" w14:paraId="0CB9107C"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C46A1C7" w14:textId="77777777" w:rsidR="00EE090B" w:rsidRPr="00640A15" w:rsidRDefault="00EE090B" w:rsidP="00202725">
            <w:pPr>
              <w:spacing w:after="0" w:line="240" w:lineRule="auto"/>
              <w:ind w:right="657"/>
              <w:jc w:val="left"/>
              <w:rPr>
                <w:b w:val="0"/>
                <w:bCs w:val="0"/>
                <w:color w:val="auto"/>
                <w:szCs w:val="18"/>
                <w:lang w:val="en-GB"/>
              </w:rPr>
            </w:pPr>
            <w:r w:rsidRPr="00640A15">
              <w:rPr>
                <w:szCs w:val="18"/>
              </w:rPr>
              <w:t>Violations</w:t>
            </w:r>
          </w:p>
        </w:tc>
      </w:tr>
      <w:tr w:rsidR="00EE090B" w:rsidRPr="00640A15" w14:paraId="2873DC8B"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2BA1993" w14:textId="77777777" w:rsidR="00EE090B" w:rsidRPr="00640A15" w:rsidRDefault="00EE090B" w:rsidP="00202725">
            <w:pPr>
              <w:spacing w:after="0" w:line="240" w:lineRule="auto"/>
              <w:ind w:right="657"/>
              <w:jc w:val="left"/>
              <w:rPr>
                <w:b/>
                <w:sz w:val="16"/>
                <w:szCs w:val="16"/>
              </w:rPr>
            </w:pPr>
            <w:r w:rsidRPr="00640A15">
              <w:rPr>
                <w:sz w:val="16"/>
                <w:szCs w:val="16"/>
              </w:rPr>
              <w:t>No violation</w:t>
            </w:r>
          </w:p>
        </w:tc>
      </w:tr>
    </w:tbl>
    <w:p w14:paraId="0FCB7B52" w14:textId="77777777" w:rsidR="00EE090B" w:rsidRPr="00EE090B" w:rsidRDefault="00EE090B" w:rsidP="00EE090B"/>
    <w:p w14:paraId="3D039A2E" w14:textId="77777777" w:rsidR="001709A2" w:rsidRPr="001709A2" w:rsidRDefault="001709A2" w:rsidP="001709A2">
      <w:pPr>
        <w:rPr>
          <w:lang w:val="x-none" w:eastAsia="x-none"/>
        </w:rPr>
      </w:pPr>
    </w:p>
    <w:p w14:paraId="47FA3158" w14:textId="1BA372A3" w:rsidR="00E619E0" w:rsidRDefault="00E619E0" w:rsidP="00EE090B">
      <w:pPr>
        <w:pStyle w:val="Heading1"/>
      </w:pPr>
      <w:bookmarkStart w:id="70" w:name="_Toc25238924"/>
      <w:bookmarkStart w:id="71" w:name="_Toc25309525"/>
      <w:r>
        <w:lastRenderedPageBreak/>
        <w:t>CAST Findings details for CISQ Reliability</w:t>
      </w:r>
      <w:bookmarkEnd w:id="70"/>
      <w:bookmarkEnd w:id="7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Reliability,COUNT=50"/>
      </w:tblPr>
      <w:tblGrid>
        <w:gridCol w:w="9264"/>
      </w:tblGrid>
      <w:tr w:rsidR="00E619E0" w:rsidRPr="00640A15" w14:paraId="1B32824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443E198"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66DC42D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BBB98A7"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2AFD1BD5" w14:textId="77777777" w:rsidR="00E619E0" w:rsidRPr="001709A2" w:rsidRDefault="00E619E0" w:rsidP="00E619E0">
      <w:pPr>
        <w:rPr>
          <w:lang w:val="x-none" w:eastAsia="x-none"/>
        </w:rPr>
      </w:pPr>
    </w:p>
    <w:p w14:paraId="4B21792B" w14:textId="1BFE12C8" w:rsidR="00E619E0" w:rsidRDefault="00E619E0" w:rsidP="00EE090B">
      <w:pPr>
        <w:pStyle w:val="Heading1"/>
      </w:pPr>
      <w:bookmarkStart w:id="72" w:name="_Toc25238925"/>
      <w:bookmarkStart w:id="73" w:name="_Toc25309526"/>
      <w:r>
        <w:lastRenderedPageBreak/>
        <w:t>CAST Findings details for CISQ Performance Efficiency</w:t>
      </w:r>
      <w:bookmarkEnd w:id="72"/>
      <w:bookmarkEnd w:id="7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Performance-Efficiency,COUNT=50"/>
      </w:tblPr>
      <w:tblGrid>
        <w:gridCol w:w="9264"/>
      </w:tblGrid>
      <w:tr w:rsidR="00E619E0" w:rsidRPr="00640A15" w14:paraId="4A1BF25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E3248B3"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0391243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D2BC77F"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7226F39F" w14:textId="77777777" w:rsidR="00E619E0" w:rsidRPr="001709A2" w:rsidRDefault="00E619E0" w:rsidP="00E619E0">
      <w:pPr>
        <w:rPr>
          <w:lang w:val="x-none" w:eastAsia="x-none"/>
        </w:rPr>
      </w:pPr>
    </w:p>
    <w:p w14:paraId="5B5D09F4" w14:textId="092CAC70" w:rsidR="00E619E0" w:rsidRDefault="00E619E0" w:rsidP="00EE090B">
      <w:pPr>
        <w:pStyle w:val="Heading1"/>
      </w:pPr>
      <w:bookmarkStart w:id="74" w:name="_Toc25238926"/>
      <w:bookmarkStart w:id="75" w:name="_Toc25309527"/>
      <w:r>
        <w:lastRenderedPageBreak/>
        <w:t>CAST Findings details for CISQ Maintainability</w:t>
      </w:r>
      <w:bookmarkEnd w:id="74"/>
      <w:bookmarkEnd w:id="7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Maintainability,COUNT=50"/>
      </w:tblPr>
      <w:tblGrid>
        <w:gridCol w:w="9264"/>
      </w:tblGrid>
      <w:tr w:rsidR="00E619E0" w:rsidRPr="00640A15" w14:paraId="77B02EA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B53C4C3" w14:textId="77777777" w:rsidR="00E619E0" w:rsidRPr="00640A15" w:rsidRDefault="00E619E0" w:rsidP="00202725">
            <w:pPr>
              <w:spacing w:after="0" w:line="240" w:lineRule="auto"/>
              <w:ind w:right="657"/>
              <w:jc w:val="left"/>
              <w:rPr>
                <w:b w:val="0"/>
                <w:bCs w:val="0"/>
                <w:color w:val="auto"/>
                <w:szCs w:val="18"/>
                <w:lang w:val="en-GB"/>
              </w:rPr>
            </w:pPr>
            <w:r w:rsidRPr="00640A15">
              <w:rPr>
                <w:szCs w:val="18"/>
              </w:rPr>
              <w:t>Violations</w:t>
            </w:r>
          </w:p>
        </w:tc>
      </w:tr>
      <w:tr w:rsidR="00E619E0" w:rsidRPr="00640A15" w14:paraId="4EF1BAA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F99C66" w14:textId="77777777" w:rsidR="00E619E0" w:rsidRPr="00640A15" w:rsidRDefault="00E619E0" w:rsidP="00202725">
            <w:pPr>
              <w:spacing w:after="0" w:line="240" w:lineRule="auto"/>
              <w:ind w:right="657"/>
              <w:jc w:val="left"/>
              <w:rPr>
                <w:b/>
                <w:sz w:val="16"/>
                <w:szCs w:val="16"/>
              </w:rPr>
            </w:pPr>
            <w:r w:rsidRPr="00640A15">
              <w:rPr>
                <w:sz w:val="16"/>
                <w:szCs w:val="16"/>
              </w:rPr>
              <w:t>No violation</w:t>
            </w:r>
          </w:p>
        </w:tc>
      </w:tr>
    </w:tbl>
    <w:p w14:paraId="2A92DBC8" w14:textId="77777777" w:rsidR="00E619E0" w:rsidRPr="001709A2" w:rsidRDefault="00E619E0" w:rsidP="00E619E0">
      <w:pPr>
        <w:rPr>
          <w:lang w:val="x-none" w:eastAsia="x-none"/>
        </w:rPr>
      </w:pPr>
    </w:p>
    <w:p w14:paraId="3C7A6A84" w14:textId="77777777" w:rsidR="001709A2" w:rsidRPr="001709A2" w:rsidRDefault="001709A2" w:rsidP="001709A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76" w:name="_Toc531862419"/>
      <w:bookmarkStart w:id="77" w:name="_Toc14696283"/>
      <w:bookmarkStart w:id="78" w:name="_Toc14781148"/>
      <w:bookmarkStart w:id="79" w:name="_Toc14781356"/>
      <w:bookmarkStart w:id="80" w:name="_Toc15304612"/>
      <w:bookmarkStart w:id="81" w:name="_Toc25238927"/>
      <w:bookmarkStart w:id="82" w:name="_Toc25309528"/>
      <w:r>
        <w:lastRenderedPageBreak/>
        <w:t>A</w:t>
      </w:r>
      <w:r w:rsidR="00CA74F4">
        <w:t>ppendix</w:t>
      </w:r>
      <w:bookmarkEnd w:id="76"/>
      <w:bookmarkEnd w:id="77"/>
      <w:bookmarkEnd w:id="78"/>
      <w:bookmarkEnd w:id="79"/>
      <w:bookmarkEnd w:id="80"/>
      <w:bookmarkEnd w:id="81"/>
      <w:bookmarkEnd w:id="82"/>
      <w:r w:rsidR="00CA74F4">
        <w:t xml:space="preserve"> </w:t>
      </w:r>
    </w:p>
    <w:p w14:paraId="48916227" w14:textId="1845DF32" w:rsidR="00010552" w:rsidRDefault="00010552" w:rsidP="002638B2">
      <w:pPr>
        <w:pStyle w:val="Heading2"/>
        <w:spacing w:after="0"/>
        <w:ind w:left="540" w:right="657" w:hanging="540"/>
        <w:rPr>
          <w:lang w:val="en-US"/>
        </w:rPr>
      </w:pPr>
      <w:bookmarkStart w:id="83" w:name="_Toc531862420"/>
      <w:bookmarkStart w:id="84" w:name="_Toc14696284"/>
      <w:bookmarkStart w:id="85" w:name="_Toc14781149"/>
      <w:bookmarkStart w:id="86" w:name="_Toc14781357"/>
      <w:bookmarkStart w:id="87" w:name="_Toc15304613"/>
      <w:bookmarkStart w:id="88" w:name="_Toc25238928"/>
      <w:bookmarkStart w:id="89" w:name="_Toc25309529"/>
      <w:r>
        <w:rPr>
          <w:lang w:val="en-US"/>
        </w:rPr>
        <w:t>About CAST Software Intelligence</w:t>
      </w:r>
      <w:bookmarkEnd w:id="83"/>
      <w:bookmarkEnd w:id="84"/>
      <w:bookmarkEnd w:id="85"/>
      <w:bookmarkEnd w:id="86"/>
      <w:bookmarkEnd w:id="87"/>
      <w:bookmarkEnd w:id="88"/>
      <w:bookmarkEnd w:id="89"/>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893817"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90" w:name="_Toc531862421"/>
      <w:bookmarkStart w:id="91" w:name="_Toc14696285"/>
      <w:bookmarkStart w:id="92" w:name="_Toc14781150"/>
      <w:bookmarkStart w:id="93" w:name="_Toc14781358"/>
      <w:bookmarkStart w:id="94" w:name="_Toc15304614"/>
      <w:bookmarkStart w:id="95" w:name="_Toc25238929"/>
      <w:bookmarkStart w:id="96" w:name="_Toc25309530"/>
      <w:r>
        <w:rPr>
          <w:lang w:val="en-US"/>
        </w:rPr>
        <w:t>About CISQ Automated Quality Characteristic Measures</w:t>
      </w:r>
      <w:bookmarkEnd w:id="90"/>
      <w:bookmarkEnd w:id="91"/>
      <w:bookmarkEnd w:id="92"/>
      <w:bookmarkEnd w:id="93"/>
      <w:bookmarkEnd w:id="94"/>
      <w:bookmarkEnd w:id="95"/>
      <w:bookmarkEnd w:id="96"/>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4004F3" w:rsidRDefault="00893817"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4004F3" w:rsidRDefault="00893817"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4004F3" w:rsidRDefault="00893817"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8"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4004F3" w:rsidRDefault="00893817"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9"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959C3" w14:textId="77777777" w:rsidR="00893817" w:rsidRDefault="00893817">
      <w:r>
        <w:separator/>
      </w:r>
    </w:p>
  </w:endnote>
  <w:endnote w:type="continuationSeparator" w:id="0">
    <w:p w14:paraId="6713D8AD" w14:textId="77777777" w:rsidR="00893817" w:rsidRDefault="0089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EE2A8" w14:textId="77777777" w:rsidR="00893817" w:rsidRDefault="00893817">
      <w:r>
        <w:separator/>
      </w:r>
    </w:p>
  </w:footnote>
  <w:footnote w:type="continuationSeparator" w:id="0">
    <w:p w14:paraId="39692E7A" w14:textId="77777777" w:rsidR="00893817" w:rsidRDefault="00893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8A2E9DB"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w:t>
    </w:r>
    <w:r w:rsidR="00C8778F">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5A1C"/>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9A2"/>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4B39"/>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434B"/>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817"/>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0E9"/>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C6CBC"/>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78F"/>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31E"/>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9E0"/>
    <w:rsid w:val="00E621EE"/>
    <w:rsid w:val="00E6290B"/>
    <w:rsid w:val="00E62B11"/>
    <w:rsid w:val="00E64019"/>
    <w:rsid w:val="00E64C82"/>
    <w:rsid w:val="00E651E4"/>
    <w:rsid w:val="00E66042"/>
    <w:rsid w:val="00E66271"/>
    <w:rsid w:val="00E66F2D"/>
    <w:rsid w:val="00E67251"/>
    <w:rsid w:val="00E67770"/>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090B"/>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ED3F1-B68C-4CA2-9BA8-39F505BA0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681</TotalTime>
  <Pages>13</Pages>
  <Words>1400</Words>
  <Characters>7986</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107</cp:revision>
  <cp:lastPrinted>2014-04-04T13:22:00Z</cp:lastPrinted>
  <dcterms:created xsi:type="dcterms:W3CDTF">2018-09-23T06:31:00Z</dcterms:created>
  <dcterms:modified xsi:type="dcterms:W3CDTF">2021-01-15T08:12:00Z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