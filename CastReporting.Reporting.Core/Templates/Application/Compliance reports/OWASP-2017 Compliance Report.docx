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58240"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107613" w:rsidRDefault="0010761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">
                    <v:rect id="Rectangle 14"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&#13;&#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" adj="18883" fillcolor="#4f81bd [3204]" stroked="f" strokeweight="2pt">
                      <v:textbox inset=",0,14.4pt,0">
                        <w:txbxContent>
                          <w:p w14:paraId="3402D448" w14:textId="77777777" w:rsidR="00107613" w:rsidRDefault="00107613">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21"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&#13;&#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&#13;&#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&#13;&#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CIyxwAAAOAAAAAPAAAAZHJzL2Rvd25yZXYueG1sRI/LasMw&#13;&#10;EEX3hfyDmEB2jWxDS3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ECwIjLHAAAA4AAA&#13;&#10;AA8AAAAAAAAAAAAAAAAABwIAAGRycy9kb3ducmV2LnhtbFBLBQYAAAAAAwADALcAAAD7AgAAAAA=&#13;&#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&#13;&#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&#13;&#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&#13;&#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&#13;&#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&#13;&#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&#13;&#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&#13;&#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&#13;&#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&#13;&#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&#13;&#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&#13;&#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&#13;&#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&#13;&#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&#13;&#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&#13;&#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&#13;&#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&#13;&#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&#13;&#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&#13;&#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107613" w:rsidRDefault="002A082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2A082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14:paraId="09484665" w14:textId="77777777" w:rsidR="00107613" w:rsidRDefault="002A082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2A082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58247" behindDoc="1" locked="0" layoutInCell="1" allowOverlap="1" wp14:anchorId="0A1FBDA3" wp14:editId="12D6F850">
                <wp:simplePos x="0" y="0"/>
                <wp:positionH relativeFrom="margin">
                  <wp:posOffset>4061169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58241"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" filled="f" stroked="f" strokeweight=".5pt">
                    <v:textbox inset="0,0,0,0">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58243"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" filled="f" stroked="f" strokeweight=".5pt">
                    <v:textbo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58244"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" filled="f" stroked="f" strokeweight=".5pt">
                    <v:textbo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58245"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" filled="f" stroked="f" strokeweight=".5pt">
                    <v:textbo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58246"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" filled="f" stroked="f" strokeweight=".5pt">
                    <v:textbo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A082B"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C5F777E" w14:textId="77777777" w:rsidR="001653F6" w:rsidRDefault="00CA74F4" w:rsidP="00C354FC">
      <w:pPr>
        <w:pStyle w:val="Heading1"/>
        <w:numPr>
          <w:ilvl w:val="0"/>
          <w:numId w:val="0"/>
        </w:numPr>
        <w:ind w:left="357" w:right="657"/>
        <w:rPr>
          <w:noProof/>
        </w:rPr>
      </w:pPr>
      <w:r w:rsidRPr="00015B29">
        <w:lastRenderedPageBreak/>
        <w:tab/>
      </w:r>
      <w:bookmarkStart w:id="1" w:name="_Toc531865295"/>
      <w:bookmarkStart w:id="2" w:name="_Toc531949424"/>
      <w:bookmarkStart w:id="3" w:name="_Toc531949634"/>
      <w:r w:rsidR="00D36C46">
        <w:t>Table of Content</w:t>
      </w:r>
      <w:bookmarkEnd w:id="1"/>
      <w:bookmarkEnd w:id="2"/>
      <w:bookmarkEnd w:id="3"/>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5577F7CF" w14:textId="77777777" w:rsidR="001653F6" w:rsidRDefault="001653F6">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766AB4A3"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6A0B56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B53CB">
        <w:rPr>
          <w:noProof/>
        </w:rPr>
        <w:t>Application Characteristics</w:t>
      </w:r>
    </w:p>
    <w:p w14:paraId="0E5BB7FD"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sidRPr="005B53CB">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6FAE25B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Top 10 Vulnerabilities</w:t>
      </w:r>
    </w:p>
    <w:p w14:paraId="06EA089F"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A1 - Injection</w:t>
      </w:r>
    </w:p>
    <w:p w14:paraId="5B596A2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A2 – Broken Authentication</w:t>
      </w:r>
    </w:p>
    <w:p w14:paraId="1049D1A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A3 – Sensitive Data Exposure</w:t>
      </w:r>
    </w:p>
    <w:p w14:paraId="7AFBCC33"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A4 – XML External Entities (XXE)</w:t>
      </w:r>
    </w:p>
    <w:p w14:paraId="28D5C20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A5 – Broken Access Control</w:t>
      </w:r>
    </w:p>
    <w:p w14:paraId="2B807569"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A6 – Security Misconfiguration</w:t>
      </w:r>
    </w:p>
    <w:p w14:paraId="7A24F6D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A7 – Cross-Site Scripting (XSS)</w:t>
      </w:r>
    </w:p>
    <w:p w14:paraId="771E6AB2"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A8 – Insecure Deserialization</w:t>
      </w:r>
    </w:p>
    <w:p w14:paraId="64F031B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A9 – Using Components with known Vulnerabilities</w:t>
      </w:r>
    </w:p>
    <w:p w14:paraId="6DB0077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A10 – Insufficient Logging &amp; Monitoring</w:t>
      </w:r>
    </w:p>
    <w:p w14:paraId="151BD6E6"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80FE78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5B53CB">
        <w:rPr>
          <w:noProof/>
        </w:rPr>
        <w:t>About CAST Software Intelligence</w:t>
      </w:r>
    </w:p>
    <w:p w14:paraId="45322C2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5B53CB">
        <w:rPr>
          <w:noProof/>
        </w:rPr>
        <w:t>About CAST Security</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4" w:name="_Toc531865296"/>
      <w:bookmarkStart w:id="5" w:name="_Toc531949425"/>
      <w:bookmarkStart w:id="6" w:name="_Toc531949635"/>
      <w:r w:rsidR="005773E4">
        <w:t>Introduction</w:t>
      </w:r>
      <w:bookmarkEnd w:id="4"/>
      <w:bookmarkEnd w:id="5"/>
      <w:bookmarkEnd w:id="6"/>
    </w:p>
    <w:p w14:paraId="1F59F9C9" w14:textId="77777777" w:rsidR="00E870F6" w:rsidRDefault="005773E4" w:rsidP="002638B2">
      <w:pPr>
        <w:spacing w:after="0" w:line="240" w:lineRule="auto"/>
        <w:ind w:right="657"/>
      </w:pPr>
      <w:bookmarkStart w:id="7"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4E357845" w:rsidR="00E01AD4" w:rsidRPr="00755F5D" w:rsidRDefault="005773E4" w:rsidP="00E01AD4">
      <w:pPr>
        <w:spacing w:after="0" w:line="240" w:lineRule="auto"/>
        <w:ind w:right="657"/>
      </w:pPr>
      <w:r w:rsidRPr="005773E4">
        <w:t xml:space="preserve">CAST AIP </w:t>
      </w:r>
      <w:r w:rsidR="00E870F6">
        <w:t xml:space="preserve">adapts the quality rules from best-in-class industry standards (OWASP, CWE, CISQ). With its unique ability to </w:t>
      </w:r>
      <w:r w:rsidR="00755F5D">
        <w:t>perform</w:t>
      </w:r>
      <w:r w:rsidR="00E870F6">
        <w:t xml:space="preserve"> dataflow and system-level analysis</w:t>
      </w:r>
      <w:r w:rsidR="00755F5D">
        <w:t xml:space="preserve"> (</w:t>
      </w:r>
      <w:r w:rsidR="00E01AD4">
        <w:t xml:space="preserve">From </w:t>
      </w:r>
      <w:r w:rsidR="00755F5D">
        <w:t>Presentation layer 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8" w:name="_Toc380677725"/>
      <w:bookmarkStart w:id="9" w:name="_Toc531865297"/>
      <w:bookmarkStart w:id="10" w:name="_Toc531949426"/>
      <w:bookmarkStart w:id="11" w:name="_Toc531949636"/>
      <w:bookmarkEnd w:id="7"/>
      <w:r w:rsidRPr="005773E4">
        <w:rPr>
          <w:lang w:val="en-US"/>
        </w:rPr>
        <w:t xml:space="preserve">Application </w:t>
      </w:r>
      <w:bookmarkEnd w:id="8"/>
      <w:r w:rsidR="005773E4">
        <w:rPr>
          <w:lang w:val="en-US"/>
        </w:rPr>
        <w:t>Characteristics</w:t>
      </w:r>
      <w:bookmarkEnd w:id="9"/>
      <w:bookmarkEnd w:id="10"/>
      <w:bookmarkEnd w:id="1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12" w:name="_Toc531865298"/>
      <w:bookmarkStart w:id="13" w:name="_Toc531949427"/>
      <w:bookmarkStart w:id="14" w:name="_Toc531949637"/>
      <w:r>
        <w:lastRenderedPageBreak/>
        <w:t>Security Violation Overview</w:t>
      </w:r>
      <w:bookmarkEnd w:id="12"/>
      <w:bookmarkEnd w:id="13"/>
      <w:bookmarkEnd w:id="14"/>
    </w:p>
    <w:p w14:paraId="576EB6C4" w14:textId="36BE7B7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011CD5">
        <w:rPr>
          <w:rFonts w:asciiTheme="minorHAnsi" w:hAnsiTheme="minorHAnsi"/>
          <w:noProof/>
          <w:sz w:val="20"/>
        </w:rPr>
        <w:t>s</w:t>
      </w:r>
      <w:r w:rsidRPr="00E710C3">
        <w:rPr>
          <w:rFonts w:asciiTheme="minorHAnsi" w:hAnsiTheme="minorHAnsi"/>
          <w:noProof/>
          <w:sz w:val="20"/>
        </w:rPr>
        <w:t xml:space="preserve"> a summary of the most severe s</w:t>
      </w:r>
      <w:r w:rsidR="006E028A">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011CD5">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E8205B" w:rsidRPr="00E8205B">
          <w:rPr>
            <w:rStyle w:val="Hyperlink"/>
            <w:rFonts w:asciiTheme="minorHAnsi" w:hAnsiTheme="minorHAnsi"/>
            <w:noProof/>
            <w:sz w:val="20"/>
          </w:rPr>
          <w:t>here</w:t>
        </w:r>
      </w:hyperlink>
      <w:r w:rsidR="00E8205B">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74E975BF" w:rsidR="000B1DF2" w:rsidRPr="00212651" w:rsidRDefault="000B1DF2" w:rsidP="002638B2">
      <w:pPr>
        <w:pStyle w:val="Heading2"/>
        <w:spacing w:after="0"/>
        <w:ind w:left="540" w:right="657" w:hanging="540"/>
        <w:rPr>
          <w:rFonts w:eastAsia="Calibri"/>
        </w:rPr>
      </w:pPr>
      <w:bookmarkStart w:id="15" w:name="_Toc531865299"/>
      <w:bookmarkStart w:id="16" w:name="_Toc531949428"/>
      <w:bookmarkStart w:id="17" w:name="_Toc531949638"/>
      <w:r>
        <w:rPr>
          <w:rFonts w:eastAsia="Calibri"/>
          <w:lang w:val="en-US"/>
        </w:rPr>
        <w:t xml:space="preserve">OWASP -2017 Top 10 </w:t>
      </w:r>
      <w:r w:rsidR="00BB40D4">
        <w:rPr>
          <w:rFonts w:eastAsia="Calibri"/>
          <w:lang w:val="en-US"/>
        </w:rPr>
        <w:t>Vulnerabilities</w:t>
      </w:r>
      <w:bookmarkEnd w:id="15"/>
      <w:bookmarkEnd w:id="16"/>
      <w:bookmarkEnd w:id="17"/>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617A3243" w:rsidR="00AA00D5" w:rsidRDefault="00AA00D5"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tbl>
      <w:tblPr>
        <w:tblStyle w:val="GridTable1Light-Accent1"/>
        <w:tblW w:w="9351" w:type="dxa"/>
        <w:tblLayout w:type="fixed"/>
        <w:tblLook w:val="04A0" w:firstRow="1" w:lastRow="0" w:firstColumn="1" w:lastColumn="0" w:noHBand="0" w:noVBand="1"/>
      </w:tblPr>
      <w:tblGrid>
        <w:gridCol w:w="4106"/>
        <w:gridCol w:w="1418"/>
        <w:gridCol w:w="1275"/>
        <w:gridCol w:w="1418"/>
        <w:gridCol w:w="1134"/>
      </w:tblGrid>
      <w:tr w:rsidR="00B93D68" w:rsidRPr="00AC5F7C" w14:paraId="536817DB" w14:textId="77777777" w:rsidTr="001014F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106" w:type="dxa"/>
            <w:shd w:val="clear" w:color="auto" w:fill="DBE5F1" w:themeFill="accent1" w:themeFillTint="33"/>
            <w:vAlign w:val="center"/>
          </w:tcPr>
          <w:p w14:paraId="1213063B" w14:textId="77777777" w:rsidR="00B93D68" w:rsidRPr="00FC19A1" w:rsidRDefault="00B93D68" w:rsidP="00B93D68">
            <w:pPr>
              <w:ind w:left="0" w:right="657"/>
              <w:jc w:val="left"/>
              <w:rPr>
                <w:rFonts w:ascii="Open Sans" w:hAnsi="Open Sans" w:cs="Open Sans"/>
              </w:rPr>
            </w:pPr>
            <w:r>
              <w:rPr>
                <w:rFonts w:ascii="Open Sans" w:hAnsi="Open Sans" w:cs="Open Sans"/>
              </w:rPr>
              <w:t>OWASP-2017</w:t>
            </w:r>
          </w:p>
        </w:tc>
        <w:tc>
          <w:tcPr>
            <w:tcW w:w="1418" w:type="dxa"/>
            <w:shd w:val="clear" w:color="auto" w:fill="DBE5F1" w:themeFill="accent1" w:themeFillTint="33"/>
            <w:vAlign w:val="center"/>
          </w:tcPr>
          <w:p w14:paraId="7EE2CD96" w14:textId="0A9021E5" w:rsidR="00B93D68" w:rsidRPr="00AC5F7C" w:rsidRDefault="00B93D68" w:rsidP="00B93D6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Exploitability</w:t>
            </w:r>
          </w:p>
        </w:tc>
        <w:tc>
          <w:tcPr>
            <w:tcW w:w="1275" w:type="dxa"/>
            <w:shd w:val="clear" w:color="auto" w:fill="DBE5F1" w:themeFill="accent1" w:themeFillTint="33"/>
          </w:tcPr>
          <w:p w14:paraId="737E2744" w14:textId="594671C3" w:rsidR="00B93D68" w:rsidRDefault="00B93D68" w:rsidP="00B93D6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Prevalence</w:t>
            </w:r>
          </w:p>
        </w:tc>
        <w:tc>
          <w:tcPr>
            <w:tcW w:w="1418" w:type="dxa"/>
            <w:shd w:val="clear" w:color="auto" w:fill="DBE5F1" w:themeFill="accent1" w:themeFillTint="33"/>
            <w:vAlign w:val="center"/>
          </w:tcPr>
          <w:p w14:paraId="5DF5F09F" w14:textId="4C589B26" w:rsidR="00B93D68" w:rsidRPr="00AC5F7C" w:rsidRDefault="00B93D68" w:rsidP="00B93D6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Detectability</w:t>
            </w:r>
          </w:p>
        </w:tc>
        <w:tc>
          <w:tcPr>
            <w:tcW w:w="1134" w:type="dxa"/>
            <w:shd w:val="clear" w:color="auto" w:fill="DBE5F1" w:themeFill="accent1" w:themeFillTint="33"/>
            <w:vAlign w:val="center"/>
          </w:tcPr>
          <w:p w14:paraId="3F1CEACA" w14:textId="71562287" w:rsidR="00B93D68" w:rsidRPr="00934956" w:rsidRDefault="00B93D68" w:rsidP="00B93D6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Technical Impact</w:t>
            </w:r>
          </w:p>
        </w:tc>
      </w:tr>
      <w:tr w:rsidR="00A07B1A" w:rsidRPr="00CA2066" w14:paraId="40F7E778" w14:textId="77777777" w:rsidTr="00860317">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B68098B" w14:textId="4D2D673D" w:rsidR="00B93D68" w:rsidRPr="007675B2" w:rsidRDefault="00B93D68" w:rsidP="00B93D68">
            <w:pPr>
              <w:ind w:left="0" w:right="657"/>
              <w:jc w:val="left"/>
              <w:rPr>
                <w:rFonts w:ascii="Open Sans" w:hAnsi="Open Sans" w:cs="Open Sans"/>
                <w:b w:val="0"/>
              </w:rPr>
            </w:pPr>
            <w:r w:rsidRPr="0064103A">
              <w:rPr>
                <w:rFonts w:ascii="Open Sans" w:hAnsi="Open Sans" w:cs="Open Sans"/>
                <w:b w:val="0"/>
              </w:rPr>
              <w:t>A1</w:t>
            </w:r>
            <w:r w:rsidR="00EB00C4">
              <w:rPr>
                <w:rFonts w:ascii="Open Sans" w:hAnsi="Open Sans" w:cs="Open Sans"/>
                <w:b w:val="0"/>
              </w:rPr>
              <w:t xml:space="preserve"> </w:t>
            </w:r>
            <w:r w:rsidRPr="0064103A">
              <w:rPr>
                <w:rFonts w:ascii="Open Sans" w:hAnsi="Open Sans" w:cs="Open Sans"/>
                <w:b w:val="0"/>
              </w:rPr>
              <w:t>- Injection</w:t>
            </w:r>
          </w:p>
        </w:tc>
        <w:tc>
          <w:tcPr>
            <w:tcW w:w="1418" w:type="dxa"/>
            <w:shd w:val="clear" w:color="auto" w:fill="FAAC96"/>
          </w:tcPr>
          <w:p w14:paraId="4143034C" w14:textId="090B4095" w:rsidR="00B93D68" w:rsidRPr="00CA2066" w:rsidRDefault="00B93D6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5139FB2A" w14:textId="43ED3EB9" w:rsidR="00B93D68" w:rsidRDefault="00903FC6"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42E2405E" w14:textId="489D752A" w:rsidR="00B93D68" w:rsidRPr="00CA2066" w:rsidRDefault="00903FC6"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AAC96"/>
          </w:tcPr>
          <w:p w14:paraId="7CCC341B" w14:textId="74F08146" w:rsidR="00B93D68" w:rsidRPr="00CA2066" w:rsidRDefault="001D28A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860317" w:rsidRPr="00CA2066" w14:paraId="47003408"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0177C395" w14:textId="0094A961" w:rsidR="00B93D68" w:rsidRPr="007675B2" w:rsidRDefault="004916AF" w:rsidP="004916AF">
            <w:pPr>
              <w:ind w:left="0" w:right="657"/>
              <w:jc w:val="left"/>
              <w:rPr>
                <w:rFonts w:ascii="Open Sans" w:hAnsi="Open Sans" w:cs="Open Sans"/>
                <w:b w:val="0"/>
              </w:rPr>
            </w:pPr>
            <w:r w:rsidRPr="004916AF">
              <w:rPr>
                <w:rFonts w:ascii="Open Sans" w:hAnsi="Open Sans" w:cs="Open Sans"/>
                <w:b w:val="0"/>
              </w:rPr>
              <w:t>A2</w:t>
            </w:r>
            <w:r w:rsidR="00EB00C4">
              <w:rPr>
                <w:rFonts w:ascii="Open Sans" w:hAnsi="Open Sans" w:cs="Open Sans"/>
                <w:b w:val="0"/>
              </w:rPr>
              <w:t xml:space="preserve"> </w:t>
            </w:r>
            <w:r w:rsidRPr="004916AF">
              <w:rPr>
                <w:rFonts w:ascii="Open Sans" w:hAnsi="Open Sans" w:cs="Open Sans"/>
                <w:b w:val="0"/>
              </w:rPr>
              <w:t>- Broken Authentication</w:t>
            </w:r>
          </w:p>
        </w:tc>
        <w:tc>
          <w:tcPr>
            <w:tcW w:w="1418" w:type="dxa"/>
            <w:shd w:val="clear" w:color="auto" w:fill="FAAC96"/>
          </w:tcPr>
          <w:p w14:paraId="6A96EE90" w14:textId="7DFFA396" w:rsidR="00B93D68" w:rsidRPr="00CA2066" w:rsidRDefault="001D28A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05022DD8" w14:textId="1DE66AEA" w:rsidR="00B93D68" w:rsidRDefault="001D28A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3B4AF670" w14:textId="76533112" w:rsidR="00B93D68" w:rsidRPr="00CA2066" w:rsidRDefault="001D28A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45DCE9C0" w14:textId="37C80694" w:rsidR="00B93D68" w:rsidRPr="00CA2066" w:rsidRDefault="001D28A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860317" w:rsidRPr="00CA2066" w14:paraId="40549679"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6DD8E31B" w14:textId="68446E02" w:rsidR="00B93D68" w:rsidRPr="007675B2" w:rsidRDefault="00EB00C4" w:rsidP="00EB00C4">
            <w:pPr>
              <w:ind w:left="0" w:right="657"/>
              <w:jc w:val="left"/>
              <w:rPr>
                <w:rFonts w:ascii="Open Sans" w:hAnsi="Open Sans" w:cs="Open Sans"/>
                <w:b w:val="0"/>
              </w:rPr>
            </w:pPr>
            <w:r w:rsidRPr="00EB00C4">
              <w:rPr>
                <w:rFonts w:ascii="Open Sans" w:hAnsi="Open Sans" w:cs="Open Sans"/>
                <w:b w:val="0"/>
              </w:rPr>
              <w:t>A3 - Sensitive Data Exposure</w:t>
            </w:r>
          </w:p>
        </w:tc>
        <w:tc>
          <w:tcPr>
            <w:tcW w:w="1418" w:type="dxa"/>
            <w:shd w:val="clear" w:color="auto" w:fill="FCDD9B"/>
          </w:tcPr>
          <w:p w14:paraId="348D7899" w14:textId="354561E0" w:rsidR="00B93D68" w:rsidRPr="00CA2066" w:rsidRDefault="0077234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29C42801" w14:textId="5D12F99B" w:rsidR="00B93D68" w:rsidRDefault="0077234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CDD9B"/>
          </w:tcPr>
          <w:p w14:paraId="32584DBD" w14:textId="29D5CF9F" w:rsidR="00B93D68" w:rsidRPr="00CA2066" w:rsidRDefault="0077234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00AB226E" w14:textId="18B53DE6" w:rsidR="00B93D68" w:rsidRPr="00CA2066" w:rsidRDefault="001D28A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860317" w:rsidRPr="00CA2066" w14:paraId="08CDBA4F"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081D88DD" w14:textId="206E1CCC" w:rsidR="00B93D68" w:rsidRPr="007675B2" w:rsidRDefault="005F75F3" w:rsidP="005F75F3">
            <w:pPr>
              <w:ind w:left="0" w:right="657"/>
              <w:jc w:val="left"/>
              <w:rPr>
                <w:rFonts w:ascii="Open Sans" w:hAnsi="Open Sans" w:cs="Open Sans"/>
                <w:b w:val="0"/>
              </w:rPr>
            </w:pPr>
            <w:r w:rsidRPr="005F75F3">
              <w:rPr>
                <w:rFonts w:ascii="Open Sans" w:hAnsi="Open Sans" w:cs="Open Sans"/>
                <w:b w:val="0"/>
              </w:rPr>
              <w:t>A4 - XML External Entities (XXE)</w:t>
            </w:r>
          </w:p>
        </w:tc>
        <w:tc>
          <w:tcPr>
            <w:tcW w:w="1418" w:type="dxa"/>
            <w:shd w:val="clear" w:color="auto" w:fill="FCDD9B"/>
          </w:tcPr>
          <w:p w14:paraId="70182A40" w14:textId="48EB6904" w:rsidR="00B93D68" w:rsidRPr="00CA2066" w:rsidRDefault="005C08D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CDD9B"/>
          </w:tcPr>
          <w:p w14:paraId="4DAA878A" w14:textId="16416BC2" w:rsidR="00B93D68" w:rsidRDefault="005C08D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6A19BA48" w14:textId="471DD6CC" w:rsidR="00B93D68" w:rsidRPr="00CA2066" w:rsidRDefault="0077234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AAC96"/>
          </w:tcPr>
          <w:p w14:paraId="780C3EAF" w14:textId="36C233CE" w:rsidR="00B93D68" w:rsidRPr="00CA2066" w:rsidRDefault="001D28A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860317" w:rsidRPr="00CA2066" w14:paraId="65073ECD"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771308E" w14:textId="7248BC9D" w:rsidR="00B93D68" w:rsidRPr="007675B2" w:rsidRDefault="00772348" w:rsidP="00772348">
            <w:pPr>
              <w:ind w:left="0" w:right="657"/>
              <w:jc w:val="left"/>
              <w:rPr>
                <w:rFonts w:ascii="Open Sans" w:hAnsi="Open Sans" w:cs="Open Sans"/>
                <w:b w:val="0"/>
              </w:rPr>
            </w:pPr>
            <w:r w:rsidRPr="00772348">
              <w:rPr>
                <w:rFonts w:ascii="Open Sans" w:hAnsi="Open Sans" w:cs="Open Sans"/>
                <w:b w:val="0"/>
              </w:rPr>
              <w:t>A5 - Broken Access Control</w:t>
            </w:r>
          </w:p>
        </w:tc>
        <w:tc>
          <w:tcPr>
            <w:tcW w:w="1418" w:type="dxa"/>
            <w:shd w:val="clear" w:color="auto" w:fill="FCDD9B"/>
          </w:tcPr>
          <w:p w14:paraId="2C6098D8" w14:textId="4D73AEC8" w:rsidR="00B93D68" w:rsidRPr="00CA2066" w:rsidRDefault="0077234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CDD9B"/>
          </w:tcPr>
          <w:p w14:paraId="2D0672A1" w14:textId="45408B4E" w:rsidR="00B93D68" w:rsidRDefault="0077234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10D46778" w14:textId="38747A18" w:rsidR="00B93D68" w:rsidRPr="00CA2066" w:rsidRDefault="0077234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3F9227A2" w14:textId="51F12CE1" w:rsidR="00B93D68" w:rsidRPr="00CA2066" w:rsidRDefault="001D28A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DA138F" w:rsidRPr="00CA2066" w14:paraId="6BCA1CE3"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0B566F4" w14:textId="173176E1" w:rsidR="00DA138F" w:rsidRPr="001014F8" w:rsidRDefault="001014F8" w:rsidP="00772348">
            <w:pPr>
              <w:ind w:left="0" w:right="657"/>
              <w:jc w:val="left"/>
              <w:rPr>
                <w:rFonts w:ascii="Open Sans" w:hAnsi="Open Sans" w:cs="Open Sans"/>
                <w:b w:val="0"/>
                <w:bCs w:val="0"/>
              </w:rPr>
            </w:pPr>
            <w:r w:rsidRPr="001014F8">
              <w:rPr>
                <w:rFonts w:ascii="Open Sans" w:hAnsi="Open Sans" w:cs="Open Sans"/>
                <w:b w:val="0"/>
                <w:bCs w:val="0"/>
              </w:rPr>
              <w:t>A6 - Security Misconfiguration</w:t>
            </w:r>
          </w:p>
        </w:tc>
        <w:tc>
          <w:tcPr>
            <w:tcW w:w="1418" w:type="dxa"/>
            <w:shd w:val="clear" w:color="auto" w:fill="FAAC96"/>
          </w:tcPr>
          <w:p w14:paraId="5A3B8AE9" w14:textId="60F79AEB" w:rsidR="00DA138F"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AAC96"/>
          </w:tcPr>
          <w:p w14:paraId="394CF88B" w14:textId="395377B3" w:rsidR="00DA138F"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AAC96"/>
          </w:tcPr>
          <w:p w14:paraId="58E7B58D" w14:textId="206FF2C0" w:rsidR="00DA138F"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4C2CBFE2" w14:textId="576AC03E" w:rsidR="00DA138F"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DA138F" w:rsidRPr="00CA2066" w14:paraId="2C017501"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73C3FDCB" w14:textId="2787937A" w:rsidR="00DA138F" w:rsidRPr="002F3F68" w:rsidRDefault="002F3F68" w:rsidP="00772348">
            <w:pPr>
              <w:ind w:left="0" w:right="657"/>
              <w:jc w:val="left"/>
              <w:rPr>
                <w:rFonts w:ascii="Open Sans" w:hAnsi="Open Sans" w:cs="Open Sans"/>
                <w:b w:val="0"/>
                <w:bCs w:val="0"/>
              </w:rPr>
            </w:pPr>
            <w:r w:rsidRPr="002F3F68">
              <w:rPr>
                <w:rFonts w:ascii="Open Sans" w:hAnsi="Open Sans" w:cs="Open Sans"/>
                <w:b w:val="0"/>
                <w:bCs w:val="0"/>
              </w:rPr>
              <w:t>A7</w:t>
            </w:r>
            <w:r w:rsidR="001014F8">
              <w:rPr>
                <w:rFonts w:ascii="Open Sans" w:hAnsi="Open Sans" w:cs="Open Sans"/>
                <w:b w:val="0"/>
                <w:bCs w:val="0"/>
              </w:rPr>
              <w:t xml:space="preserve"> </w:t>
            </w:r>
            <w:r w:rsidRPr="002F3F68">
              <w:rPr>
                <w:rFonts w:ascii="Open Sans" w:hAnsi="Open Sans" w:cs="Open Sans"/>
                <w:b w:val="0"/>
                <w:bCs w:val="0"/>
              </w:rPr>
              <w:t>- Cross-Site Scripting (XSS)</w:t>
            </w:r>
          </w:p>
        </w:tc>
        <w:tc>
          <w:tcPr>
            <w:tcW w:w="1418" w:type="dxa"/>
            <w:shd w:val="clear" w:color="auto" w:fill="FAAC96"/>
          </w:tcPr>
          <w:p w14:paraId="40EC5240" w14:textId="460B7F9B" w:rsidR="00DA138F"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AAC96"/>
          </w:tcPr>
          <w:p w14:paraId="451C44AE" w14:textId="44D99476" w:rsidR="00DA138F"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AAC96"/>
          </w:tcPr>
          <w:p w14:paraId="6883A279" w14:textId="03A2EFEB" w:rsidR="00DA138F"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1CFCDEF1" w14:textId="31D4D0F1" w:rsidR="00DA138F"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3A5C26" w:rsidRPr="00CA2066" w14:paraId="311F5043"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2DECBAD3" w14:textId="7FF270A3" w:rsidR="003A5C26" w:rsidRPr="00CE3DA3" w:rsidRDefault="00CE3DA3" w:rsidP="00772348">
            <w:pPr>
              <w:ind w:left="0" w:right="657"/>
              <w:jc w:val="left"/>
              <w:rPr>
                <w:rFonts w:ascii="Open Sans" w:hAnsi="Open Sans" w:cs="Open Sans"/>
                <w:b w:val="0"/>
                <w:bCs w:val="0"/>
              </w:rPr>
            </w:pPr>
            <w:r w:rsidRPr="00CE3DA3">
              <w:rPr>
                <w:rFonts w:ascii="Open Sans" w:hAnsi="Open Sans" w:cs="Open Sans"/>
                <w:b w:val="0"/>
                <w:bCs w:val="0"/>
              </w:rPr>
              <w:t>A8</w:t>
            </w:r>
            <w:r>
              <w:rPr>
                <w:rFonts w:ascii="Open Sans" w:hAnsi="Open Sans" w:cs="Open Sans"/>
                <w:b w:val="0"/>
                <w:bCs w:val="0"/>
              </w:rPr>
              <w:t xml:space="preserve"> </w:t>
            </w:r>
            <w:r w:rsidRPr="00CE3DA3">
              <w:rPr>
                <w:rFonts w:ascii="Open Sans" w:hAnsi="Open Sans" w:cs="Open Sans"/>
                <w:b w:val="0"/>
                <w:bCs w:val="0"/>
              </w:rPr>
              <w:t>- Insecure Deserialization</w:t>
            </w:r>
          </w:p>
        </w:tc>
        <w:tc>
          <w:tcPr>
            <w:tcW w:w="1418" w:type="dxa"/>
            <w:shd w:val="clear" w:color="auto" w:fill="FFFBBC"/>
          </w:tcPr>
          <w:p w14:paraId="6DC804F2" w14:textId="6B7F0770"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275" w:type="dxa"/>
            <w:shd w:val="clear" w:color="auto" w:fill="FCDD9B"/>
          </w:tcPr>
          <w:p w14:paraId="2D729F04" w14:textId="0CF165B9"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214B33E6" w14:textId="0B435B18"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5D12B10E" w14:textId="602A0257"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3A5C26" w:rsidRPr="00CA2066" w14:paraId="6C3696C4"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3D9D7810" w14:textId="2805A880" w:rsidR="003A5C26" w:rsidRPr="009E6556" w:rsidRDefault="009E6556" w:rsidP="00772348">
            <w:pPr>
              <w:ind w:left="0" w:right="657"/>
              <w:jc w:val="left"/>
              <w:rPr>
                <w:rFonts w:ascii="Open Sans" w:hAnsi="Open Sans" w:cs="Open Sans"/>
                <w:b w:val="0"/>
                <w:bCs w:val="0"/>
              </w:rPr>
            </w:pPr>
            <w:r w:rsidRPr="009E6556">
              <w:rPr>
                <w:rFonts w:ascii="Open Sans" w:hAnsi="Open Sans" w:cs="Open Sans"/>
                <w:b w:val="0"/>
                <w:bCs w:val="0"/>
              </w:rPr>
              <w:t>A9</w:t>
            </w:r>
            <w:r w:rsidR="00CE3DA3">
              <w:rPr>
                <w:rFonts w:ascii="Open Sans" w:hAnsi="Open Sans" w:cs="Open Sans"/>
                <w:b w:val="0"/>
                <w:bCs w:val="0"/>
              </w:rPr>
              <w:t xml:space="preserve"> </w:t>
            </w:r>
            <w:r w:rsidRPr="009E6556">
              <w:rPr>
                <w:rFonts w:ascii="Open Sans" w:hAnsi="Open Sans" w:cs="Open Sans"/>
                <w:b w:val="0"/>
                <w:bCs w:val="0"/>
              </w:rPr>
              <w:t xml:space="preserve">- Using Components </w:t>
            </w:r>
            <w:r w:rsidR="001014F8" w:rsidRPr="009E6556">
              <w:rPr>
                <w:rFonts w:ascii="Open Sans" w:hAnsi="Open Sans" w:cs="Open Sans"/>
                <w:b w:val="0"/>
                <w:bCs w:val="0"/>
              </w:rPr>
              <w:t>with</w:t>
            </w:r>
            <w:r w:rsidR="00CE3DA3">
              <w:rPr>
                <w:rFonts w:ascii="Open Sans" w:hAnsi="Open Sans" w:cs="Open Sans"/>
                <w:b w:val="0"/>
                <w:bCs w:val="0"/>
              </w:rPr>
              <w:t xml:space="preserve"> </w:t>
            </w:r>
            <w:r w:rsidRPr="009E6556">
              <w:rPr>
                <w:rFonts w:ascii="Open Sans" w:hAnsi="Open Sans" w:cs="Open Sans"/>
                <w:b w:val="0"/>
                <w:bCs w:val="0"/>
              </w:rPr>
              <w:t>Known Vulnerabilities</w:t>
            </w:r>
          </w:p>
        </w:tc>
        <w:tc>
          <w:tcPr>
            <w:tcW w:w="1418" w:type="dxa"/>
            <w:shd w:val="clear" w:color="auto" w:fill="FCDD9B"/>
          </w:tcPr>
          <w:p w14:paraId="5D13D015" w14:textId="1081388A"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5C22A066" w14:textId="19E1D4EE"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CDD9B"/>
          </w:tcPr>
          <w:p w14:paraId="3770630A" w14:textId="0B02046C"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CDD9B"/>
          </w:tcPr>
          <w:p w14:paraId="6D944561" w14:textId="5EE90AB0"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3A5C26" w:rsidRPr="00CA2066" w14:paraId="6CCE409F"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485D368C" w14:textId="2B39B4AC" w:rsidR="003A5C26" w:rsidRPr="00E21DDA" w:rsidRDefault="003066EF" w:rsidP="00772348">
            <w:pPr>
              <w:ind w:left="0" w:right="657"/>
              <w:jc w:val="left"/>
              <w:rPr>
                <w:rFonts w:ascii="Open Sans" w:hAnsi="Open Sans" w:cs="Open Sans"/>
                <w:b w:val="0"/>
                <w:bCs w:val="0"/>
              </w:rPr>
            </w:pPr>
            <w:r w:rsidRPr="00E21DDA">
              <w:rPr>
                <w:rFonts w:ascii="Open Sans" w:hAnsi="Open Sans" w:cs="Open Sans"/>
                <w:b w:val="0"/>
                <w:bCs w:val="0"/>
              </w:rPr>
              <w:t>A10</w:t>
            </w:r>
            <w:r w:rsidR="00CE3DA3">
              <w:rPr>
                <w:rFonts w:ascii="Open Sans" w:hAnsi="Open Sans" w:cs="Open Sans"/>
                <w:b w:val="0"/>
                <w:bCs w:val="0"/>
              </w:rPr>
              <w:t xml:space="preserve"> </w:t>
            </w:r>
            <w:r w:rsidRPr="00E21DDA">
              <w:rPr>
                <w:rFonts w:ascii="Open Sans" w:hAnsi="Open Sans" w:cs="Open Sans"/>
                <w:b w:val="0"/>
                <w:bCs w:val="0"/>
              </w:rPr>
              <w:t>- Insufficient Logging &amp; Monitoring</w:t>
            </w:r>
          </w:p>
        </w:tc>
        <w:tc>
          <w:tcPr>
            <w:tcW w:w="1418" w:type="dxa"/>
            <w:shd w:val="clear" w:color="auto" w:fill="FCDD9B"/>
          </w:tcPr>
          <w:p w14:paraId="3B026BF5" w14:textId="7ABE69AA" w:rsidR="003A5C26" w:rsidRDefault="003A5C26"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66F45A56" w14:textId="62A5F760"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FFBBC"/>
          </w:tcPr>
          <w:p w14:paraId="473A8842" w14:textId="6AA56631"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134" w:type="dxa"/>
            <w:shd w:val="clear" w:color="auto" w:fill="FCDD9B"/>
          </w:tcPr>
          <w:p w14:paraId="2B8A1ED9" w14:textId="069B8EF9"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bl>
    <w:p w14:paraId="65EAE491" w14:textId="77777777" w:rsidR="00BE622E" w:rsidRDefault="00BE622E"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2017"/>
      </w:tblPr>
      <w:tblGrid>
        <w:gridCol w:w="4675"/>
        <w:gridCol w:w="1530"/>
        <w:gridCol w:w="1530"/>
        <w:gridCol w:w="1530"/>
      </w:tblGrid>
      <w:tr w:rsidR="007023C3" w:rsidRPr="00AC5F7C" w14:paraId="447182E1" w14:textId="77777777" w:rsidTr="00B006A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075B294A" w:rsidR="007023C3" w:rsidRPr="00FC19A1" w:rsidRDefault="00C125C7" w:rsidP="00B006A7">
            <w:pPr>
              <w:ind w:left="330" w:right="657"/>
              <w:jc w:val="left"/>
              <w:rPr>
                <w:rFonts w:ascii="Open Sans" w:hAnsi="Open Sans" w:cs="Open Sans"/>
              </w:rPr>
            </w:pPr>
            <w:r>
              <w:rPr>
                <w:rFonts w:ascii="Open Sans" w:hAnsi="Open Sans" w:cs="Open Sans"/>
              </w:rPr>
              <w:t>OWASP-2017</w:t>
            </w:r>
          </w:p>
        </w:tc>
        <w:tc>
          <w:tcPr>
            <w:tcW w:w="1530" w:type="dxa"/>
            <w:shd w:val="clear" w:color="auto" w:fill="DBE5F1" w:themeFill="accent1" w:themeFillTint="33"/>
            <w:vAlign w:val="center"/>
          </w:tcPr>
          <w:p w14:paraId="1DBF3FEC" w14:textId="70BEF4CA" w:rsidR="007023C3" w:rsidRPr="00AC5F7C" w:rsidRDefault="007023C3" w:rsidP="00B006A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4D03F1BD" w14:textId="68C1EAEF" w:rsidR="007023C3" w:rsidRPr="00AC5F7C" w:rsidRDefault="007023C3" w:rsidP="00B006A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w:t>
            </w:r>
          </w:p>
        </w:tc>
        <w:tc>
          <w:tcPr>
            <w:tcW w:w="1530" w:type="dxa"/>
            <w:shd w:val="clear" w:color="auto" w:fill="DBE5F1" w:themeFill="accent1" w:themeFillTint="33"/>
            <w:vAlign w:val="center"/>
          </w:tcPr>
          <w:p w14:paraId="2B5DB18F" w14:textId="725EC5D6" w:rsidR="007023C3" w:rsidRPr="00934956" w:rsidRDefault="007023C3" w:rsidP="00B006A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w:t>
            </w:r>
            <w:bookmarkStart w:id="18" w:name="_GoBack"/>
            <w:bookmarkEnd w:id="18"/>
          </w:p>
        </w:tc>
      </w:tr>
      <w:tr w:rsidR="007023C3" w:rsidRPr="00CA2066" w14:paraId="779D7551"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0162208" w:rsidR="007023C3" w:rsidRPr="007675B2" w:rsidRDefault="00C125C7" w:rsidP="00AB3653">
            <w:pPr>
              <w:ind w:right="657"/>
              <w:jc w:val="left"/>
              <w:rPr>
                <w:rFonts w:ascii="Open Sans" w:hAnsi="Open Sans" w:cs="Open Sans"/>
                <w:b w:val="0"/>
              </w:rPr>
            </w:pPr>
            <w:r>
              <w:rPr>
                <w:rFonts w:ascii="Open Sans" w:hAnsi="Open Sans" w:cs="Open Sans"/>
                <w:b w:val="0"/>
              </w:rPr>
              <w:t>A1</w:t>
            </w:r>
            <w:r w:rsidR="00FB4A1E">
              <w:rPr>
                <w:rFonts w:ascii="Open Sans" w:hAnsi="Open Sans" w:cs="Open Sans"/>
                <w:b w:val="0"/>
              </w:rPr>
              <w:t>-Injection</w:t>
            </w:r>
          </w:p>
        </w:tc>
        <w:tc>
          <w:tcPr>
            <w:tcW w:w="1530" w:type="dxa"/>
          </w:tcPr>
          <w:p w14:paraId="6ED4A59B"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15D1B2" w:rsidR="007023C3" w:rsidRPr="007675B2" w:rsidRDefault="00C125C7" w:rsidP="00AB3653">
            <w:pPr>
              <w:ind w:right="657"/>
              <w:jc w:val="left"/>
              <w:rPr>
                <w:rFonts w:ascii="Open Sans" w:hAnsi="Open Sans" w:cs="Open Sans"/>
                <w:b w:val="0"/>
              </w:rPr>
            </w:pPr>
            <w:r>
              <w:rPr>
                <w:rFonts w:ascii="Open Sans" w:hAnsi="Open Sans" w:cs="Open Sans"/>
                <w:b w:val="0"/>
              </w:rPr>
              <w:t>A3</w:t>
            </w:r>
            <w:r w:rsidR="00FB4A1E">
              <w:rPr>
                <w:rFonts w:ascii="Open Sans" w:hAnsi="Open Sans" w:cs="Open Sans"/>
                <w:b w:val="0"/>
              </w:rPr>
              <w:t>-2017</w:t>
            </w:r>
          </w:p>
        </w:tc>
        <w:tc>
          <w:tcPr>
            <w:tcW w:w="1530" w:type="dxa"/>
          </w:tcPr>
          <w:p w14:paraId="211EE16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10C25DCC" w:rsidR="007023C3" w:rsidRPr="007675B2" w:rsidRDefault="00C125C7" w:rsidP="00AB3653">
            <w:pPr>
              <w:ind w:right="657"/>
              <w:jc w:val="left"/>
              <w:rPr>
                <w:rFonts w:ascii="Open Sans" w:hAnsi="Open Sans" w:cs="Open Sans"/>
                <w:b w:val="0"/>
              </w:rPr>
            </w:pPr>
            <w:r>
              <w:rPr>
                <w:rFonts w:ascii="Open Sans" w:hAnsi="Open Sans" w:cs="Open Sans"/>
                <w:b w:val="0"/>
              </w:rPr>
              <w:t>A6</w:t>
            </w:r>
            <w:r w:rsidR="00FB4A1E">
              <w:rPr>
                <w:rFonts w:ascii="Open Sans" w:hAnsi="Open Sans" w:cs="Open Sans"/>
                <w:b w:val="0"/>
              </w:rPr>
              <w:t>-2017</w:t>
            </w:r>
          </w:p>
        </w:tc>
        <w:tc>
          <w:tcPr>
            <w:tcW w:w="1530" w:type="dxa"/>
          </w:tcPr>
          <w:p w14:paraId="4BE665CF"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C173C6F" w:rsidR="007023C3" w:rsidRPr="007675B2" w:rsidRDefault="00C125C7" w:rsidP="00AB3653">
            <w:pPr>
              <w:ind w:right="657"/>
              <w:jc w:val="left"/>
              <w:rPr>
                <w:rFonts w:ascii="Open Sans" w:hAnsi="Open Sans" w:cs="Open Sans"/>
                <w:b w:val="0"/>
              </w:rPr>
            </w:pPr>
            <w:r>
              <w:rPr>
                <w:rFonts w:ascii="Open Sans" w:hAnsi="Open Sans" w:cs="Open Sans"/>
                <w:b w:val="0"/>
              </w:rPr>
              <w:t>A7</w:t>
            </w:r>
            <w:r w:rsidR="00FB4A1E">
              <w:rPr>
                <w:rFonts w:ascii="Open Sans" w:hAnsi="Open Sans" w:cs="Open Sans"/>
                <w:b w:val="0"/>
              </w:rPr>
              <w:t>-2017</w:t>
            </w:r>
          </w:p>
        </w:tc>
        <w:tc>
          <w:tcPr>
            <w:tcW w:w="1530" w:type="dxa"/>
          </w:tcPr>
          <w:p w14:paraId="3952727A"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E63A"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AB3653">
            <w:pPr>
              <w:ind w:right="657"/>
              <w:jc w:val="left"/>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24FC3CFD"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9" w:name="_Toc531865300"/>
      <w:bookmarkStart w:id="20" w:name="_Toc531949429"/>
      <w:bookmarkStart w:id="21" w:name="_Toc531949639"/>
      <w:r>
        <w:rPr>
          <w:rFonts w:eastAsia="Calibri"/>
          <w:lang w:val="en-US"/>
        </w:rPr>
        <w:lastRenderedPageBreak/>
        <w:t>OWASP -2017 A1 - Injection</w:t>
      </w:r>
      <w:bookmarkEnd w:id="19"/>
      <w:bookmarkEnd w:id="20"/>
      <w:bookmarkEnd w:id="21"/>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635056EE"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243FC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1-2017"/>
      </w:tblPr>
      <w:tblGrid>
        <w:gridCol w:w="4675"/>
        <w:gridCol w:w="1440"/>
        <w:gridCol w:w="1620"/>
        <w:gridCol w:w="1530"/>
      </w:tblGrid>
      <w:tr w:rsidR="007023C3" w:rsidRPr="00AC5F7C" w14:paraId="4DD926CE" w14:textId="77777777" w:rsidTr="00CD02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AEBB84C" w:rsidR="007023C3" w:rsidRPr="00FC19A1" w:rsidRDefault="00E8205B" w:rsidP="00CD029C">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514B811B" w:rsidR="007023C3" w:rsidRPr="00AC5F7C" w:rsidRDefault="007023C3" w:rsidP="00CD02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620" w:type="dxa"/>
            <w:shd w:val="clear" w:color="auto" w:fill="DBE5F1" w:themeFill="accent1" w:themeFillTint="33"/>
            <w:vAlign w:val="center"/>
          </w:tcPr>
          <w:p w14:paraId="7B6AAE57" w14:textId="2AF698AA" w:rsidR="007023C3" w:rsidRPr="00AC5F7C" w:rsidRDefault="007023C3" w:rsidP="00CD02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6AF4AE6" w14:textId="58A4D05C" w:rsidR="007023C3" w:rsidRPr="00934956" w:rsidRDefault="007023C3" w:rsidP="00CD02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023C3" w:rsidRPr="00CA2066" w14:paraId="01B8CD4E"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0B5B4B9C" w14:textId="1A861AB3"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A</w:t>
      </w:r>
      <w:r>
        <w:rPr>
          <w:rFonts w:ascii="Verdana" w:hAnsi="Verdana"/>
          <w:i/>
          <w:sz w:val="14"/>
        </w:rPr>
        <w:t>1</w:t>
      </w:r>
      <w:r w:rsidRPr="00685F30">
        <w:rPr>
          <w:rFonts w:ascii="Verdana" w:hAnsi="Verdana"/>
          <w:i/>
          <w:sz w:val="14"/>
        </w:rPr>
        <w:t xml:space="preserve">- </w:t>
      </w:r>
      <w:r>
        <w:rPr>
          <w:rFonts w:ascii="Verdana" w:hAnsi="Verdana"/>
          <w:i/>
          <w:sz w:val="14"/>
        </w:rPr>
        <w:t>Injection</w:t>
      </w:r>
      <w:r w:rsidRPr="00685F30">
        <w:rPr>
          <w:rFonts w:ascii="Verdana" w:hAnsi="Verdana"/>
          <w:i/>
          <w:sz w:val="14"/>
        </w:rPr>
        <w:t xml:space="preserve"> </w:t>
      </w:r>
      <w:r w:rsidR="00243FCD">
        <w:rPr>
          <w:rFonts w:ascii="Verdana" w:hAnsi="Verdana"/>
          <w:i/>
          <w:sz w:val="14"/>
        </w:rPr>
        <w:t>Vulnerabilities</w:t>
      </w:r>
    </w:p>
    <w:p w14:paraId="4951CDEF" w14:textId="62561C8B" w:rsidR="000A16CB" w:rsidRDefault="000A16CB" w:rsidP="00377C01">
      <w:pPr>
        <w:pStyle w:val="BodyContent"/>
        <w:ind w:right="657"/>
        <w:rPr>
          <w:rFonts w:ascii="Verdana" w:hAnsi="Verdana" w:cstheme="minorHAnsi"/>
          <w:sz w:val="20"/>
          <w:szCs w:val="20"/>
        </w:rPr>
      </w:pPr>
    </w:p>
    <w:p w14:paraId="257FC3BD" w14:textId="04A3B432" w:rsidR="000A16CB" w:rsidRPr="00212651" w:rsidRDefault="000A16CB" w:rsidP="000A16CB">
      <w:pPr>
        <w:pStyle w:val="Heading2"/>
        <w:spacing w:after="0"/>
        <w:ind w:left="540" w:right="657" w:hanging="540"/>
        <w:rPr>
          <w:rFonts w:eastAsia="Calibri"/>
        </w:rPr>
      </w:pPr>
      <w:bookmarkStart w:id="22" w:name="_Toc531865301"/>
      <w:bookmarkStart w:id="23" w:name="_Toc531949430"/>
      <w:bookmarkStart w:id="24" w:name="_Toc531949640"/>
      <w:r>
        <w:rPr>
          <w:rFonts w:eastAsia="Calibri"/>
          <w:lang w:val="en-US"/>
        </w:rPr>
        <w:t>OWASP -2017 A</w:t>
      </w:r>
      <w:r w:rsidR="00243FCD">
        <w:rPr>
          <w:rFonts w:eastAsia="Calibri"/>
          <w:lang w:val="en-US"/>
        </w:rPr>
        <w:t>2</w:t>
      </w:r>
      <w:r>
        <w:rPr>
          <w:rFonts w:eastAsia="Calibri"/>
          <w:lang w:val="en-US"/>
        </w:rPr>
        <w:t xml:space="preserve"> </w:t>
      </w:r>
      <w:r w:rsidR="00243FCD">
        <w:rPr>
          <w:rFonts w:eastAsia="Calibri"/>
          <w:lang w:val="en-US"/>
        </w:rPr>
        <w:t>–</w:t>
      </w:r>
      <w:r>
        <w:rPr>
          <w:rFonts w:eastAsia="Calibri"/>
          <w:lang w:val="en-US"/>
        </w:rPr>
        <w:t xml:space="preserve"> </w:t>
      </w:r>
      <w:r w:rsidR="00243FCD">
        <w:rPr>
          <w:rFonts w:eastAsia="Calibri"/>
          <w:lang w:val="en-US"/>
        </w:rPr>
        <w:t>Broken Authentication</w:t>
      </w:r>
      <w:bookmarkEnd w:id="22"/>
      <w:bookmarkEnd w:id="23"/>
      <w:bookmarkEnd w:id="24"/>
    </w:p>
    <w:p w14:paraId="3184FAA9" w14:textId="77777777" w:rsidR="000A16CB" w:rsidRDefault="000A16CB" w:rsidP="000A16CB">
      <w:pPr>
        <w:pStyle w:val="BodyContent"/>
        <w:ind w:right="657"/>
        <w:rPr>
          <w:rFonts w:asciiTheme="minorHAnsi" w:hAnsiTheme="minorHAnsi" w:cstheme="minorHAnsi"/>
          <w:sz w:val="20"/>
          <w:szCs w:val="20"/>
        </w:rPr>
      </w:pPr>
    </w:p>
    <w:p w14:paraId="4A2B3941" w14:textId="53F4B34C" w:rsidR="00243FCD" w:rsidRDefault="00243FCD" w:rsidP="000A16C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32E4FD47" w14:textId="233517A4"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t of A</w:t>
      </w:r>
      <w:r>
        <w:rPr>
          <w:rFonts w:asciiTheme="minorHAnsi" w:hAnsiTheme="minorHAnsi" w:cstheme="minorHAnsi"/>
          <w:sz w:val="20"/>
          <w:szCs w:val="20"/>
        </w:rPr>
        <w:t>2</w:t>
      </w:r>
      <w:r w:rsidR="000A16CB">
        <w:rPr>
          <w:rFonts w:asciiTheme="minorHAnsi" w:hAnsiTheme="minorHAnsi" w:cstheme="minorHAnsi"/>
          <w:sz w:val="20"/>
          <w:szCs w:val="20"/>
        </w:rPr>
        <w:t>-</w:t>
      </w:r>
      <w:r>
        <w:rPr>
          <w:rFonts w:asciiTheme="minorHAnsi" w:hAnsiTheme="minorHAnsi" w:cstheme="minorHAnsi"/>
          <w:sz w:val="20"/>
          <w:szCs w:val="20"/>
        </w:rPr>
        <w:t>Broken Authentication</w:t>
      </w:r>
      <w:r w:rsidR="000A16CB">
        <w:rPr>
          <w:rFonts w:asciiTheme="minorHAnsi" w:hAnsiTheme="minorHAnsi" w:cstheme="minorHAnsi"/>
          <w:sz w:val="20"/>
          <w:szCs w:val="20"/>
        </w:rPr>
        <w:t xml:space="preserve">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2-2017"/>
      </w:tblPr>
      <w:tblGrid>
        <w:gridCol w:w="4675"/>
        <w:gridCol w:w="1440"/>
        <w:gridCol w:w="1620"/>
        <w:gridCol w:w="1530"/>
      </w:tblGrid>
      <w:tr w:rsidR="000A16CB" w:rsidRPr="00AC5F7C" w14:paraId="1CB441FB" w14:textId="77777777" w:rsidTr="0096799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00A1BAB" w:rsidR="000A16CB" w:rsidRPr="00FC19A1" w:rsidRDefault="000A16CB" w:rsidP="00967997">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3164A8" w14:textId="77777777" w:rsidR="000A16CB" w:rsidRPr="00AC5F7C" w:rsidRDefault="000A16CB" w:rsidP="0096799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65EF5B8B" w14:textId="77777777" w:rsidR="000A16CB" w:rsidRPr="00AC5F7C" w:rsidRDefault="000A16CB" w:rsidP="0096799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2A97CD85" w14:textId="77777777" w:rsidR="000A16CB" w:rsidRPr="00934956" w:rsidRDefault="000A16CB" w:rsidP="0096799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6A85ED46" w14:textId="20465F78"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A</w:t>
      </w:r>
      <w:r w:rsidR="00243FCD">
        <w:rPr>
          <w:rFonts w:ascii="Verdana" w:hAnsi="Verdana"/>
          <w:i/>
          <w:sz w:val="14"/>
        </w:rPr>
        <w:t>2</w:t>
      </w:r>
      <w:r w:rsidRPr="00685F30">
        <w:rPr>
          <w:rFonts w:ascii="Verdana" w:hAnsi="Verdana"/>
          <w:i/>
          <w:sz w:val="14"/>
        </w:rPr>
        <w:t xml:space="preserve">- </w:t>
      </w:r>
      <w:r w:rsidR="00243FCD">
        <w:rPr>
          <w:rFonts w:ascii="Verdana" w:hAnsi="Verdana"/>
          <w:i/>
          <w:sz w:val="14"/>
        </w:rPr>
        <w:t>Broken Authentication</w:t>
      </w:r>
      <w:r w:rsidRPr="00685F30">
        <w:rPr>
          <w:rFonts w:ascii="Verdana" w:hAnsi="Verdana"/>
          <w:i/>
          <w:sz w:val="14"/>
        </w:rPr>
        <w:t xml:space="preserve"> </w:t>
      </w:r>
      <w:r w:rsidR="00243FCD">
        <w:rPr>
          <w:rFonts w:ascii="Verdana" w:hAnsi="Verdana"/>
          <w:i/>
          <w:sz w:val="14"/>
        </w:rPr>
        <w:t>Vulnerabilities</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77777777" w:rsidR="00F772DA" w:rsidRPr="00212651" w:rsidRDefault="00F772DA" w:rsidP="002638B2">
      <w:pPr>
        <w:pStyle w:val="Heading2"/>
        <w:spacing w:after="0"/>
        <w:ind w:left="540" w:right="657" w:hanging="540"/>
        <w:rPr>
          <w:rFonts w:eastAsia="Calibri"/>
        </w:rPr>
      </w:pPr>
      <w:bookmarkStart w:id="25" w:name="_Toc531865302"/>
      <w:bookmarkStart w:id="26" w:name="_Toc531949431"/>
      <w:bookmarkStart w:id="27" w:name="_Toc531949641"/>
      <w:r>
        <w:rPr>
          <w:rFonts w:eastAsia="Calibri"/>
          <w:lang w:val="en-US"/>
        </w:rPr>
        <w:lastRenderedPageBreak/>
        <w:t>OWASP -2017 A3 – Sensitive Data Exposure</w:t>
      </w:r>
      <w:bookmarkEnd w:id="25"/>
      <w:bookmarkEnd w:id="26"/>
      <w:bookmarkEnd w:id="27"/>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6045BF4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64F1F">
        <w:rPr>
          <w:rFonts w:asciiTheme="minorHAnsi" w:hAnsiTheme="minorHAnsi" w:cstheme="minorHAnsi"/>
          <w:sz w:val="20"/>
          <w:szCs w:val="20"/>
        </w:rPr>
        <w:t>Sensitive Data Exposure</w:t>
      </w:r>
      <w:r>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4D51F96" w14:textId="77777777" w:rsidR="00243FCD" w:rsidRDefault="00243FCD" w:rsidP="002638B2">
      <w:pPr>
        <w:pStyle w:val="BodyContent"/>
        <w:ind w:right="657"/>
        <w:rPr>
          <w:rFonts w:ascii="Verdana" w:hAnsi="Verdana"/>
          <w:i/>
          <w:sz w:val="14"/>
        </w:rPr>
      </w:pPr>
    </w:p>
    <w:p w14:paraId="56491FEB" w14:textId="33052682" w:rsidR="00243FCD" w:rsidRDefault="00685F30" w:rsidP="002638B2">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5</w:t>
      </w:r>
      <w:r w:rsidRPr="00685F30">
        <w:rPr>
          <w:rFonts w:ascii="Verdana" w:hAnsi="Verdana"/>
          <w:i/>
          <w:sz w:val="14"/>
        </w:rPr>
        <w:t xml:space="preserve">: A3- Sensitive Data Exposure </w:t>
      </w:r>
      <w:r w:rsidR="00243FCD">
        <w:rPr>
          <w:rFonts w:ascii="Verdana" w:hAnsi="Verdana"/>
          <w:i/>
          <w:sz w:val="14"/>
        </w:rPr>
        <w:t>vulnerabilities</w:t>
      </w:r>
    </w:p>
    <w:p w14:paraId="6B1C3AAA" w14:textId="35036BD1" w:rsidR="00243FCD" w:rsidRDefault="00243FCD" w:rsidP="002638B2">
      <w:pPr>
        <w:pStyle w:val="BodyContent"/>
        <w:ind w:right="657"/>
        <w:rPr>
          <w:rFonts w:ascii="Verdana" w:hAnsi="Verdana"/>
          <w:i/>
          <w:sz w:val="14"/>
        </w:rPr>
      </w:pPr>
    </w:p>
    <w:p w14:paraId="0FE3CFAE" w14:textId="481526E4" w:rsidR="00B31D2D" w:rsidRPr="00212651" w:rsidRDefault="00B31D2D" w:rsidP="00B31D2D">
      <w:pPr>
        <w:pStyle w:val="Heading2"/>
        <w:spacing w:after="0"/>
        <w:ind w:left="540" w:right="657" w:hanging="540"/>
        <w:rPr>
          <w:rFonts w:eastAsia="Calibri"/>
        </w:rPr>
      </w:pPr>
      <w:bookmarkStart w:id="28" w:name="_Toc531865303"/>
      <w:bookmarkStart w:id="29" w:name="_Toc531949432"/>
      <w:bookmarkStart w:id="30" w:name="_Toc531949642"/>
      <w:bookmarkStart w:id="31" w:name="_Hlk531860421"/>
      <w:r>
        <w:rPr>
          <w:rFonts w:eastAsia="Calibri"/>
          <w:lang w:val="en-US"/>
        </w:rPr>
        <w:t>OWASP -2017 A4 – XML External Entities (XXE)</w:t>
      </w:r>
      <w:bookmarkEnd w:id="28"/>
      <w:bookmarkEnd w:id="29"/>
      <w:bookmarkEnd w:id="30"/>
    </w:p>
    <w:p w14:paraId="31A30321" w14:textId="77777777" w:rsidR="00B31D2D" w:rsidRDefault="00B31D2D" w:rsidP="00B31D2D">
      <w:pPr>
        <w:pStyle w:val="BodyContent"/>
        <w:ind w:right="657"/>
        <w:rPr>
          <w:rFonts w:asciiTheme="minorHAnsi" w:hAnsiTheme="minorHAnsi" w:cstheme="minorHAnsi"/>
          <w:sz w:val="20"/>
          <w:szCs w:val="20"/>
        </w:rPr>
      </w:pPr>
    </w:p>
    <w:p w14:paraId="10EFC974" w14:textId="77777777" w:rsidR="00B31D2D" w:rsidRDefault="00B31D2D" w:rsidP="00B31D2D">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2219A649" w14:textId="7AC18722" w:rsidR="00B31D2D" w:rsidRDefault="00B31D2D" w:rsidP="00B31D2D">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B31D2D" w:rsidRPr="00AC5F7C" w14:paraId="31131528" w14:textId="77777777" w:rsidTr="0010761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0D1596" w14:textId="77777777" w:rsidR="00B31D2D" w:rsidRPr="00FC19A1" w:rsidRDefault="00B31D2D" w:rsidP="00107613">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0A01F7E2" w14:textId="77777777" w:rsidR="00B31D2D" w:rsidRPr="00AC5F7C" w:rsidRDefault="00B31D2D"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088F4B28" w14:textId="77777777" w:rsidR="00B31D2D" w:rsidRPr="00AC5F7C" w:rsidRDefault="00B31D2D"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7C42FDE4" w14:textId="77777777" w:rsidR="00B31D2D" w:rsidRPr="00934956" w:rsidRDefault="00B31D2D"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B31D2D" w:rsidRPr="00CA2066" w14:paraId="3F6AFABF"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F66CA"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1</w:t>
            </w:r>
          </w:p>
        </w:tc>
        <w:tc>
          <w:tcPr>
            <w:tcW w:w="1440" w:type="dxa"/>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D0669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FC20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1FF701F" w14:textId="77777777" w:rsidR="00B31D2D" w:rsidRDefault="00B31D2D" w:rsidP="00B31D2D">
      <w:pPr>
        <w:pStyle w:val="BodyContent"/>
        <w:ind w:right="657"/>
        <w:rPr>
          <w:rFonts w:ascii="Verdana" w:hAnsi="Verdana"/>
          <w:i/>
          <w:sz w:val="14"/>
        </w:rPr>
      </w:pPr>
    </w:p>
    <w:p w14:paraId="0F7D0345" w14:textId="38FAB5AE" w:rsidR="00B31D2D" w:rsidRDefault="00B31D2D" w:rsidP="00B31D2D">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bookmarkEnd w:id="31"/>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7FA7DB13" w:rsidR="00AA00D5" w:rsidRPr="00212651" w:rsidRDefault="00AA00D5" w:rsidP="00AA00D5">
      <w:pPr>
        <w:pStyle w:val="Heading2"/>
        <w:spacing w:after="0"/>
        <w:ind w:left="540" w:right="657" w:hanging="540"/>
        <w:rPr>
          <w:rFonts w:eastAsia="Calibri"/>
        </w:rPr>
      </w:pPr>
      <w:bookmarkStart w:id="32" w:name="_Toc531865304"/>
      <w:bookmarkStart w:id="33" w:name="_Toc531949433"/>
      <w:bookmarkStart w:id="34" w:name="_Toc531949643"/>
      <w:r>
        <w:rPr>
          <w:rFonts w:eastAsia="Calibri"/>
          <w:lang w:val="en-US"/>
        </w:rPr>
        <w:lastRenderedPageBreak/>
        <w:t>OWASP -2017 A5 – Broken Access Control</w:t>
      </w:r>
      <w:bookmarkEnd w:id="32"/>
      <w:bookmarkEnd w:id="33"/>
      <w:bookmarkEnd w:id="34"/>
    </w:p>
    <w:p w14:paraId="75EF159D" w14:textId="77777777" w:rsidR="00AA00D5" w:rsidRDefault="00AA00D5" w:rsidP="00AA00D5">
      <w:pPr>
        <w:pStyle w:val="BodyContent"/>
        <w:ind w:right="657"/>
        <w:rPr>
          <w:rFonts w:asciiTheme="minorHAnsi" w:hAnsiTheme="minorHAnsi" w:cstheme="minorHAnsi"/>
          <w:sz w:val="20"/>
          <w:szCs w:val="20"/>
        </w:rPr>
      </w:pPr>
    </w:p>
    <w:p w14:paraId="6FDACC2B" w14:textId="77777777" w:rsidR="00851A7A" w:rsidRDefault="00851A7A" w:rsidP="00851A7A">
      <w:pPr>
        <w:pStyle w:val="BodyContent"/>
        <w:ind w:right="657"/>
        <w:rPr>
          <w:rFonts w:asciiTheme="minorHAnsi" w:hAnsiTheme="minorHAnsi" w:cstheme="minorHAnsi"/>
          <w:sz w:val="20"/>
          <w:szCs w:val="20"/>
        </w:rPr>
      </w:pPr>
      <w:r w:rsidRPr="00E82472">
        <w:rPr>
          <w:rFonts w:asciiTheme="minorHAnsi" w:hAnsiTheme="minorHAnsi" w:cstheme="minorHAnsi"/>
          <w:sz w:val="20"/>
          <w:szCs w:val="20"/>
        </w:rPr>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14:paraId="268FA116" w14:textId="5CAC35DF" w:rsidR="00AA00D5" w:rsidRDefault="00AA00D5" w:rsidP="00AA00D5">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4F6EEE">
        <w:rPr>
          <w:rFonts w:asciiTheme="minorHAnsi" w:hAnsiTheme="minorHAnsi" w:cstheme="minorHAnsi"/>
          <w:sz w:val="20"/>
          <w:szCs w:val="20"/>
        </w:rPr>
        <w:t>A5 – Broken Access Control</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675"/>
        <w:gridCol w:w="1440"/>
        <w:gridCol w:w="1530"/>
        <w:gridCol w:w="1355"/>
      </w:tblGrid>
      <w:tr w:rsidR="00AA00D5" w:rsidRPr="00AC5F7C" w14:paraId="38964A3F"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238B73" w14:textId="2D36EA4A"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4A7FC2">
              <w:rPr>
                <w:rFonts w:ascii="Open Sans" w:hAnsi="Open Sans" w:cs="Open Sans"/>
              </w:rPr>
              <w:t>R</w:t>
            </w:r>
            <w:r w:rsidRPr="00FC19A1">
              <w:rPr>
                <w:rFonts w:ascii="Open Sans" w:hAnsi="Open Sans" w:cs="Open Sans"/>
              </w:rPr>
              <w:t>ules</w:t>
            </w:r>
          </w:p>
        </w:tc>
        <w:tc>
          <w:tcPr>
            <w:tcW w:w="1440" w:type="dxa"/>
            <w:shd w:val="clear" w:color="auto" w:fill="DBE5F1" w:themeFill="accent1" w:themeFillTint="33"/>
            <w:vAlign w:val="center"/>
          </w:tcPr>
          <w:p w14:paraId="41A9BF67" w14:textId="77777777" w:rsidR="00AA00D5" w:rsidRPr="00AC5F7C" w:rsidRDefault="00AA00D5"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8209960" w14:textId="77777777" w:rsidR="00AA00D5" w:rsidRPr="00AC5F7C" w:rsidRDefault="00AA00D5"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5A8D23E" w14:textId="77777777" w:rsidR="00AA00D5" w:rsidRPr="00934956" w:rsidRDefault="00AA00D5"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A00D5" w:rsidRPr="00CA2066" w14:paraId="779EDE16"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B35CA"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1</w:t>
            </w:r>
          </w:p>
        </w:tc>
        <w:tc>
          <w:tcPr>
            <w:tcW w:w="1440" w:type="dxa"/>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4E09C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D933A4"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9418AC2" w14:textId="77777777" w:rsidR="00AA00D5" w:rsidRDefault="00AA00D5" w:rsidP="00AA00D5">
      <w:pPr>
        <w:pStyle w:val="BodyContent"/>
        <w:ind w:right="657"/>
        <w:rPr>
          <w:rFonts w:ascii="Verdana" w:hAnsi="Verdana"/>
          <w:i/>
          <w:sz w:val="14"/>
        </w:rPr>
      </w:pPr>
    </w:p>
    <w:p w14:paraId="280FED7B" w14:textId="5BC67841" w:rsidR="00297E7C" w:rsidRDefault="00AA00D5" w:rsidP="00107613">
      <w:pPr>
        <w:pStyle w:val="BodyContent"/>
        <w:ind w:right="657"/>
        <w:rPr>
          <w:i/>
          <w:sz w:val="14"/>
        </w:rPr>
      </w:pPr>
      <w:r w:rsidRPr="00685F30">
        <w:rPr>
          <w:rFonts w:ascii="Verdana" w:hAnsi="Verdana"/>
          <w:i/>
          <w:sz w:val="14"/>
        </w:rPr>
        <w:t xml:space="preserve">Table </w:t>
      </w:r>
      <w:r w:rsidR="00B31D2D">
        <w:rPr>
          <w:rFonts w:ascii="Verdana" w:hAnsi="Verdana"/>
          <w:i/>
          <w:sz w:val="14"/>
        </w:rPr>
        <w:t>7</w:t>
      </w:r>
      <w:r w:rsidRPr="00685F30">
        <w:rPr>
          <w:rFonts w:ascii="Verdana" w:hAnsi="Verdana"/>
          <w:i/>
          <w:sz w:val="14"/>
        </w:rPr>
        <w:t xml:space="preserve">: </w:t>
      </w:r>
      <w:r w:rsidR="004F6EEE">
        <w:rPr>
          <w:rFonts w:ascii="Verdana" w:hAnsi="Verdana"/>
          <w:i/>
          <w:sz w:val="14"/>
        </w:rPr>
        <w:t xml:space="preserve">A5 – Broken Access Control </w:t>
      </w:r>
      <w:r>
        <w:rPr>
          <w:rFonts w:ascii="Verdana" w:hAnsi="Verdana"/>
          <w:i/>
          <w:sz w:val="14"/>
        </w:rPr>
        <w:t>vulnerabilities</w:t>
      </w:r>
    </w:p>
    <w:p w14:paraId="303ABC0F" w14:textId="48C54974" w:rsidR="00F772DA" w:rsidRPr="00212651" w:rsidRDefault="00F772DA" w:rsidP="002638B2">
      <w:pPr>
        <w:pStyle w:val="Heading2"/>
        <w:spacing w:after="0"/>
        <w:ind w:left="540" w:right="657" w:hanging="540"/>
        <w:rPr>
          <w:rFonts w:eastAsia="Calibri"/>
        </w:rPr>
      </w:pPr>
      <w:bookmarkStart w:id="35" w:name="_Toc531865305"/>
      <w:bookmarkStart w:id="36" w:name="_Toc531949434"/>
      <w:bookmarkStart w:id="37" w:name="_Toc531949644"/>
      <w:r>
        <w:rPr>
          <w:rFonts w:eastAsia="Calibri"/>
          <w:lang w:val="en-US"/>
        </w:rPr>
        <w:t>OWASP -2017 A6 – Security Mis</w:t>
      </w:r>
      <w:r w:rsidR="000D38D5">
        <w:rPr>
          <w:rFonts w:eastAsia="Calibri"/>
          <w:lang w:val="en-US"/>
        </w:rPr>
        <w:t>c</w:t>
      </w:r>
      <w:r>
        <w:rPr>
          <w:rFonts w:eastAsia="Calibri"/>
          <w:lang w:val="en-US"/>
        </w:rPr>
        <w:t>onfiguration</w:t>
      </w:r>
      <w:bookmarkEnd w:id="35"/>
      <w:bookmarkEnd w:id="36"/>
      <w:bookmarkEnd w:id="37"/>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1DBD4D0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440"/>
        <w:gridCol w:w="1530"/>
        <w:gridCol w:w="1355"/>
      </w:tblGrid>
      <w:tr w:rsidR="00F27186" w:rsidRPr="00AC5F7C" w14:paraId="31339EE6"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D59147E"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427F7D2F"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0E629627" w14:textId="5F09AA7D"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772713E8" w14:textId="56DFCA9F"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EDB5E3" w14:textId="77777777" w:rsidTr="00EA6282">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4639B86"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8E3CD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CC12D2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31142E50" w:rsidR="00107613" w:rsidRDefault="00685F30">
      <w:pPr>
        <w:spacing w:after="0" w:line="240" w:lineRule="auto"/>
        <w:ind w:left="0"/>
        <w:jc w:val="left"/>
        <w:rPr>
          <w:i/>
          <w:sz w:val="14"/>
        </w:rPr>
      </w:pPr>
      <w:r>
        <w:rPr>
          <w:i/>
          <w:sz w:val="14"/>
        </w:rPr>
        <w:t xml:space="preserve">Table </w:t>
      </w:r>
      <w:r w:rsidR="00B31D2D">
        <w:rPr>
          <w:i/>
          <w:sz w:val="14"/>
        </w:rPr>
        <w:t>8</w:t>
      </w:r>
      <w:r>
        <w:rPr>
          <w:i/>
          <w:sz w:val="14"/>
        </w:rPr>
        <w:t xml:space="preserve">: A6- Security Misconfiguration </w:t>
      </w:r>
      <w:r w:rsidR="00243FCD">
        <w:rPr>
          <w:i/>
          <w:sz w:val="14"/>
        </w:rPr>
        <w:t>vulnerabilities</w:t>
      </w:r>
    </w:p>
    <w:p w14:paraId="6E416EED" w14:textId="77777777" w:rsidR="00107613" w:rsidRDefault="00107613">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38" w:name="_Toc531865306"/>
      <w:bookmarkStart w:id="39" w:name="_Toc531949435"/>
      <w:bookmarkStart w:id="40" w:name="_Toc531949645"/>
      <w:r>
        <w:rPr>
          <w:rFonts w:eastAsia="Calibri"/>
          <w:lang w:val="en-US"/>
        </w:rPr>
        <w:lastRenderedPageBreak/>
        <w:t>OWASP -2017 A7 – Cross-Site Scripting (XSS)</w:t>
      </w:r>
      <w:bookmarkEnd w:id="38"/>
      <w:bookmarkEnd w:id="39"/>
      <w:bookmarkEnd w:id="40"/>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7C45A0A"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A7 – Cross-Site Scripting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440"/>
        <w:gridCol w:w="1530"/>
        <w:gridCol w:w="1355"/>
      </w:tblGrid>
      <w:tr w:rsidR="00F27186" w:rsidRPr="00AC5F7C" w14:paraId="45E5F5D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D73F305"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06DB4DF5"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7475F704" w14:textId="1D099BDA"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6C925C25" w14:textId="6A099A9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4FF65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0EFE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4394573" w14:textId="1F8C58E0" w:rsidR="001653F6" w:rsidRDefault="00685F30">
      <w:pPr>
        <w:spacing w:after="0" w:line="240" w:lineRule="auto"/>
        <w:ind w:left="0"/>
        <w:jc w:val="left"/>
        <w:rPr>
          <w:rFonts w:eastAsia="Calibri"/>
          <w:b/>
          <w:color w:val="336699"/>
          <w:sz w:val="20"/>
          <w:szCs w:val="16"/>
          <w:lang w:eastAsia="x-none"/>
        </w:rPr>
      </w:pPr>
      <w:r>
        <w:rPr>
          <w:i/>
          <w:sz w:val="14"/>
        </w:rPr>
        <w:t xml:space="preserve">Table </w:t>
      </w:r>
      <w:r w:rsidR="00B31D2D">
        <w:rPr>
          <w:i/>
          <w:sz w:val="14"/>
        </w:rPr>
        <w:t>9</w:t>
      </w:r>
      <w:r>
        <w:rPr>
          <w:i/>
          <w:sz w:val="14"/>
        </w:rPr>
        <w:t xml:space="preserve">: A7- Cross-Site Scripting </w:t>
      </w:r>
      <w:r w:rsidR="00243FCD">
        <w:rPr>
          <w:i/>
          <w:sz w:val="14"/>
        </w:rPr>
        <w:t>vulnerabilities</w:t>
      </w:r>
      <w:r w:rsidR="00107613">
        <w:rPr>
          <w:i/>
          <w:sz w:val="14"/>
        </w:rPr>
        <w:t xml:space="preserve"> </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77777777" w:rsidR="001653F6" w:rsidRPr="00212651" w:rsidRDefault="001653F6" w:rsidP="001653F6">
      <w:pPr>
        <w:pStyle w:val="Heading2"/>
        <w:spacing w:after="0"/>
        <w:ind w:left="540" w:right="657" w:hanging="540"/>
        <w:rPr>
          <w:rFonts w:eastAsia="Calibri"/>
        </w:rPr>
      </w:pPr>
      <w:bookmarkStart w:id="41" w:name="_Toc531948219"/>
      <w:bookmarkStart w:id="42" w:name="_Toc531949646"/>
      <w:r>
        <w:rPr>
          <w:rFonts w:eastAsia="Calibri"/>
          <w:lang w:val="en-US"/>
        </w:rPr>
        <w:t>OWASP -2017 A8 – Insecure Deserialization</w:t>
      </w:r>
      <w:bookmarkEnd w:id="41"/>
      <w:bookmarkEnd w:id="42"/>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77777777" w:rsidR="001653F6" w:rsidRDefault="001653F6" w:rsidP="001653F6">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4B1E9B0E"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1653F6" w:rsidRPr="00AC5F7C" w14:paraId="44F3EE68"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2F3E53" w14:textId="10A22DCE"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F76F8FA" w14:textId="0799314D"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23A6E5A" w14:textId="2A8E2662"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46A8633D" w14:textId="3ECB2AFC"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7DFAC63C"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D0DDE0D"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1</w:t>
            </w:r>
          </w:p>
        </w:tc>
        <w:tc>
          <w:tcPr>
            <w:tcW w:w="1440" w:type="dxa"/>
          </w:tcPr>
          <w:p w14:paraId="780C837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1D72C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C84B39"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7D9608" w14:textId="77777777" w:rsidR="001653F6" w:rsidRDefault="001653F6" w:rsidP="001653F6">
      <w:pPr>
        <w:pStyle w:val="BodyContent"/>
        <w:ind w:right="657"/>
        <w:rPr>
          <w:rFonts w:asciiTheme="minorHAnsi" w:hAnsiTheme="minorHAnsi" w:cstheme="minorHAnsi"/>
          <w:sz w:val="20"/>
          <w:szCs w:val="20"/>
        </w:rPr>
      </w:pPr>
    </w:p>
    <w:p w14:paraId="271F0B47" w14:textId="0362E120" w:rsidR="001653F6" w:rsidRDefault="001653F6" w:rsidP="001653F6">
      <w:pPr>
        <w:spacing w:after="0" w:line="240" w:lineRule="auto"/>
        <w:ind w:left="0"/>
        <w:jc w:val="left"/>
        <w:rPr>
          <w:i/>
          <w:sz w:val="14"/>
        </w:rPr>
      </w:pPr>
      <w:r>
        <w:rPr>
          <w:i/>
          <w:sz w:val="14"/>
        </w:rPr>
        <w:t>Table 10: A8- Insecure Deserialization vulnerabilities</w:t>
      </w:r>
    </w:p>
    <w:p w14:paraId="43D485E4" w14:textId="77777777" w:rsidR="001653F6" w:rsidRDefault="001653F6">
      <w:pPr>
        <w:spacing w:after="0" w:line="240" w:lineRule="auto"/>
        <w:ind w:left="0"/>
        <w:jc w:val="left"/>
        <w:rPr>
          <w:i/>
          <w:sz w:val="14"/>
        </w:rPr>
      </w:pPr>
      <w:r>
        <w:rPr>
          <w:i/>
          <w:sz w:val="14"/>
        </w:rPr>
        <w:br w:type="page"/>
      </w:r>
    </w:p>
    <w:p w14:paraId="04B5CA44" w14:textId="0CCAD10D" w:rsidR="00F772DA" w:rsidRPr="00212651" w:rsidRDefault="00F772DA" w:rsidP="002638B2">
      <w:pPr>
        <w:pStyle w:val="Heading2"/>
        <w:spacing w:after="0"/>
        <w:ind w:left="540" w:right="657" w:hanging="540"/>
        <w:rPr>
          <w:rFonts w:eastAsia="Calibri"/>
        </w:rPr>
      </w:pPr>
      <w:bookmarkStart w:id="43" w:name="_Toc531865307"/>
      <w:bookmarkStart w:id="44" w:name="_Toc531949436"/>
      <w:bookmarkStart w:id="45" w:name="_Toc531949647"/>
      <w:r>
        <w:rPr>
          <w:rFonts w:eastAsia="Calibri"/>
          <w:lang w:val="en-US"/>
        </w:rPr>
        <w:lastRenderedPageBreak/>
        <w:t>OWASP -2017 A9 – Using Components with known Vulnerabilities</w:t>
      </w:r>
      <w:bookmarkEnd w:id="43"/>
      <w:bookmarkEnd w:id="44"/>
      <w:bookmarkEnd w:id="45"/>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34042331"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A9 – Using Components with known vulnerabilities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440"/>
        <w:gridCol w:w="1530"/>
        <w:gridCol w:w="1355"/>
      </w:tblGrid>
      <w:tr w:rsidR="007F169E" w:rsidRPr="00AC5F7C" w14:paraId="3ED7BC0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43F116F"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47137687" w:rsidR="007F169E" w:rsidRPr="00AC5F7C" w:rsidRDefault="007F169E"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E8A82DE" w14:textId="2501092B" w:rsidR="007F169E" w:rsidRPr="00AC5F7C" w:rsidRDefault="007F169E"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2CB5DBC" w14:textId="11EC9A81" w:rsidR="007F169E" w:rsidRPr="00934956" w:rsidRDefault="007F169E"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F169E" w:rsidRPr="00CA2066" w14:paraId="72BE9B0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8AB7E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089E1A5A" w:rsidR="004F5DAC" w:rsidRDefault="004F5DAC" w:rsidP="004F5DAC">
      <w:pPr>
        <w:spacing w:after="0" w:line="240" w:lineRule="auto"/>
        <w:ind w:left="0"/>
        <w:jc w:val="left"/>
        <w:rPr>
          <w:i/>
          <w:sz w:val="14"/>
        </w:rPr>
      </w:pPr>
      <w:r>
        <w:rPr>
          <w:i/>
          <w:sz w:val="14"/>
        </w:rPr>
        <w:t xml:space="preserve">Table </w:t>
      </w:r>
      <w:r w:rsidR="00B31D2D">
        <w:rPr>
          <w:i/>
          <w:sz w:val="14"/>
        </w:rPr>
        <w:t>10</w:t>
      </w:r>
      <w:r>
        <w:rPr>
          <w:i/>
          <w:sz w:val="14"/>
        </w:rPr>
        <w:t>: A9 – Using Components with known vulnerabilities</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77777777" w:rsidR="001653F6" w:rsidRPr="00212651" w:rsidRDefault="001653F6" w:rsidP="001653F6">
      <w:pPr>
        <w:pStyle w:val="Heading2"/>
        <w:spacing w:after="0"/>
        <w:ind w:left="540" w:right="657" w:hanging="540"/>
        <w:rPr>
          <w:rFonts w:eastAsia="Calibri"/>
        </w:rPr>
      </w:pPr>
      <w:bookmarkStart w:id="46" w:name="_Toc531948221"/>
      <w:bookmarkStart w:id="47" w:name="_Toc531949648"/>
      <w:r>
        <w:rPr>
          <w:rFonts w:eastAsia="Calibri"/>
          <w:lang w:val="en-US"/>
        </w:rPr>
        <w:t>OWASP -2017 A10 – Insufficient Logging &amp; Monitoring</w:t>
      </w:r>
      <w:bookmarkEnd w:id="46"/>
      <w:bookmarkEnd w:id="47"/>
    </w:p>
    <w:p w14:paraId="3736A2FF" w14:textId="77777777" w:rsidR="001653F6" w:rsidRDefault="001653F6" w:rsidP="001653F6">
      <w:pPr>
        <w:pStyle w:val="BodyContent"/>
        <w:ind w:right="657"/>
        <w:rPr>
          <w:rFonts w:asciiTheme="minorHAnsi" w:hAnsiTheme="minorHAnsi" w:cstheme="minorHAnsi"/>
          <w:sz w:val="20"/>
          <w:szCs w:val="20"/>
        </w:rPr>
      </w:pPr>
    </w:p>
    <w:p w14:paraId="4617DF9C" w14:textId="77777777" w:rsidR="001653F6" w:rsidRDefault="001653F6" w:rsidP="001653F6">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1CEA4EBF"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1653F6" w:rsidRPr="00AC5F7C" w14:paraId="454D4626"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3DBBE84" w14:textId="3D2176D4"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028B296" w14:textId="13C519A6"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457D5CC" w14:textId="3BBD45D9"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28B1BA85" w14:textId="562D3F21"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40B60404"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8904BC"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1</w:t>
            </w:r>
          </w:p>
        </w:tc>
        <w:tc>
          <w:tcPr>
            <w:tcW w:w="1440" w:type="dxa"/>
          </w:tcPr>
          <w:p w14:paraId="63876D7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7F983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0061D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988DBF" w14:textId="77777777" w:rsidR="001653F6" w:rsidRDefault="001653F6" w:rsidP="001653F6">
      <w:pPr>
        <w:pStyle w:val="BodyContent"/>
        <w:ind w:right="657"/>
        <w:rPr>
          <w:rFonts w:asciiTheme="minorHAnsi" w:hAnsiTheme="minorHAnsi" w:cstheme="minorHAnsi"/>
          <w:sz w:val="20"/>
          <w:szCs w:val="20"/>
        </w:rPr>
      </w:pPr>
    </w:p>
    <w:p w14:paraId="5A82B539" w14:textId="61F05A92" w:rsidR="001653F6" w:rsidRDefault="001653F6" w:rsidP="001653F6">
      <w:pPr>
        <w:spacing w:after="0" w:line="240" w:lineRule="auto"/>
        <w:ind w:left="0"/>
        <w:jc w:val="left"/>
        <w:rPr>
          <w:rFonts w:asciiTheme="minorHAnsi" w:eastAsia="Perpetua" w:hAnsiTheme="minorHAnsi" w:cstheme="minorHAnsi"/>
          <w:color w:val="000000"/>
          <w:sz w:val="20"/>
          <w:lang w:eastAsia="en-US"/>
        </w:rPr>
      </w:pPr>
      <w:r>
        <w:rPr>
          <w:i/>
          <w:sz w:val="14"/>
        </w:rPr>
        <w:t xml:space="preserve">Table 12: A10 – Insufficient Logging &amp; Monitoring </w:t>
      </w:r>
      <w:r w:rsidR="00F13B02">
        <w:rPr>
          <w:i/>
          <w:sz w:val="14"/>
        </w:rPr>
        <w:t>vulnerabilities</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8" w:name="_Toc531865308"/>
      <w:bookmarkStart w:id="49" w:name="_Toc531949437"/>
      <w:bookmarkStart w:id="50" w:name="_Toc531949649"/>
      <w:r>
        <w:lastRenderedPageBreak/>
        <w:t>A</w:t>
      </w:r>
      <w:r w:rsidR="00CA74F4">
        <w:t>ppendix</w:t>
      </w:r>
      <w:bookmarkEnd w:id="48"/>
      <w:bookmarkEnd w:id="49"/>
      <w:bookmarkEnd w:id="50"/>
      <w:r w:rsidR="00CA74F4">
        <w:t xml:space="preserve"> </w:t>
      </w:r>
    </w:p>
    <w:p w14:paraId="48916227" w14:textId="1845DF32" w:rsidR="00010552" w:rsidRDefault="00010552" w:rsidP="002638B2">
      <w:pPr>
        <w:pStyle w:val="Heading2"/>
        <w:spacing w:after="0"/>
        <w:ind w:left="540" w:right="657" w:hanging="540"/>
        <w:rPr>
          <w:lang w:val="en-US"/>
        </w:rPr>
      </w:pPr>
      <w:bookmarkStart w:id="51" w:name="_Toc531865309"/>
      <w:bookmarkStart w:id="52" w:name="_Toc531949438"/>
      <w:bookmarkStart w:id="53" w:name="_Toc531949650"/>
      <w:r>
        <w:rPr>
          <w:lang w:val="en-US"/>
        </w:rPr>
        <w:t>About CAST Software Intelligence</w:t>
      </w:r>
      <w:bookmarkEnd w:id="51"/>
      <w:bookmarkEnd w:id="52"/>
      <w:bookmarkEnd w:id="53"/>
    </w:p>
    <w:p w14:paraId="3AEC592B" w14:textId="77777777" w:rsidR="000A16CB" w:rsidRDefault="000A16CB" w:rsidP="000A16CB">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2A082B" w:rsidP="000A16CB">
      <w:pPr>
        <w:ind w:right="657"/>
      </w:pPr>
      <w:hyperlink r:id="rId13" w:history="1">
        <w:r w:rsidR="000A16CB" w:rsidRPr="00036206">
          <w:rPr>
            <w:rStyle w:val="Hyperlink"/>
          </w:rPr>
          <w:t>Click here</w:t>
        </w:r>
      </w:hyperlink>
      <w:r w:rsidR="000A16CB">
        <w:t xml:space="preserve"> for more information about CAST Software Intelligence</w:t>
      </w:r>
      <w:r w:rsidR="00BB40D4">
        <w:t>.</w:t>
      </w:r>
      <w:r w:rsidR="000A16CB">
        <w:t xml:space="preserve"> </w:t>
      </w:r>
    </w:p>
    <w:p w14:paraId="1BEFAC18" w14:textId="2653B89A" w:rsidR="00690F72" w:rsidRDefault="00BB40D4" w:rsidP="002638B2">
      <w:pPr>
        <w:pStyle w:val="Heading2"/>
        <w:spacing w:after="0"/>
        <w:ind w:left="540" w:right="657" w:hanging="540"/>
      </w:pPr>
      <w:bookmarkStart w:id="54" w:name="_Toc531865310"/>
      <w:bookmarkStart w:id="55" w:name="_Toc531949439"/>
      <w:bookmarkStart w:id="56" w:name="_Toc531949651"/>
      <w:r>
        <w:rPr>
          <w:lang w:val="en-US"/>
        </w:rPr>
        <w:t>About CAST Security</w:t>
      </w:r>
      <w:bookmarkEnd w:id="54"/>
      <w:bookmarkEnd w:id="55"/>
      <w:bookmarkEnd w:id="56"/>
    </w:p>
    <w:p w14:paraId="31D9363B" w14:textId="77777777" w:rsidR="00513557" w:rsidRDefault="00513557" w:rsidP="002638B2">
      <w:pPr>
        <w:ind w:right="657"/>
      </w:pPr>
    </w:p>
    <w:p w14:paraId="159CF416" w14:textId="6B0639E9"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CAST Security rules are adapted from best-in-class industry standards – CISQ, CWE, and OWASP.</w:t>
      </w:r>
    </w:p>
    <w:p w14:paraId="34B7BDCD" w14:textId="41580EE9" w:rsidR="00CE67C6" w:rsidRDefault="00DE3825" w:rsidP="002638B2">
      <w:pPr>
        <w:ind w:right="657"/>
      </w:pPr>
      <w:r>
        <w:t xml:space="preserve">To find out more about CAST Security, </w:t>
      </w:r>
      <w:hyperlink r:id="rId14"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5"/>
      <w:headerReference w:type="default" r:id="rId16"/>
      <w:footerReference w:type="even" r:id="rId17"/>
      <w:footerReference w:type="default" r:id="rId18"/>
      <w:headerReference w:type="first" r:id="rId19"/>
      <w:footerReference w:type="first" r:id="rId20"/>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C34E9" w14:textId="77777777" w:rsidR="002A082B" w:rsidRDefault="002A082B">
      <w:r>
        <w:separator/>
      </w:r>
    </w:p>
  </w:endnote>
  <w:endnote w:type="continuationSeparator" w:id="0">
    <w:p w14:paraId="4F34C9EF" w14:textId="77777777" w:rsidR="002A082B" w:rsidRDefault="002A082B">
      <w:r>
        <w:continuationSeparator/>
      </w:r>
    </w:p>
  </w:endnote>
  <w:endnote w:type="continuationNotice" w:id="1">
    <w:p w14:paraId="54FAFD86" w14:textId="77777777" w:rsidR="002A082B" w:rsidRDefault="002A08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20B0604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A00002EF" w:usb1="4000004B"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604020202020204"/>
    <w:charset w:val="00"/>
    <w:family w:val="swiss"/>
    <w:pitch w:val="variable"/>
    <w:sig w:usb0="00000000" w:usb1="00000000" w:usb2="00000000" w:usb3="00000000" w:csb0="000000FF" w:csb1="00000000"/>
  </w:font>
  <w:font w:name="Times">
    <w:altName w:val="Times New Roman"/>
    <w:panose1 w:val="00000500000000020000"/>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Times-Bold">
    <w:altName w:val="Times New Roman"/>
    <w:panose1 w:val="0000080000000002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3D8E8" w14:textId="77777777" w:rsidR="00F96386" w:rsidRDefault="00F96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107613" w:rsidRDefault="00107613"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107613" w:rsidRDefault="00107613">
    <w:pPr>
      <w:pStyle w:val="Footer"/>
    </w:pPr>
    <w:r>
      <w:rPr>
        <w:lang w:eastAsia="en-US"/>
      </w:rPr>
      <w:drawing>
        <wp:inline distT="0" distB="0" distL="0" distR="0" wp14:anchorId="2591E445" wp14:editId="490C972A">
          <wp:extent cx="1157826" cy="226934"/>
          <wp:effectExtent l="0" t="0" r="4445" b="1905"/>
          <wp:docPr id="2020315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pic:nvPicPr>
                <pic:blipFill>
                  <a:blip r:embed="rId1">
                    <a:extLst>
                      <a:ext uri="{28A0092B-C50C-407E-A947-70E740481C1C}">
                        <a14:useLocalDpi xmlns:a14="http://schemas.microsoft.com/office/drawing/2010/main" val="0"/>
                      </a:ext>
                    </a:extLst>
                  </a:blip>
                  <a:stretch>
                    <a:fillRect/>
                  </a:stretch>
                </pic:blipFill>
                <pic:spPr>
                  <a:xfrm>
                    <a:off x="0" y="0"/>
                    <a:ext cx="1157826" cy="226934"/>
                  </a:xfrm>
                  <a:prstGeom prst="rect">
                    <a:avLst/>
                  </a:prstGeom>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107613" w:rsidRDefault="001076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7B209" w14:textId="77777777" w:rsidR="00F96386" w:rsidRDefault="00F96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C54CB" w14:textId="77777777" w:rsidR="002A082B" w:rsidRDefault="002A082B">
      <w:r>
        <w:separator/>
      </w:r>
    </w:p>
  </w:footnote>
  <w:footnote w:type="continuationSeparator" w:id="0">
    <w:p w14:paraId="105C968B" w14:textId="77777777" w:rsidR="002A082B" w:rsidRDefault="002A082B">
      <w:r>
        <w:continuationSeparator/>
      </w:r>
    </w:p>
  </w:footnote>
  <w:footnote w:type="continuationNotice" w:id="1">
    <w:p w14:paraId="0E0AD0EF" w14:textId="77777777" w:rsidR="002A082B" w:rsidRDefault="002A08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9A172" w14:textId="77777777" w:rsidR="00F96386" w:rsidRDefault="00F96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3E91273" w:rsidR="00107613" w:rsidRPr="00501CAD" w:rsidRDefault="00107613"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107613" w:rsidRPr="00501CAD" w:rsidRDefault="001076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107613" w:rsidRDefault="00107613"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1CD5"/>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757"/>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4F8"/>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03DA"/>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28A8"/>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3D3E"/>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9E1"/>
    <w:rsid w:val="00267B0E"/>
    <w:rsid w:val="00270A64"/>
    <w:rsid w:val="00270C29"/>
    <w:rsid w:val="00271F28"/>
    <w:rsid w:val="00272015"/>
    <w:rsid w:val="00272034"/>
    <w:rsid w:val="00272F3E"/>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082B"/>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3802"/>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3F68"/>
    <w:rsid w:val="002F5419"/>
    <w:rsid w:val="002F5502"/>
    <w:rsid w:val="002F72F7"/>
    <w:rsid w:val="0030030F"/>
    <w:rsid w:val="0030175A"/>
    <w:rsid w:val="0030281F"/>
    <w:rsid w:val="003028BF"/>
    <w:rsid w:val="0030351C"/>
    <w:rsid w:val="00304222"/>
    <w:rsid w:val="0030482C"/>
    <w:rsid w:val="0030508E"/>
    <w:rsid w:val="00305163"/>
    <w:rsid w:val="003064F6"/>
    <w:rsid w:val="003066EF"/>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520"/>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C26"/>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46F"/>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6AF"/>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786"/>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8D8"/>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3491"/>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5F75F3"/>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03A"/>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4925"/>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363"/>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2348"/>
    <w:rsid w:val="007733DC"/>
    <w:rsid w:val="0077467A"/>
    <w:rsid w:val="00775297"/>
    <w:rsid w:val="00775AD2"/>
    <w:rsid w:val="00775F8B"/>
    <w:rsid w:val="007819D5"/>
    <w:rsid w:val="00782BAF"/>
    <w:rsid w:val="00783306"/>
    <w:rsid w:val="00783389"/>
    <w:rsid w:val="007834A2"/>
    <w:rsid w:val="00783D09"/>
    <w:rsid w:val="00784637"/>
    <w:rsid w:val="00784FB7"/>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D7C84"/>
    <w:rsid w:val="007E1419"/>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A7A"/>
    <w:rsid w:val="00851C66"/>
    <w:rsid w:val="00853987"/>
    <w:rsid w:val="00854317"/>
    <w:rsid w:val="008550D3"/>
    <w:rsid w:val="00855228"/>
    <w:rsid w:val="00855CA5"/>
    <w:rsid w:val="00855CAC"/>
    <w:rsid w:val="00855E35"/>
    <w:rsid w:val="00855F08"/>
    <w:rsid w:val="0085627B"/>
    <w:rsid w:val="008574DC"/>
    <w:rsid w:val="00857569"/>
    <w:rsid w:val="00860317"/>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2C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2C2E"/>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056"/>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3FC6"/>
    <w:rsid w:val="00904490"/>
    <w:rsid w:val="009055D7"/>
    <w:rsid w:val="00905AEB"/>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997"/>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C74DA"/>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6556"/>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07B1A"/>
    <w:rsid w:val="00A102D9"/>
    <w:rsid w:val="00A1054B"/>
    <w:rsid w:val="00A133F8"/>
    <w:rsid w:val="00A17F12"/>
    <w:rsid w:val="00A2017A"/>
    <w:rsid w:val="00A21943"/>
    <w:rsid w:val="00A21C4B"/>
    <w:rsid w:val="00A21EDC"/>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3653"/>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6A7"/>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186F"/>
    <w:rsid w:val="00B81891"/>
    <w:rsid w:val="00B8295B"/>
    <w:rsid w:val="00B830ED"/>
    <w:rsid w:val="00B83379"/>
    <w:rsid w:val="00B853D1"/>
    <w:rsid w:val="00B86768"/>
    <w:rsid w:val="00B8790E"/>
    <w:rsid w:val="00B90E57"/>
    <w:rsid w:val="00B91AAF"/>
    <w:rsid w:val="00B91AF0"/>
    <w:rsid w:val="00B93D68"/>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622E"/>
    <w:rsid w:val="00BF05D4"/>
    <w:rsid w:val="00BF3333"/>
    <w:rsid w:val="00BF3B12"/>
    <w:rsid w:val="00BF45EB"/>
    <w:rsid w:val="00BF4E78"/>
    <w:rsid w:val="00BF5D6F"/>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29C"/>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3DA3"/>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2A93"/>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38F"/>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6C7"/>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1DDA"/>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0C4"/>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17B"/>
    <w:rsid w:val="00ED229E"/>
    <w:rsid w:val="00ED460E"/>
    <w:rsid w:val="00ED5925"/>
    <w:rsid w:val="00ED793B"/>
    <w:rsid w:val="00ED7C0C"/>
    <w:rsid w:val="00EE0220"/>
    <w:rsid w:val="00EE12A5"/>
    <w:rsid w:val="00EE12A6"/>
    <w:rsid w:val="00EE559B"/>
    <w:rsid w:val="00EE6652"/>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6386"/>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334E"/>
    <w:rsid w:val="00FE6155"/>
    <w:rsid w:val="00FF0071"/>
    <w:rsid w:val="00FF1F89"/>
    <w:rsid w:val="00FF21A8"/>
    <w:rsid w:val="00FF22D7"/>
    <w:rsid w:val="00FF31B2"/>
    <w:rsid w:val="00FF35AC"/>
    <w:rsid w:val="00FF4B5F"/>
    <w:rsid w:val="00FF4FE0"/>
    <w:rsid w:val="00FF59E0"/>
    <w:rsid w:val="00FF63CC"/>
    <w:rsid w:val="00FF6648"/>
    <w:rsid w:val="00FF7C92"/>
    <w:rsid w:val="348230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6943040">
      <w:bodyDiv w:val="1"/>
      <w:marLeft w:val="0"/>
      <w:marRight w:val="0"/>
      <w:marTop w:val="0"/>
      <w:marBottom w:val="0"/>
      <w:divBdr>
        <w:top w:val="none" w:sz="0" w:space="0" w:color="auto"/>
        <w:left w:val="none" w:sz="0" w:space="0" w:color="auto"/>
        <w:bottom w:val="none" w:sz="0" w:space="0" w:color="auto"/>
        <w:right w:val="none" w:sz="0" w:space="0" w:color="auto"/>
      </w:divBdr>
      <w:divsChild>
        <w:div w:id="902328348">
          <w:marLeft w:val="0"/>
          <w:marRight w:val="0"/>
          <w:marTop w:val="0"/>
          <w:marBottom w:val="0"/>
          <w:divBdr>
            <w:top w:val="none" w:sz="0" w:space="0" w:color="auto"/>
            <w:left w:val="none" w:sz="0" w:space="0" w:color="auto"/>
            <w:bottom w:val="none" w:sz="0" w:space="0" w:color="auto"/>
            <w:right w:val="none" w:sz="0" w:space="0" w:color="auto"/>
          </w:divBdr>
          <w:divsChild>
            <w:div w:id="1365710234">
              <w:marLeft w:val="0"/>
              <w:marRight w:val="0"/>
              <w:marTop w:val="0"/>
              <w:marBottom w:val="0"/>
              <w:divBdr>
                <w:top w:val="none" w:sz="0" w:space="0" w:color="auto"/>
                <w:left w:val="none" w:sz="0" w:space="0" w:color="auto"/>
                <w:bottom w:val="none" w:sz="0" w:space="0" w:color="auto"/>
                <w:right w:val="none" w:sz="0" w:space="0" w:color="auto"/>
              </w:divBdr>
              <w:divsChild>
                <w:div w:id="633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372968072">
      <w:bodyDiv w:val="1"/>
      <w:marLeft w:val="0"/>
      <w:marRight w:val="0"/>
      <w:marTop w:val="0"/>
      <w:marBottom w:val="0"/>
      <w:divBdr>
        <w:top w:val="none" w:sz="0" w:space="0" w:color="auto"/>
        <w:left w:val="none" w:sz="0" w:space="0" w:color="auto"/>
        <w:bottom w:val="none" w:sz="0" w:space="0" w:color="auto"/>
        <w:right w:val="none" w:sz="0" w:space="0" w:color="auto"/>
      </w:divBdr>
      <w:divsChild>
        <w:div w:id="2126537068">
          <w:marLeft w:val="0"/>
          <w:marRight w:val="0"/>
          <w:marTop w:val="0"/>
          <w:marBottom w:val="0"/>
          <w:divBdr>
            <w:top w:val="none" w:sz="0" w:space="0" w:color="auto"/>
            <w:left w:val="none" w:sz="0" w:space="0" w:color="auto"/>
            <w:bottom w:val="none" w:sz="0" w:space="0" w:color="auto"/>
            <w:right w:val="none" w:sz="0" w:space="0" w:color="auto"/>
          </w:divBdr>
          <w:divsChild>
            <w:div w:id="417364193">
              <w:marLeft w:val="0"/>
              <w:marRight w:val="0"/>
              <w:marTop w:val="0"/>
              <w:marBottom w:val="0"/>
              <w:divBdr>
                <w:top w:val="none" w:sz="0" w:space="0" w:color="auto"/>
                <w:left w:val="none" w:sz="0" w:space="0" w:color="auto"/>
                <w:bottom w:val="none" w:sz="0" w:space="0" w:color="auto"/>
                <w:right w:val="none" w:sz="0" w:space="0" w:color="auto"/>
              </w:divBdr>
              <w:divsChild>
                <w:div w:id="612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520Document%2520standard\MA7%2520-%2520CAST%2520word%2520Template%2520-%25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3BCE06-4B99-5F47-910D-EEE6A4DA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C:\Users\SDA\Desktop\CSP\Process\MA7-%20Document%20standard\MA7%20-%20CAST%20word%20Template%20-%20Draft.dotx</Template>
  <TotalTime>1668</TotalTime>
  <Pages>10</Pages>
  <Words>1706</Words>
  <Characters>9729</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11413</CharactersWithSpaces>
  <SharedDoc>false</SharedDoc>
  <HLinks>
    <vt:vector size="24" baseType="variant">
      <vt:variant>
        <vt:i4>3604587</vt:i4>
      </vt:variant>
      <vt:variant>
        <vt:i4>12</vt:i4>
      </vt:variant>
      <vt:variant>
        <vt:i4>0</vt:i4>
      </vt:variant>
      <vt:variant>
        <vt:i4>5</vt:i4>
      </vt:variant>
      <vt:variant>
        <vt:lpwstr>https://www.castsoftware.com/use-cases/application-security</vt:lpwstr>
      </vt:variant>
      <vt:variant>
        <vt:lpwstr/>
      </vt:variant>
      <vt:variant>
        <vt:i4>7995439</vt:i4>
      </vt:variant>
      <vt:variant>
        <vt:i4>9</vt:i4>
      </vt:variant>
      <vt:variant>
        <vt:i4>0</vt:i4>
      </vt:variant>
      <vt:variant>
        <vt:i4>5</vt:i4>
      </vt:variant>
      <vt:variant>
        <vt:lpwstr>https://www.castsoftware.com/software-intelligence</vt:lpwstr>
      </vt:variant>
      <vt:variant>
        <vt:lpwstr/>
      </vt:variant>
      <vt:variant>
        <vt:i4>65641</vt:i4>
      </vt:variant>
      <vt:variant>
        <vt:i4>6</vt:i4>
      </vt:variant>
      <vt:variant>
        <vt:i4>0</vt:i4>
      </vt:variant>
      <vt:variant>
        <vt:i4>5</vt:i4>
      </vt:variant>
      <vt:variant>
        <vt:lpwstr>https://www.owasp.org/index.php/Top_10-2017_Top_10</vt:lpwstr>
      </vt:variant>
      <vt:variant>
        <vt:lpwstr/>
      </vt:variant>
      <vt:variant>
        <vt:i4>65641</vt:i4>
      </vt:variant>
      <vt:variant>
        <vt:i4>3</vt:i4>
      </vt:variant>
      <vt:variant>
        <vt:i4>0</vt:i4>
      </vt:variant>
      <vt:variant>
        <vt:i4>5</vt:i4>
      </vt:variant>
      <vt:variant>
        <vt:lpwstr>https://www.owasp.org/index.php/Top_10-2017_Top_10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Guillaume Rager</cp:lastModifiedBy>
  <cp:revision>107</cp:revision>
  <cp:lastPrinted>2014-04-04T13:22:00Z</cp:lastPrinted>
  <dcterms:created xsi:type="dcterms:W3CDTF">2018-09-21T16:01:00Z</dcterms:created>
  <dcterms:modified xsi:type="dcterms:W3CDTF">2020-02-12T13:52:00Z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