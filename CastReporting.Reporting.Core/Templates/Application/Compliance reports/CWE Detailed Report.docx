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B21BFE" w:rsidRDefault="00B21BF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B21BFE" w:rsidRDefault="00B21BF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3D4572">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3D4572">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B21BFE" w:rsidRDefault="00E73268">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E73268">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0A061CE">
                <wp:simplePos x="0" y="0"/>
                <wp:positionH relativeFrom="margin">
                  <wp:posOffset>4065561</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9D450" w14:textId="3AE7AFEE"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CWE </w:t>
                                </w:r>
                                <w:r w:rsidR="00AB5F55">
                                  <w:rPr>
                                    <w:rFonts w:asciiTheme="majorHAnsi" w:hAnsiTheme="majorHAnsi" w:cs="Arial"/>
                                    <w:b/>
                                    <w:color w:val="365F91" w:themeColor="accent1" w:themeShade="BF"/>
                                    <w:sz w:val="56"/>
                                  </w:rPr>
                                  <w:t>Compliance</w:t>
                                </w:r>
                                <w:r>
                                  <w:rPr>
                                    <w:rFonts w:asciiTheme="majorHAnsi" w:hAnsiTheme="majorHAnsi" w:cs="Arial"/>
                                    <w:b/>
                                    <w:color w:val="365F91" w:themeColor="accent1" w:themeShade="BF"/>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709D450" w14:textId="3AE7AFEE"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 xml:space="preserve">CWE </w:t>
                          </w:r>
                          <w:r w:rsidR="00AB5F55">
                            <w:rPr>
                              <w:rFonts w:asciiTheme="majorHAnsi" w:hAnsiTheme="majorHAnsi" w:cs="Arial"/>
                              <w:b/>
                              <w:color w:val="365F91" w:themeColor="accent1" w:themeShade="BF"/>
                              <w:sz w:val="56"/>
                            </w:rPr>
                            <w:t>Compliance</w:t>
                          </w:r>
                          <w:r>
                            <w:rPr>
                              <w:rFonts w:asciiTheme="majorHAnsi" w:hAnsiTheme="majorHAnsi" w:cs="Arial"/>
                              <w:b/>
                              <w:color w:val="365F91" w:themeColor="accent1" w:themeShade="BF"/>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544BD40C" w:rsidR="00CA74F4" w:rsidRPr="00CA74F4" w:rsidRDefault="00620389"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772029C5">
                    <wp:simplePos x="0" y="0"/>
                    <wp:positionH relativeFrom="column">
                      <wp:posOffset>3390900</wp:posOffset>
                    </wp:positionH>
                    <wp:positionV relativeFrom="paragraph">
                      <wp:posOffset>136525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67pt;margin-top:10.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708901AE" w14:textId="204C5332" w:rsidR="00CA74F4" w:rsidRPr="00CA74F4" w:rsidRDefault="00620389"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7808B20D">
                    <wp:simplePos x="0" y="0"/>
                    <wp:positionH relativeFrom="column">
                      <wp:posOffset>2827020</wp:posOffset>
                    </wp:positionH>
                    <wp:positionV relativeFrom="paragraph">
                      <wp:posOffset>137160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22.6pt;margin-top:10.8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53125AAF" w14:textId="1845857F" w:rsidR="00CA74F4" w:rsidRPr="00CA74F4" w:rsidRDefault="00620389"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15DE8023">
                    <wp:simplePos x="0" y="0"/>
                    <wp:positionH relativeFrom="column">
                      <wp:posOffset>2825115</wp:posOffset>
                    </wp:positionH>
                    <wp:positionV relativeFrom="paragraph">
                      <wp:posOffset>144145</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22.45pt;margin-top:11.3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022DC9C3" w14:textId="71D1FFB9" w:rsidR="00CA74F4" w:rsidRPr="00CA74F4" w:rsidRDefault="00CA74F4" w:rsidP="002638B2">
          <w:pPr>
            <w:ind w:right="657"/>
            <w:rPr>
              <w:rFonts w:asciiTheme="minorHAnsi" w:hAnsiTheme="minorHAnsi"/>
              <w:sz w:val="22"/>
            </w:rPr>
          </w:pPr>
        </w:p>
        <w:p w14:paraId="31A1FDAE" w14:textId="2CB43442"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3D4572"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81E546C" w14:textId="77777777" w:rsidR="00F80E1C" w:rsidRDefault="00CA74F4" w:rsidP="00EE0F23">
      <w:pPr>
        <w:pStyle w:val="Heading1"/>
        <w:numPr>
          <w:ilvl w:val="0"/>
          <w:numId w:val="0"/>
        </w:numPr>
        <w:ind w:left="357"/>
        <w:rPr>
          <w:noProof/>
        </w:rPr>
      </w:pPr>
      <w:r w:rsidRPr="00015B29">
        <w:lastRenderedPageBreak/>
        <w:tab/>
      </w:r>
      <w:bookmarkStart w:id="1" w:name="_Toc531862286"/>
      <w:bookmarkStart w:id="2" w:name="_Toc14694634"/>
      <w:bookmarkStart w:id="3" w:name="_Toc14781231"/>
      <w:bookmarkStart w:id="4" w:name="_Toc14781366"/>
      <w:bookmarkStart w:id="5" w:name="_Toc15304884"/>
      <w:bookmarkStart w:id="6" w:name="_Toc15306071"/>
      <w:bookmarkStart w:id="7" w:name="_Toc21073274"/>
      <w:bookmarkStart w:id="8" w:name="_Toc21074627"/>
      <w:bookmarkStart w:id="9" w:name="_Toc25239642"/>
      <w:r w:rsidR="00D36C46">
        <w:t>Table of Content</w:t>
      </w:r>
      <w:bookmarkEnd w:id="1"/>
      <w:bookmarkEnd w:id="2"/>
      <w:bookmarkEnd w:id="3"/>
      <w:bookmarkEnd w:id="4"/>
      <w:bookmarkEnd w:id="5"/>
      <w:bookmarkEnd w:id="6"/>
      <w:bookmarkEnd w:id="7"/>
      <w:bookmarkEnd w:id="8"/>
      <w:bookmarkEnd w:id="9"/>
      <w:r w:rsidR="00020F50">
        <w:tab/>
      </w:r>
      <w:r w:rsidR="00062BB2">
        <w:rPr>
          <w:rFonts w:asciiTheme="majorHAnsi" w:hAnsiTheme="majorHAnsi"/>
          <w:color w:val="404040" w:themeColor="text1" w:themeTint="BF"/>
          <w:sz w:val="22"/>
        </w:rPr>
        <w:fldChar w:fldCharType="begin"/>
      </w:r>
      <w:r w:rsidR="00062BB2">
        <w:rPr>
          <w:rFonts w:asciiTheme="majorHAnsi" w:hAnsiTheme="majorHAnsi"/>
          <w:color w:val="404040" w:themeColor="text1" w:themeTint="BF"/>
          <w:sz w:val="22"/>
        </w:rPr>
        <w:instrText xml:space="preserve"> TOC \o "1-4" \n </w:instrText>
      </w:r>
      <w:r w:rsidR="00062BB2">
        <w:rPr>
          <w:rFonts w:asciiTheme="majorHAnsi" w:hAnsiTheme="majorHAnsi"/>
          <w:color w:val="404040" w:themeColor="text1" w:themeTint="BF"/>
          <w:sz w:val="22"/>
        </w:rPr>
        <w:fldChar w:fldCharType="separate"/>
      </w:r>
    </w:p>
    <w:p w14:paraId="7E9996D0" w14:textId="77777777" w:rsidR="00F80E1C" w:rsidRDefault="00F80E1C">
      <w:pPr>
        <w:pStyle w:val="TOC1"/>
        <w:rPr>
          <w:rFonts w:asciiTheme="minorHAnsi" w:eastAsiaTheme="minorEastAsia" w:hAnsiTheme="minorHAnsi" w:cstheme="minorBidi"/>
          <w:b w:val="0"/>
          <w:caps w:val="0"/>
          <w:noProof/>
          <w:color w:val="auto"/>
          <w:sz w:val="22"/>
          <w:szCs w:val="22"/>
          <w:lang w:eastAsia="en-US"/>
        </w:rPr>
      </w:pPr>
      <w:bookmarkStart w:id="10" w:name="_GoBack"/>
      <w:bookmarkEnd w:id="10"/>
      <w:r>
        <w:rPr>
          <w:noProof/>
        </w:rPr>
        <w:t>Table of Content</w:t>
      </w:r>
    </w:p>
    <w:p w14:paraId="653B92C3" w14:textId="77777777" w:rsidR="00F80E1C" w:rsidRDefault="00F80E1C">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397A1D94" w14:textId="77777777" w:rsidR="00F80E1C" w:rsidRDefault="00F80E1C">
      <w:pPr>
        <w:pStyle w:val="TOC2"/>
        <w:tabs>
          <w:tab w:val="left" w:pos="1200"/>
        </w:tabs>
        <w:rPr>
          <w:rFonts w:asciiTheme="minorHAnsi" w:eastAsiaTheme="minorEastAsia" w:hAnsiTheme="minorHAnsi" w:cstheme="minorBidi"/>
          <w:smallCaps w:val="0"/>
          <w:noProof/>
          <w:color w:val="auto"/>
          <w:sz w:val="22"/>
          <w:szCs w:val="22"/>
          <w:lang w:eastAsia="en-US"/>
        </w:rPr>
      </w:pPr>
      <w:r w:rsidRPr="008D22EF">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8D22EF">
        <w:rPr>
          <w:noProof/>
        </w:rPr>
        <w:t>Application Characteristics</w:t>
      </w:r>
    </w:p>
    <w:p w14:paraId="1CCD8F55" w14:textId="77777777" w:rsidR="00F80E1C" w:rsidRDefault="00F80E1C">
      <w:pPr>
        <w:pStyle w:val="TOC1"/>
        <w:tabs>
          <w:tab w:val="left" w:pos="737"/>
        </w:tabs>
        <w:rPr>
          <w:rFonts w:asciiTheme="minorHAnsi" w:eastAsiaTheme="minorEastAsia" w:hAnsiTheme="minorHAnsi" w:cstheme="minorBidi"/>
          <w:b w:val="0"/>
          <w:caps w:val="0"/>
          <w:noProof/>
          <w:color w:val="auto"/>
          <w:sz w:val="22"/>
          <w:szCs w:val="22"/>
          <w:lang w:eastAsia="en-US"/>
        </w:rPr>
      </w:pPr>
      <w:r w:rsidRPr="008D22EF">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CWE Summary</w:t>
      </w:r>
    </w:p>
    <w:p w14:paraId="15007E2F" w14:textId="77777777" w:rsidR="00F80E1C" w:rsidRDefault="00F80E1C">
      <w:pPr>
        <w:pStyle w:val="TOC2"/>
        <w:tabs>
          <w:tab w:val="left" w:pos="1200"/>
        </w:tabs>
        <w:rPr>
          <w:rFonts w:asciiTheme="minorHAnsi" w:eastAsiaTheme="minorEastAsia" w:hAnsiTheme="minorHAnsi" w:cstheme="minorBidi"/>
          <w:smallCaps w:val="0"/>
          <w:noProof/>
          <w:color w:val="auto"/>
          <w:sz w:val="22"/>
          <w:szCs w:val="22"/>
          <w:lang w:eastAsia="en-US"/>
        </w:rPr>
      </w:pPr>
      <w:r w:rsidRPr="008D22EF">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8D22EF">
        <w:rPr>
          <w:rFonts w:eastAsia="Calibri"/>
          <w:noProof/>
        </w:rPr>
        <w:t>CWE Vulnerabilities Summary</w:t>
      </w:r>
    </w:p>
    <w:p w14:paraId="4EF57D6E" w14:textId="77777777" w:rsidR="00F80E1C" w:rsidRDefault="00F80E1C">
      <w:pPr>
        <w:pStyle w:val="TOC1"/>
        <w:tabs>
          <w:tab w:val="left" w:pos="737"/>
        </w:tabs>
        <w:rPr>
          <w:rFonts w:asciiTheme="minorHAnsi" w:eastAsiaTheme="minorEastAsia" w:hAnsiTheme="minorHAnsi" w:cstheme="minorBidi"/>
          <w:b w:val="0"/>
          <w:caps w:val="0"/>
          <w:noProof/>
          <w:color w:val="auto"/>
          <w:sz w:val="22"/>
          <w:szCs w:val="22"/>
          <w:lang w:eastAsia="en-US"/>
        </w:rPr>
      </w:pPr>
      <w:r w:rsidRPr="008D22EF">
        <w:rPr>
          <w:rFonts w:eastAsia="Calibri"/>
          <w:noProof/>
        </w:rPr>
        <w:t>3.</w:t>
      </w:r>
      <w:r>
        <w:rPr>
          <w:rFonts w:asciiTheme="minorHAnsi" w:eastAsiaTheme="minorEastAsia" w:hAnsiTheme="minorHAnsi" w:cstheme="minorBidi"/>
          <w:b w:val="0"/>
          <w:caps w:val="0"/>
          <w:noProof/>
          <w:color w:val="auto"/>
          <w:sz w:val="22"/>
          <w:szCs w:val="22"/>
          <w:lang w:eastAsia="en-US"/>
        </w:rPr>
        <w:tab/>
      </w:r>
      <w:r w:rsidRPr="008D22EF">
        <w:rPr>
          <w:rFonts w:eastAsia="Calibri"/>
          <w:noProof/>
        </w:rPr>
        <w:t>CAST Findings for CWE</w:t>
      </w:r>
    </w:p>
    <w:p w14:paraId="3AD9D32E" w14:textId="77777777" w:rsidR="00F80E1C" w:rsidRDefault="00F80E1C">
      <w:pPr>
        <w:pStyle w:val="TOC1"/>
        <w:tabs>
          <w:tab w:val="left" w:pos="737"/>
        </w:tabs>
        <w:rPr>
          <w:rFonts w:asciiTheme="minorHAnsi" w:eastAsiaTheme="minorEastAsia" w:hAnsiTheme="minorHAnsi" w:cstheme="minorBidi"/>
          <w:b w:val="0"/>
          <w:caps w:val="0"/>
          <w:noProof/>
          <w:color w:val="auto"/>
          <w:sz w:val="22"/>
          <w:szCs w:val="22"/>
          <w:lang w:eastAsia="en-US"/>
        </w:rPr>
      </w:pPr>
      <w:r w:rsidRPr="008D22EF">
        <w:rPr>
          <w:rFonts w:eastAsia="Calibri"/>
          <w:noProof/>
        </w:rPr>
        <w:t>4.</w:t>
      </w:r>
      <w:r>
        <w:rPr>
          <w:rFonts w:asciiTheme="minorHAnsi" w:eastAsiaTheme="minorEastAsia" w:hAnsiTheme="minorHAnsi" w:cstheme="minorBidi"/>
          <w:b w:val="0"/>
          <w:caps w:val="0"/>
          <w:noProof/>
          <w:color w:val="auto"/>
          <w:sz w:val="22"/>
          <w:szCs w:val="22"/>
          <w:lang w:eastAsia="en-US"/>
        </w:rPr>
        <w:tab/>
      </w:r>
      <w:r w:rsidRPr="008D22EF">
        <w:rPr>
          <w:rFonts w:eastAsia="Calibri"/>
          <w:noProof/>
        </w:rPr>
        <w:t>CAST Findings Details for CWE</w:t>
      </w:r>
    </w:p>
    <w:p w14:paraId="51876CF8" w14:textId="77777777" w:rsidR="00F80E1C" w:rsidRDefault="00F80E1C">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5.</w:t>
      </w:r>
      <w:r>
        <w:rPr>
          <w:rFonts w:asciiTheme="minorHAnsi" w:eastAsiaTheme="minorEastAsia" w:hAnsiTheme="minorHAnsi" w:cstheme="minorBidi"/>
          <w:b w:val="0"/>
          <w:caps w:val="0"/>
          <w:noProof/>
          <w:color w:val="auto"/>
          <w:sz w:val="22"/>
          <w:szCs w:val="22"/>
          <w:lang w:eastAsia="en-US"/>
        </w:rPr>
        <w:tab/>
      </w:r>
      <w:r>
        <w:rPr>
          <w:noProof/>
        </w:rPr>
        <w:t>Appendix</w:t>
      </w:r>
    </w:p>
    <w:p w14:paraId="536C3717" w14:textId="77777777" w:rsidR="00F80E1C" w:rsidRDefault="00F80E1C">
      <w:pPr>
        <w:pStyle w:val="TOC2"/>
        <w:tabs>
          <w:tab w:val="left" w:pos="1200"/>
        </w:tabs>
        <w:rPr>
          <w:rFonts w:asciiTheme="minorHAnsi" w:eastAsiaTheme="minorEastAsia" w:hAnsiTheme="minorHAnsi" w:cstheme="minorBidi"/>
          <w:smallCaps w:val="0"/>
          <w:noProof/>
          <w:color w:val="auto"/>
          <w:sz w:val="22"/>
          <w:szCs w:val="22"/>
          <w:lang w:eastAsia="en-US"/>
        </w:rPr>
      </w:pPr>
      <w:r w:rsidRPr="008D22EF">
        <w:rPr>
          <w:noProof/>
          <w14:scene3d>
            <w14:camera w14:prst="orthographicFront"/>
            <w14:lightRig w14:rig="threePt" w14:dir="t">
              <w14:rot w14:lat="0" w14:lon="0" w14:rev="0"/>
            </w14:lightRig>
          </w14:scene3d>
        </w:rPr>
        <w:t>5.1.</w:t>
      </w:r>
      <w:r>
        <w:rPr>
          <w:rFonts w:asciiTheme="minorHAnsi" w:eastAsiaTheme="minorEastAsia" w:hAnsiTheme="minorHAnsi" w:cstheme="minorBidi"/>
          <w:smallCaps w:val="0"/>
          <w:noProof/>
          <w:color w:val="auto"/>
          <w:sz w:val="22"/>
          <w:szCs w:val="22"/>
          <w:lang w:eastAsia="en-US"/>
        </w:rPr>
        <w:tab/>
      </w:r>
      <w:r>
        <w:rPr>
          <w:noProof/>
        </w:rPr>
        <w:t>About CAST Software Intelligence</w:t>
      </w:r>
    </w:p>
    <w:p w14:paraId="798A54C1" w14:textId="77777777" w:rsidR="00F80E1C" w:rsidRDefault="00F80E1C">
      <w:pPr>
        <w:pStyle w:val="TOC2"/>
        <w:tabs>
          <w:tab w:val="left" w:pos="1200"/>
        </w:tabs>
        <w:rPr>
          <w:rFonts w:asciiTheme="minorHAnsi" w:eastAsiaTheme="minorEastAsia" w:hAnsiTheme="minorHAnsi" w:cstheme="minorBidi"/>
          <w:smallCaps w:val="0"/>
          <w:noProof/>
          <w:color w:val="auto"/>
          <w:sz w:val="22"/>
          <w:szCs w:val="22"/>
          <w:lang w:eastAsia="en-US"/>
        </w:rPr>
      </w:pPr>
      <w:r w:rsidRPr="008D22EF">
        <w:rPr>
          <w:noProof/>
          <w14:scene3d>
            <w14:camera w14:prst="orthographicFront"/>
            <w14:lightRig w14:rig="threePt" w14:dir="t">
              <w14:rot w14:lat="0" w14:lon="0" w14:rev="0"/>
            </w14:lightRig>
          </w14:scene3d>
        </w:rPr>
        <w:t>5.2.</w:t>
      </w:r>
      <w:r>
        <w:rPr>
          <w:rFonts w:asciiTheme="minorHAnsi" w:eastAsiaTheme="minorEastAsia" w:hAnsiTheme="minorHAnsi" w:cstheme="minorBidi"/>
          <w:smallCaps w:val="0"/>
          <w:noProof/>
          <w:color w:val="auto"/>
          <w:sz w:val="22"/>
          <w:szCs w:val="22"/>
          <w:lang w:eastAsia="en-US"/>
        </w:rPr>
        <w:tab/>
      </w:r>
      <w:r>
        <w:rPr>
          <w:noProof/>
        </w:rPr>
        <w:t>About CAST Security</w:t>
      </w:r>
    </w:p>
    <w:p w14:paraId="31007FBA" w14:textId="6AD071E0" w:rsidR="00C9214B" w:rsidRPr="00B1237A" w:rsidRDefault="00062BB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EE0F23">
      <w:pPr>
        <w:pStyle w:val="Heading1"/>
      </w:pPr>
      <w:r w:rsidRPr="00B1237A">
        <w:lastRenderedPageBreak/>
        <w:t xml:space="preserve"> </w:t>
      </w:r>
      <w:bookmarkStart w:id="11" w:name="_Toc531862287"/>
      <w:bookmarkStart w:id="12" w:name="_Toc14694635"/>
      <w:bookmarkStart w:id="13" w:name="_Toc14781232"/>
      <w:bookmarkStart w:id="14" w:name="_Toc14781367"/>
      <w:bookmarkStart w:id="15" w:name="_Toc15304885"/>
      <w:bookmarkStart w:id="16" w:name="_Toc15306072"/>
      <w:bookmarkStart w:id="17" w:name="_Toc21073275"/>
      <w:bookmarkStart w:id="18" w:name="_Toc21074628"/>
      <w:bookmarkStart w:id="19" w:name="_Toc25239643"/>
      <w:r w:rsidR="005773E4">
        <w:t>Introduction</w:t>
      </w:r>
      <w:bookmarkEnd w:id="11"/>
      <w:bookmarkEnd w:id="12"/>
      <w:bookmarkEnd w:id="13"/>
      <w:bookmarkEnd w:id="14"/>
      <w:bookmarkEnd w:id="15"/>
      <w:bookmarkEnd w:id="16"/>
      <w:bookmarkEnd w:id="17"/>
      <w:bookmarkEnd w:id="18"/>
      <w:bookmarkEnd w:id="19"/>
    </w:p>
    <w:p w14:paraId="168849DF" w14:textId="126D2A22" w:rsidR="007374BB" w:rsidRDefault="007374BB" w:rsidP="007374BB">
      <w:pPr>
        <w:spacing w:after="0" w:line="240" w:lineRule="auto"/>
        <w:ind w:right="657"/>
      </w:pPr>
      <w:bookmarkStart w:id="20" w:name="_Hlk530663297"/>
      <w:bookmarkStart w:id="21" w:name="_Toc380677725"/>
      <w:bookmarkStart w:id="22" w:name="_Toc531862288"/>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4353E2">
        <w:t>CWE</w:t>
      </w:r>
      <w:r>
        <w:t xml:space="preserve"> standards</w:t>
      </w:r>
      <w:r w:rsidRPr="005773E4">
        <w:t xml:space="preserve">. </w:t>
      </w:r>
    </w:p>
    <w:p w14:paraId="0586A0CB" w14:textId="77777777" w:rsidR="007374BB" w:rsidRDefault="007374BB" w:rsidP="007374BB">
      <w:pPr>
        <w:spacing w:after="0" w:line="240" w:lineRule="auto"/>
        <w:ind w:right="657"/>
      </w:pPr>
    </w:p>
    <w:p w14:paraId="18D348BE" w14:textId="77777777" w:rsidR="007374BB" w:rsidRPr="00755F5D" w:rsidRDefault="007374BB" w:rsidP="007374BB">
      <w:pPr>
        <w:spacing w:after="0" w:line="240" w:lineRule="auto"/>
        <w:ind w:right="657"/>
      </w:pPr>
      <w:bookmarkStart w:id="23" w:name="_Hlk21077611"/>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4" w:name="_Toc14694636"/>
      <w:bookmarkStart w:id="25" w:name="_Toc14781233"/>
      <w:bookmarkStart w:id="26" w:name="_Toc14781368"/>
      <w:bookmarkStart w:id="27" w:name="_Toc15304886"/>
      <w:bookmarkStart w:id="28" w:name="_Toc15306073"/>
      <w:bookmarkStart w:id="29" w:name="_Toc21073276"/>
      <w:bookmarkStart w:id="30" w:name="_Toc21074629"/>
      <w:bookmarkStart w:id="31" w:name="_Toc25239644"/>
      <w:bookmarkEnd w:id="20"/>
      <w:bookmarkEnd w:id="23"/>
      <w:r w:rsidRPr="005773E4">
        <w:rPr>
          <w:lang w:val="en-US"/>
        </w:rPr>
        <w:t xml:space="preserve">Application </w:t>
      </w:r>
      <w:bookmarkEnd w:id="21"/>
      <w:r w:rsidR="005773E4">
        <w:rPr>
          <w:lang w:val="en-US"/>
        </w:rPr>
        <w:t>Characteristics</w:t>
      </w:r>
      <w:bookmarkEnd w:id="22"/>
      <w:bookmarkEnd w:id="24"/>
      <w:bookmarkEnd w:id="25"/>
      <w:bookmarkEnd w:id="26"/>
      <w:bookmarkEnd w:id="27"/>
      <w:bookmarkEnd w:id="28"/>
      <w:bookmarkEnd w:id="29"/>
      <w:bookmarkEnd w:id="30"/>
      <w:bookmarkEnd w:id="31"/>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67EC962F" w:rsidR="007B070B" w:rsidRPr="00B1237A" w:rsidRDefault="00966A11" w:rsidP="002638B2">
      <w:pPr>
        <w:spacing w:after="0" w:line="240" w:lineRule="auto"/>
        <w:ind w:right="657"/>
        <w:rPr>
          <w:rFonts w:asciiTheme="minorHAnsi" w:hAnsiTheme="minorHAnsi"/>
          <w:noProof/>
          <w:sz w:val="22"/>
        </w:rPr>
      </w:pPr>
      <w:r>
        <w:rPr>
          <w:noProof/>
          <w:lang w:eastAsia="en-US"/>
        </w:rPr>
        <w:drawing>
          <wp:inline distT="0" distB="0" distL="0" distR="0" wp14:anchorId="7A4A689B" wp14:editId="6B752FCA">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18F66181" w:rsidR="002638B2" w:rsidRPr="00B1237A" w:rsidRDefault="00592C0F" w:rsidP="00966A11">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6138F764" w:rsidR="004708D5" w:rsidRPr="005773E4" w:rsidRDefault="00EE0F23" w:rsidP="00EE0F23">
      <w:pPr>
        <w:pStyle w:val="Heading1"/>
        <w:rPr>
          <w:rFonts w:asciiTheme="minorHAnsi" w:hAnsiTheme="minorHAnsi"/>
          <w:noProof/>
          <w:sz w:val="22"/>
        </w:rPr>
      </w:pPr>
      <w:bookmarkStart w:id="32" w:name="_Toc531862289"/>
      <w:bookmarkStart w:id="33" w:name="_Toc14694637"/>
      <w:bookmarkStart w:id="34" w:name="_Toc14781234"/>
      <w:bookmarkStart w:id="35" w:name="_Toc14781369"/>
      <w:bookmarkStart w:id="36" w:name="_Toc15304887"/>
      <w:bookmarkStart w:id="37" w:name="_Toc15306074"/>
      <w:bookmarkStart w:id="38" w:name="_Toc21073277"/>
      <w:bookmarkStart w:id="39" w:name="_Toc21074630"/>
      <w:bookmarkStart w:id="40" w:name="_Toc25239645"/>
      <w:r>
        <w:lastRenderedPageBreak/>
        <w:t xml:space="preserve">CWE </w:t>
      </w:r>
      <w:bookmarkEnd w:id="32"/>
      <w:bookmarkEnd w:id="33"/>
      <w:r w:rsidR="00F74A5D">
        <w:t>Summary</w:t>
      </w:r>
      <w:bookmarkEnd w:id="34"/>
      <w:bookmarkEnd w:id="35"/>
      <w:bookmarkEnd w:id="36"/>
      <w:bookmarkEnd w:id="37"/>
      <w:bookmarkEnd w:id="38"/>
      <w:bookmarkEnd w:id="39"/>
      <w:bookmarkEnd w:id="40"/>
    </w:p>
    <w:p w14:paraId="4C3128EB" w14:textId="2029CC89" w:rsidR="00416447" w:rsidRPr="007374BB" w:rsidRDefault="00416447" w:rsidP="00416447">
      <w:pPr>
        <w:ind w:left="0" w:right="657"/>
        <w:jc w:val="left"/>
        <w:rPr>
          <w:noProof/>
          <w:szCs w:val="18"/>
        </w:rPr>
      </w:pPr>
      <w:r w:rsidRPr="007374BB">
        <w:rPr>
          <w:noProof/>
          <w:szCs w:val="18"/>
        </w:rPr>
        <w:t>This section provide</w:t>
      </w:r>
      <w:r w:rsidR="001B6C4F">
        <w:rPr>
          <w:noProof/>
          <w:szCs w:val="18"/>
        </w:rPr>
        <w:t>s</w:t>
      </w:r>
      <w:r w:rsidRPr="007374BB">
        <w:rPr>
          <w:noProof/>
          <w:szCs w:val="18"/>
        </w:rPr>
        <w:t xml:space="preserve"> a summary of the most severe security vulnerability identified in the structural quality analysis and me</w:t>
      </w:r>
      <w:r w:rsidR="001B6C4F">
        <w:rPr>
          <w:noProof/>
          <w:szCs w:val="18"/>
        </w:rPr>
        <w:t>a</w:t>
      </w:r>
      <w:r w:rsidRPr="007374BB">
        <w:rPr>
          <w:noProof/>
          <w:szCs w:val="18"/>
        </w:rPr>
        <w:t xml:space="preserve">surement by CAST AIP against the CWE Top 25 standard. Details about CWE Security Standard can be found </w:t>
      </w:r>
      <w:hyperlink r:id="rId11" w:history="1">
        <w:r w:rsidRPr="007374BB">
          <w:rPr>
            <w:rStyle w:val="Hyperlink"/>
            <w:noProof/>
            <w:szCs w:val="18"/>
          </w:rPr>
          <w:t>here</w:t>
        </w:r>
      </w:hyperlink>
      <w:r w:rsidRPr="007374BB">
        <w:rPr>
          <w:noProof/>
          <w:szCs w:val="18"/>
        </w:rPr>
        <w:t>.</w:t>
      </w:r>
    </w:p>
    <w:p w14:paraId="4D6664C1" w14:textId="3C5D83FD" w:rsidR="000B1DF2" w:rsidRPr="00212651" w:rsidRDefault="007D72C7" w:rsidP="002638B2">
      <w:pPr>
        <w:pStyle w:val="Heading2"/>
        <w:spacing w:after="0"/>
        <w:ind w:left="540" w:right="657" w:hanging="540"/>
        <w:rPr>
          <w:rFonts w:eastAsia="Calibri"/>
        </w:rPr>
      </w:pPr>
      <w:bookmarkStart w:id="41" w:name="_Toc531862290"/>
      <w:bookmarkStart w:id="42" w:name="_Toc14694638"/>
      <w:bookmarkStart w:id="43" w:name="_Toc14781235"/>
      <w:bookmarkStart w:id="44" w:name="_Toc14781370"/>
      <w:bookmarkStart w:id="45" w:name="_Toc15304888"/>
      <w:bookmarkStart w:id="46" w:name="_Toc15306075"/>
      <w:bookmarkStart w:id="47" w:name="_Toc21073278"/>
      <w:bookmarkStart w:id="48" w:name="_Toc21074631"/>
      <w:bookmarkStart w:id="49" w:name="_Toc25239646"/>
      <w:r>
        <w:rPr>
          <w:rFonts w:eastAsia="Calibri"/>
          <w:lang w:val="en-US"/>
        </w:rPr>
        <w:t>CWE</w:t>
      </w:r>
      <w:r w:rsidR="00E26A78">
        <w:rPr>
          <w:rFonts w:eastAsia="Calibri"/>
          <w:lang w:val="en-US"/>
        </w:rPr>
        <w:t xml:space="preserve"> </w:t>
      </w:r>
      <w:bookmarkEnd w:id="41"/>
      <w:bookmarkEnd w:id="42"/>
      <w:bookmarkEnd w:id="43"/>
      <w:bookmarkEnd w:id="44"/>
      <w:r w:rsidR="00AE23F0">
        <w:rPr>
          <w:rFonts w:eastAsia="Calibri"/>
          <w:lang w:val="en-US"/>
        </w:rPr>
        <w:t>Vulnerabilities Summary</w:t>
      </w:r>
      <w:bookmarkEnd w:id="45"/>
      <w:bookmarkEnd w:id="46"/>
      <w:bookmarkEnd w:id="47"/>
      <w:bookmarkEnd w:id="48"/>
      <w:bookmarkEnd w:id="49"/>
    </w:p>
    <w:p w14:paraId="08A5B319" w14:textId="77777777" w:rsidR="007374BB" w:rsidRDefault="007374BB" w:rsidP="002638B2">
      <w:pPr>
        <w:pStyle w:val="BodyContent"/>
        <w:ind w:right="657"/>
        <w:rPr>
          <w:rFonts w:asciiTheme="minorHAnsi" w:hAnsiTheme="minorHAnsi" w:cstheme="minorHAnsi"/>
          <w:sz w:val="20"/>
          <w:szCs w:val="20"/>
        </w:rPr>
      </w:pPr>
    </w:p>
    <w:p w14:paraId="73199AF4" w14:textId="789B45EB" w:rsidR="007C4077" w:rsidRDefault="007C4077" w:rsidP="007C4077">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 xml:space="preserve">CWE </w:t>
      </w:r>
      <w:r w:rsidR="00C51DB5">
        <w:rPr>
          <w:rFonts w:cstheme="minorHAnsi"/>
          <w:szCs w:val="18"/>
        </w:rPr>
        <w:t>(latest version)</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WE-LATEST-VERSION"/>
      </w:tblPr>
      <w:tblGrid>
        <w:gridCol w:w="4585"/>
        <w:gridCol w:w="1440"/>
        <w:gridCol w:w="1530"/>
        <w:gridCol w:w="1445"/>
      </w:tblGrid>
      <w:tr w:rsidR="007023C3" w:rsidRPr="0016377C" w14:paraId="447182E1" w14:textId="77777777" w:rsidTr="00C7580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1A92C135" w:rsidR="007023C3" w:rsidRPr="0016377C" w:rsidRDefault="00893033" w:rsidP="002B6474">
            <w:pPr>
              <w:ind w:left="330" w:right="657"/>
              <w:jc w:val="left"/>
              <w:rPr>
                <w:rFonts w:cs="Open Sans"/>
                <w:sz w:val="16"/>
                <w:szCs w:val="18"/>
              </w:rPr>
            </w:pPr>
            <w:r w:rsidRPr="0016377C">
              <w:rPr>
                <w:rFonts w:cs="Open Sans"/>
                <w:sz w:val="16"/>
                <w:szCs w:val="18"/>
              </w:rPr>
              <w:t>CWE</w:t>
            </w:r>
          </w:p>
        </w:tc>
        <w:tc>
          <w:tcPr>
            <w:tcW w:w="1440" w:type="dxa"/>
            <w:shd w:val="clear" w:color="auto" w:fill="DBE5F1" w:themeFill="accent1" w:themeFillTint="33"/>
            <w:vAlign w:val="center"/>
          </w:tcPr>
          <w:p w14:paraId="1DBF3FEC" w14:textId="532FAA1D" w:rsidR="007023C3" w:rsidRPr="0016377C" w:rsidRDefault="007023C3" w:rsidP="002B647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Total </w:t>
            </w:r>
            <w:r w:rsidR="009C3E23" w:rsidRPr="0016377C">
              <w:rPr>
                <w:rFonts w:cs="Open Sans"/>
                <w:b w:val="0"/>
                <w:sz w:val="16"/>
                <w:szCs w:val="18"/>
              </w:rPr>
              <w:t>Vulnerabilities</w:t>
            </w:r>
          </w:p>
        </w:tc>
        <w:tc>
          <w:tcPr>
            <w:tcW w:w="1530" w:type="dxa"/>
            <w:shd w:val="clear" w:color="auto" w:fill="DBE5F1" w:themeFill="accent1" w:themeFillTint="33"/>
            <w:vAlign w:val="center"/>
          </w:tcPr>
          <w:p w14:paraId="4D03F1BD" w14:textId="55477D6A" w:rsidR="007023C3" w:rsidRPr="0016377C" w:rsidRDefault="007023C3" w:rsidP="002B647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Added </w:t>
            </w:r>
            <w:r w:rsidR="009C3E23" w:rsidRPr="0016377C">
              <w:rPr>
                <w:rFonts w:cs="Open Sans"/>
                <w:b w:val="0"/>
                <w:sz w:val="16"/>
                <w:szCs w:val="18"/>
              </w:rPr>
              <w:t>Vulnerabilities</w:t>
            </w:r>
          </w:p>
        </w:tc>
        <w:tc>
          <w:tcPr>
            <w:tcW w:w="1445" w:type="dxa"/>
            <w:shd w:val="clear" w:color="auto" w:fill="DBE5F1" w:themeFill="accent1" w:themeFillTint="33"/>
            <w:vAlign w:val="center"/>
          </w:tcPr>
          <w:p w14:paraId="2B5DB18F" w14:textId="39974517" w:rsidR="007023C3" w:rsidRPr="0016377C" w:rsidRDefault="007023C3" w:rsidP="002B647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Removed </w:t>
            </w:r>
            <w:r w:rsidR="009C3E23" w:rsidRPr="0016377C">
              <w:rPr>
                <w:rFonts w:cs="Open Sans"/>
                <w:b w:val="0"/>
                <w:sz w:val="16"/>
                <w:szCs w:val="18"/>
              </w:rPr>
              <w:t>Vulnerabilities</w:t>
            </w:r>
          </w:p>
        </w:tc>
      </w:tr>
      <w:tr w:rsidR="007023C3" w:rsidRPr="0016377C" w14:paraId="779D7551"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372D9D83" w:rsidR="007023C3" w:rsidRPr="0016377C" w:rsidRDefault="00893033" w:rsidP="001B73F9">
            <w:pPr>
              <w:ind w:right="657"/>
              <w:jc w:val="left"/>
              <w:rPr>
                <w:rFonts w:cs="Open Sans"/>
                <w:b w:val="0"/>
                <w:sz w:val="16"/>
                <w:szCs w:val="18"/>
              </w:rPr>
            </w:pPr>
            <w:r w:rsidRPr="0016377C">
              <w:rPr>
                <w:rFonts w:cs="Open Sans"/>
                <w:b w:val="0"/>
                <w:sz w:val="16"/>
                <w:szCs w:val="18"/>
              </w:rPr>
              <w:t>CWE-22</w:t>
            </w:r>
          </w:p>
        </w:tc>
        <w:tc>
          <w:tcPr>
            <w:tcW w:w="1440" w:type="dxa"/>
          </w:tcPr>
          <w:p w14:paraId="6ED4A59B"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E2131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202FC7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20238BB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32D771AB" w:rsidR="007023C3" w:rsidRPr="0016377C" w:rsidRDefault="00893033" w:rsidP="001B73F9">
            <w:pPr>
              <w:ind w:right="657"/>
              <w:jc w:val="left"/>
              <w:rPr>
                <w:rFonts w:cs="Open Sans"/>
                <w:b w:val="0"/>
                <w:sz w:val="16"/>
                <w:szCs w:val="18"/>
              </w:rPr>
            </w:pPr>
            <w:r w:rsidRPr="0016377C">
              <w:rPr>
                <w:rFonts w:cs="Open Sans"/>
                <w:b w:val="0"/>
                <w:sz w:val="16"/>
                <w:szCs w:val="18"/>
              </w:rPr>
              <w:t>CWE-78</w:t>
            </w:r>
          </w:p>
        </w:tc>
        <w:tc>
          <w:tcPr>
            <w:tcW w:w="1440" w:type="dxa"/>
          </w:tcPr>
          <w:p w14:paraId="211EE16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8B9AF31"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4682B9ED"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6FA262C"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28A3CF8" w:rsidR="007023C3" w:rsidRPr="0016377C" w:rsidRDefault="00893033" w:rsidP="001B73F9">
            <w:pPr>
              <w:ind w:right="657"/>
              <w:jc w:val="left"/>
              <w:rPr>
                <w:rFonts w:cs="Open Sans"/>
                <w:b w:val="0"/>
                <w:sz w:val="16"/>
                <w:szCs w:val="18"/>
              </w:rPr>
            </w:pPr>
            <w:r w:rsidRPr="0016377C">
              <w:rPr>
                <w:rFonts w:cs="Open Sans"/>
                <w:b w:val="0"/>
                <w:sz w:val="16"/>
                <w:szCs w:val="18"/>
              </w:rPr>
              <w:t>CWE-79</w:t>
            </w:r>
          </w:p>
        </w:tc>
        <w:tc>
          <w:tcPr>
            <w:tcW w:w="1440" w:type="dxa"/>
          </w:tcPr>
          <w:p w14:paraId="4BE665CF"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0DC86D2"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72D1137"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AF2FEA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2A0AB60C" w:rsidR="007023C3" w:rsidRPr="0016377C" w:rsidRDefault="00893033" w:rsidP="001B73F9">
            <w:pPr>
              <w:ind w:right="657"/>
              <w:jc w:val="left"/>
              <w:rPr>
                <w:rFonts w:cs="Open Sans"/>
                <w:b w:val="0"/>
                <w:sz w:val="16"/>
                <w:szCs w:val="18"/>
              </w:rPr>
            </w:pPr>
            <w:r w:rsidRPr="0016377C">
              <w:rPr>
                <w:rFonts w:cs="Open Sans"/>
                <w:b w:val="0"/>
                <w:sz w:val="16"/>
                <w:szCs w:val="18"/>
              </w:rPr>
              <w:t>CWE-89</w:t>
            </w:r>
          </w:p>
        </w:tc>
        <w:tc>
          <w:tcPr>
            <w:tcW w:w="1440" w:type="dxa"/>
          </w:tcPr>
          <w:p w14:paraId="3952727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AFE80C6"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9EE63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7E2BE6A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5A7FF7CE" w:rsidR="007023C3" w:rsidRPr="0016377C" w:rsidRDefault="00893033" w:rsidP="001B73F9">
            <w:pPr>
              <w:ind w:right="657"/>
              <w:jc w:val="left"/>
              <w:rPr>
                <w:rFonts w:cs="Open Sans"/>
                <w:b w:val="0"/>
                <w:sz w:val="16"/>
                <w:szCs w:val="18"/>
              </w:rPr>
            </w:pPr>
            <w:r w:rsidRPr="0016377C">
              <w:rPr>
                <w:rFonts w:cs="Open Sans"/>
                <w:b w:val="0"/>
                <w:sz w:val="16"/>
                <w:szCs w:val="18"/>
              </w:rPr>
              <w:t>CWE-…</w:t>
            </w:r>
          </w:p>
        </w:tc>
        <w:tc>
          <w:tcPr>
            <w:tcW w:w="1440" w:type="dxa"/>
          </w:tcPr>
          <w:p w14:paraId="26A966A0"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4BD2C544"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FE6A3E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42B8D142" w14:textId="77777777" w:rsidR="007374BB" w:rsidRDefault="007374BB" w:rsidP="002B6474">
      <w:pPr>
        <w:ind w:left="0" w:right="657"/>
        <w:rPr>
          <w:i/>
          <w:sz w:val="14"/>
        </w:rPr>
      </w:pPr>
    </w:p>
    <w:p w14:paraId="648E3C17" w14:textId="71DEC62F" w:rsidR="000B1DF2" w:rsidRPr="004207FB" w:rsidRDefault="000B1DF2" w:rsidP="002B6474">
      <w:pPr>
        <w:ind w:left="0" w:right="657"/>
        <w:rPr>
          <w:i/>
          <w:sz w:val="14"/>
        </w:rPr>
      </w:pPr>
      <w:r>
        <w:rPr>
          <w:i/>
          <w:sz w:val="14"/>
        </w:rPr>
        <w:t xml:space="preserve">Table </w:t>
      </w:r>
      <w:r w:rsidR="00780041">
        <w:rPr>
          <w:i/>
          <w:sz w:val="14"/>
        </w:rPr>
        <w:t>2</w:t>
      </w:r>
      <w:r>
        <w:rPr>
          <w:i/>
          <w:sz w:val="14"/>
        </w:rPr>
        <w:t xml:space="preserve">: </w:t>
      </w:r>
      <w:r w:rsidR="007D72C7">
        <w:rPr>
          <w:i/>
          <w:sz w:val="14"/>
        </w:rPr>
        <w:t xml:space="preserve">CWE </w:t>
      </w:r>
      <w:r>
        <w:rPr>
          <w:i/>
          <w:sz w:val="14"/>
        </w:rPr>
        <w:t xml:space="preserve">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D319B38" w14:textId="0A65E127" w:rsidR="00EE0F23" w:rsidRDefault="004305AC" w:rsidP="00EE0F23">
      <w:pPr>
        <w:pStyle w:val="Heading1"/>
        <w:rPr>
          <w:rFonts w:eastAsia="Calibri"/>
        </w:rPr>
      </w:pPr>
      <w:bookmarkStart w:id="50" w:name="_Toc21074632"/>
      <w:bookmarkStart w:id="51" w:name="_Toc14694639"/>
      <w:bookmarkStart w:id="52" w:name="_Toc14781236"/>
      <w:bookmarkStart w:id="53" w:name="_Toc14781371"/>
      <w:bookmarkStart w:id="54" w:name="_Toc15304889"/>
      <w:bookmarkStart w:id="55" w:name="_Toc15306076"/>
      <w:bookmarkStart w:id="56" w:name="_Toc21073279"/>
      <w:bookmarkStart w:id="57" w:name="_Toc531862291"/>
      <w:bookmarkStart w:id="58" w:name="_Toc25239647"/>
      <w:r>
        <w:rPr>
          <w:rFonts w:eastAsia="Calibri"/>
        </w:rPr>
        <w:lastRenderedPageBreak/>
        <w:t xml:space="preserve">CAST Findings for </w:t>
      </w:r>
      <w:r w:rsidR="00EE0F23">
        <w:rPr>
          <w:rFonts w:eastAsia="Calibri"/>
        </w:rPr>
        <w:t>CWE</w:t>
      </w:r>
      <w:bookmarkEnd w:id="50"/>
      <w:bookmarkEnd w:id="58"/>
      <w:r w:rsidR="00EE0F23">
        <w:rPr>
          <w:rFonts w:eastAsia="Calibri"/>
        </w:rPr>
        <w:t xml:space="preserve"> </w:t>
      </w:r>
      <w:bookmarkEnd w:id="51"/>
      <w:bookmarkEnd w:id="52"/>
      <w:bookmarkEnd w:id="53"/>
      <w:bookmarkEnd w:id="54"/>
      <w:bookmarkEnd w:id="55"/>
      <w:bookmarkEnd w:id="56"/>
    </w:p>
    <w:p w14:paraId="2BB65601" w14:textId="77777777" w:rsidR="00B14DDB" w:rsidRDefault="00B14DDB" w:rsidP="00B14DDB">
      <w:pPr>
        <w:pStyle w:val="BodyContent"/>
        <w:ind w:right="657"/>
        <w:rPr>
          <w:rFonts w:ascii="Verdana" w:hAnsi="Verdana" w:cstheme="minorHAnsi"/>
          <w:sz w:val="18"/>
          <w:szCs w:val="18"/>
        </w:rPr>
      </w:pPr>
    </w:p>
    <w:p w14:paraId="279F2135" w14:textId="46B91A96" w:rsidR="00EE0F23" w:rsidRPr="00B14DDB" w:rsidRDefault="00B14DDB" w:rsidP="00B14DDB">
      <w:pPr>
        <w:pStyle w:val="BodyContent"/>
        <w:ind w:right="657"/>
        <w:rPr>
          <w:rFonts w:ascii="Verdana" w:hAnsi="Verdana" w:cstheme="minorHAnsi"/>
          <w:sz w:val="18"/>
          <w:szCs w:val="18"/>
        </w:rPr>
      </w:pPr>
      <w:r w:rsidRPr="007374BB">
        <w:rPr>
          <w:rFonts w:ascii="Verdana" w:hAnsi="Verdana" w:cstheme="minorHAnsi"/>
          <w:sz w:val="18"/>
          <w:szCs w:val="18"/>
        </w:rPr>
        <w:t>List of</w:t>
      </w:r>
      <w:r w:rsidR="004305AC">
        <w:rPr>
          <w:rFonts w:ascii="Verdana" w:hAnsi="Verdana" w:cstheme="minorHAnsi"/>
          <w:sz w:val="18"/>
          <w:szCs w:val="18"/>
        </w:rPr>
        <w:t xml:space="preserve"> CAST vulnerabilities for</w:t>
      </w:r>
      <w:r w:rsidRPr="007374BB">
        <w:rPr>
          <w:rFonts w:ascii="Verdana" w:hAnsi="Verdana" w:cstheme="minorHAnsi"/>
          <w:sz w:val="18"/>
          <w:szCs w:val="18"/>
        </w:rPr>
        <w:t xml:space="preserve"> CWE</w:t>
      </w:r>
      <w:r w:rsidR="00C51DB5">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CWE-LATEST-VERSION"/>
      </w:tblPr>
      <w:tblGrid>
        <w:gridCol w:w="4585"/>
        <w:gridCol w:w="1440"/>
        <w:gridCol w:w="1530"/>
        <w:gridCol w:w="1445"/>
      </w:tblGrid>
      <w:tr w:rsidR="00EE0F23" w:rsidRPr="0016377C" w14:paraId="4693DA61" w14:textId="77777777" w:rsidTr="00C7580E">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C82FB0" w14:textId="77777777" w:rsidR="00EE0F23" w:rsidRPr="0016377C" w:rsidRDefault="00EE0F23" w:rsidP="00894DCB">
            <w:pPr>
              <w:ind w:left="330" w:right="657"/>
              <w:jc w:val="left"/>
              <w:rPr>
                <w:rFonts w:cs="Open Sans"/>
                <w:sz w:val="16"/>
                <w:szCs w:val="18"/>
              </w:rPr>
            </w:pPr>
            <w:r w:rsidRPr="0016377C">
              <w:rPr>
                <w:rFonts w:cs="Open Sans"/>
                <w:sz w:val="16"/>
                <w:szCs w:val="18"/>
              </w:rPr>
              <w:t>CAST Rules</w:t>
            </w:r>
          </w:p>
        </w:tc>
        <w:tc>
          <w:tcPr>
            <w:tcW w:w="1440" w:type="dxa"/>
            <w:shd w:val="clear" w:color="auto" w:fill="DBE5F1" w:themeFill="accent1" w:themeFillTint="33"/>
            <w:vAlign w:val="center"/>
          </w:tcPr>
          <w:p w14:paraId="44DA4F53" w14:textId="77777777" w:rsidR="00EE0F23" w:rsidRPr="0016377C" w:rsidRDefault="00EE0F23" w:rsidP="00894DCB">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Total Vulnerabilities</w:t>
            </w:r>
          </w:p>
        </w:tc>
        <w:tc>
          <w:tcPr>
            <w:tcW w:w="1530" w:type="dxa"/>
            <w:shd w:val="clear" w:color="auto" w:fill="DBE5F1" w:themeFill="accent1" w:themeFillTint="33"/>
            <w:vAlign w:val="center"/>
          </w:tcPr>
          <w:p w14:paraId="0621FB92" w14:textId="77777777" w:rsidR="00EE0F23" w:rsidRPr="0016377C" w:rsidRDefault="00EE0F23" w:rsidP="00894DCB">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Added Vulnerabilities</w:t>
            </w:r>
          </w:p>
        </w:tc>
        <w:tc>
          <w:tcPr>
            <w:tcW w:w="1445" w:type="dxa"/>
            <w:shd w:val="clear" w:color="auto" w:fill="DBE5F1" w:themeFill="accent1" w:themeFillTint="33"/>
            <w:vAlign w:val="center"/>
          </w:tcPr>
          <w:p w14:paraId="60BCD067" w14:textId="77777777" w:rsidR="00EE0F23" w:rsidRPr="0016377C" w:rsidRDefault="00EE0F23" w:rsidP="00894DCB">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Removed Vulnerabilities</w:t>
            </w:r>
          </w:p>
        </w:tc>
      </w:tr>
      <w:tr w:rsidR="00EE0F23" w:rsidRPr="0016377C" w14:paraId="72A27AB3"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12DA8B6"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1</w:t>
            </w:r>
          </w:p>
        </w:tc>
        <w:tc>
          <w:tcPr>
            <w:tcW w:w="1440" w:type="dxa"/>
          </w:tcPr>
          <w:p w14:paraId="3FAE100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13AABCE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181EDA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FB34400"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E4A220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2</w:t>
            </w:r>
          </w:p>
        </w:tc>
        <w:tc>
          <w:tcPr>
            <w:tcW w:w="1440" w:type="dxa"/>
          </w:tcPr>
          <w:p w14:paraId="5D077FA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3B98DE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85950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646A144B"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4483A7"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3</w:t>
            </w:r>
          </w:p>
        </w:tc>
        <w:tc>
          <w:tcPr>
            <w:tcW w:w="1440" w:type="dxa"/>
          </w:tcPr>
          <w:p w14:paraId="4E7B5FD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19A0A9"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8356B81"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D19D46A"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9978AE"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4</w:t>
            </w:r>
          </w:p>
        </w:tc>
        <w:tc>
          <w:tcPr>
            <w:tcW w:w="1440" w:type="dxa"/>
          </w:tcPr>
          <w:p w14:paraId="1EB7999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48BB1F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E36F3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05F853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F6AC9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5</w:t>
            </w:r>
          </w:p>
        </w:tc>
        <w:tc>
          <w:tcPr>
            <w:tcW w:w="1440" w:type="dxa"/>
          </w:tcPr>
          <w:p w14:paraId="4C470A2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5C5D149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9ECE6C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1A17C0A5" w14:textId="66E6A02A" w:rsidR="00CD64FE" w:rsidRDefault="00CD64FE" w:rsidP="00EE0F23">
      <w:pPr>
        <w:rPr>
          <w:i/>
          <w:sz w:val="14"/>
        </w:rPr>
      </w:pPr>
      <w:r>
        <w:rPr>
          <w:i/>
          <w:sz w:val="14"/>
        </w:rPr>
        <w:br/>
      </w:r>
      <w:r w:rsidRPr="00685F30">
        <w:rPr>
          <w:i/>
          <w:sz w:val="14"/>
        </w:rPr>
        <w:t xml:space="preserve">Table </w:t>
      </w:r>
      <w:r>
        <w:rPr>
          <w:i/>
          <w:sz w:val="14"/>
        </w:rPr>
        <w:t>3</w:t>
      </w:r>
      <w:r w:rsidRPr="00685F30">
        <w:rPr>
          <w:i/>
          <w:sz w:val="14"/>
        </w:rPr>
        <w:t xml:space="preserve">: </w:t>
      </w:r>
      <w:r w:rsidRPr="00E8474D">
        <w:rPr>
          <w:i/>
          <w:sz w:val="14"/>
        </w:rPr>
        <w:t>CWE</w:t>
      </w:r>
      <w:r>
        <w:rPr>
          <w:rFonts w:asciiTheme="minorHAnsi" w:hAnsiTheme="minorHAnsi" w:cstheme="minorHAnsi"/>
          <w:sz w:val="20"/>
        </w:rPr>
        <w:t xml:space="preserve"> </w:t>
      </w:r>
      <w:r>
        <w:rPr>
          <w:i/>
          <w:sz w:val="14"/>
        </w:rPr>
        <w:t>Vulnerabilities</w:t>
      </w:r>
    </w:p>
    <w:p w14:paraId="389B532F" w14:textId="35A2F07B" w:rsidR="00E94893" w:rsidRDefault="00E94893" w:rsidP="00EE0F23">
      <w:pPr>
        <w:rPr>
          <w:i/>
          <w:sz w:val="14"/>
        </w:rPr>
      </w:pPr>
    </w:p>
    <w:p w14:paraId="7AE81323" w14:textId="77401D23" w:rsidR="00E94893" w:rsidRDefault="00E94893" w:rsidP="00E94893">
      <w:pPr>
        <w:pStyle w:val="Heading1"/>
        <w:rPr>
          <w:rFonts w:eastAsia="Calibri"/>
        </w:rPr>
      </w:pPr>
      <w:bookmarkStart w:id="59" w:name="_Toc25239648"/>
      <w:r>
        <w:rPr>
          <w:rFonts w:eastAsia="Calibri"/>
        </w:rPr>
        <w:lastRenderedPageBreak/>
        <w:t>CAST Findings</w:t>
      </w:r>
      <w:r>
        <w:rPr>
          <w:rFonts w:eastAsia="Calibri"/>
        </w:rPr>
        <w:t xml:space="preserve"> Details</w:t>
      </w:r>
      <w:r>
        <w:rPr>
          <w:rFonts w:eastAsia="Calibri"/>
        </w:rPr>
        <w:t xml:space="preserve"> for CWE</w:t>
      </w:r>
      <w:bookmarkEnd w:id="59"/>
      <w:r>
        <w:rPr>
          <w:rFonts w:eastAsia="Calibri"/>
        </w:rPr>
        <w:t xml:space="preserve"> </w:t>
      </w: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LATEST-VERSION,COUNT=-1"/>
      </w:tblPr>
      <w:tblGrid>
        <w:gridCol w:w="9264"/>
      </w:tblGrid>
      <w:tr w:rsidR="00E94893" w:rsidRPr="00640A15" w14:paraId="362EBC93" w14:textId="77777777" w:rsidTr="0020272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1C424A72" w14:textId="77777777" w:rsidR="00E94893" w:rsidRPr="00640A15" w:rsidRDefault="00E94893" w:rsidP="00202725">
            <w:pPr>
              <w:spacing w:after="0" w:line="240" w:lineRule="auto"/>
              <w:ind w:right="657"/>
              <w:jc w:val="left"/>
              <w:rPr>
                <w:b w:val="0"/>
                <w:bCs w:val="0"/>
                <w:color w:val="auto"/>
                <w:szCs w:val="18"/>
                <w:lang w:val="en-GB"/>
              </w:rPr>
            </w:pPr>
            <w:r w:rsidRPr="00640A15">
              <w:rPr>
                <w:szCs w:val="18"/>
              </w:rPr>
              <w:t>Violations</w:t>
            </w:r>
          </w:p>
        </w:tc>
      </w:tr>
      <w:tr w:rsidR="00E94893" w:rsidRPr="00640A15" w14:paraId="71A8AC15"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A051FFB" w14:textId="77777777" w:rsidR="00E94893" w:rsidRPr="00640A15" w:rsidRDefault="00E94893" w:rsidP="00202725">
            <w:pPr>
              <w:spacing w:after="0" w:line="240" w:lineRule="auto"/>
              <w:ind w:right="657"/>
              <w:jc w:val="left"/>
              <w:rPr>
                <w:b/>
                <w:sz w:val="16"/>
                <w:szCs w:val="16"/>
              </w:rPr>
            </w:pPr>
            <w:r w:rsidRPr="00640A15">
              <w:rPr>
                <w:sz w:val="16"/>
                <w:szCs w:val="16"/>
              </w:rPr>
              <w:t>No violation</w:t>
            </w:r>
          </w:p>
        </w:tc>
      </w:tr>
    </w:tbl>
    <w:p w14:paraId="46F06B8F" w14:textId="77777777" w:rsidR="00E94893" w:rsidRPr="00EE0F23" w:rsidRDefault="00E94893" w:rsidP="00EE0F23">
      <w:pPr>
        <w:rPr>
          <w:rFonts w:eastAsia="Calibri"/>
        </w:rPr>
      </w:pPr>
    </w:p>
    <w:p w14:paraId="61051B28" w14:textId="77777777" w:rsidR="00CA74F4" w:rsidRDefault="00E560F3" w:rsidP="00EE0F23">
      <w:pPr>
        <w:pStyle w:val="Heading1"/>
      </w:pPr>
      <w:bookmarkStart w:id="60" w:name="_Toc531862316"/>
      <w:bookmarkStart w:id="61" w:name="_Toc14694640"/>
      <w:bookmarkStart w:id="62" w:name="_Toc14781237"/>
      <w:bookmarkStart w:id="63" w:name="_Toc14781372"/>
      <w:bookmarkStart w:id="64" w:name="_Toc15304890"/>
      <w:bookmarkStart w:id="65" w:name="_Toc15306077"/>
      <w:bookmarkStart w:id="66" w:name="_Toc21073280"/>
      <w:bookmarkStart w:id="67" w:name="_Toc21074633"/>
      <w:bookmarkStart w:id="68" w:name="_Toc25239649"/>
      <w:bookmarkEnd w:id="57"/>
      <w:r>
        <w:lastRenderedPageBreak/>
        <w:t>A</w:t>
      </w:r>
      <w:r w:rsidR="00CA74F4">
        <w:t>ppendix</w:t>
      </w:r>
      <w:bookmarkEnd w:id="60"/>
      <w:bookmarkEnd w:id="61"/>
      <w:bookmarkEnd w:id="62"/>
      <w:bookmarkEnd w:id="63"/>
      <w:bookmarkEnd w:id="64"/>
      <w:bookmarkEnd w:id="65"/>
      <w:bookmarkEnd w:id="66"/>
      <w:bookmarkEnd w:id="67"/>
      <w:bookmarkEnd w:id="68"/>
      <w:r w:rsidR="00CA74F4">
        <w:t xml:space="preserve"> </w:t>
      </w:r>
    </w:p>
    <w:p w14:paraId="057D58EF" w14:textId="77777777" w:rsidR="001913AA" w:rsidRDefault="001913AA" w:rsidP="001913AA">
      <w:pPr>
        <w:pStyle w:val="Heading2"/>
        <w:tabs>
          <w:tab w:val="clear" w:pos="-1605"/>
          <w:tab w:val="num" w:pos="432"/>
        </w:tabs>
        <w:ind w:left="432" w:right="657"/>
      </w:pPr>
      <w:bookmarkStart w:id="69" w:name="_Toc14688965"/>
      <w:bookmarkStart w:id="70" w:name="_Toc14689045"/>
      <w:bookmarkStart w:id="71" w:name="_Toc14680777"/>
      <w:bookmarkStart w:id="72" w:name="_Toc14685932"/>
      <w:bookmarkStart w:id="73" w:name="_Toc14687791"/>
      <w:bookmarkStart w:id="74" w:name="_Toc14694641"/>
      <w:bookmarkStart w:id="75" w:name="_Toc14781238"/>
      <w:bookmarkStart w:id="76" w:name="_Toc14781373"/>
      <w:bookmarkStart w:id="77" w:name="_Toc15304891"/>
      <w:bookmarkStart w:id="78" w:name="_Toc15306078"/>
      <w:bookmarkStart w:id="79" w:name="_Toc21073281"/>
      <w:bookmarkStart w:id="80" w:name="_Toc21074634"/>
      <w:bookmarkStart w:id="81" w:name="_Toc25239650"/>
      <w:r w:rsidRPr="0095797F">
        <w:t>About CAST Software Intelligence</w:t>
      </w:r>
      <w:bookmarkEnd w:id="69"/>
      <w:bookmarkEnd w:id="70"/>
      <w:bookmarkEnd w:id="71"/>
      <w:bookmarkEnd w:id="72"/>
      <w:bookmarkEnd w:id="73"/>
      <w:bookmarkEnd w:id="74"/>
      <w:bookmarkEnd w:id="75"/>
      <w:bookmarkEnd w:id="76"/>
      <w:bookmarkEnd w:id="77"/>
      <w:bookmarkEnd w:id="78"/>
      <w:bookmarkEnd w:id="79"/>
      <w:bookmarkEnd w:id="80"/>
      <w:bookmarkEnd w:id="81"/>
      <w:r w:rsidRPr="0095797F">
        <w:t xml:space="preserve"> </w:t>
      </w:r>
    </w:p>
    <w:p w14:paraId="34C97435" w14:textId="77777777" w:rsidR="001913AA" w:rsidRPr="0095797F" w:rsidRDefault="001913AA" w:rsidP="001913AA">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F7BF59D" w14:textId="77777777" w:rsidR="001913AA" w:rsidRPr="0095797F" w:rsidRDefault="001913AA" w:rsidP="001913AA">
      <w:pPr>
        <w:ind w:right="657"/>
        <w:rPr>
          <w:rFonts w:cs="Arial"/>
        </w:rPr>
      </w:pPr>
      <w:r w:rsidRPr="0095797F">
        <w:rPr>
          <w:rFonts w:cs="Arial"/>
        </w:rPr>
        <w:t xml:space="preserve"> </w:t>
      </w:r>
    </w:p>
    <w:p w14:paraId="418A5224" w14:textId="77777777" w:rsidR="001913AA" w:rsidRPr="0095797F" w:rsidRDefault="003D4572" w:rsidP="001913AA">
      <w:pPr>
        <w:ind w:right="657"/>
        <w:rPr>
          <w:rFonts w:cs="Arial"/>
        </w:rPr>
      </w:pPr>
      <w:hyperlink r:id="rId12" w:history="1">
        <w:r w:rsidR="001913AA" w:rsidRPr="00176FCE">
          <w:rPr>
            <w:rStyle w:val="Hyperlink"/>
            <w:rFonts w:cs="Arial"/>
          </w:rPr>
          <w:t>Click here</w:t>
        </w:r>
      </w:hyperlink>
      <w:r w:rsidR="001913AA" w:rsidRPr="0095797F">
        <w:rPr>
          <w:rFonts w:cs="Arial"/>
        </w:rPr>
        <w:t xml:space="preserve"> for more information about CAST Software Intelligence. </w:t>
      </w:r>
    </w:p>
    <w:p w14:paraId="727DFB34" w14:textId="77777777" w:rsidR="001913AA" w:rsidRPr="0095797F" w:rsidRDefault="001913AA" w:rsidP="001913AA">
      <w:pPr>
        <w:pStyle w:val="Heading2"/>
        <w:tabs>
          <w:tab w:val="clear" w:pos="-1605"/>
          <w:tab w:val="num" w:pos="432"/>
        </w:tabs>
        <w:ind w:left="432" w:right="657"/>
      </w:pPr>
      <w:r w:rsidRPr="0095797F">
        <w:t xml:space="preserve"> </w:t>
      </w:r>
      <w:bookmarkStart w:id="82" w:name="_Toc14688966"/>
      <w:bookmarkStart w:id="83" w:name="_Toc14689046"/>
      <w:bookmarkStart w:id="84" w:name="_Toc14680778"/>
      <w:bookmarkStart w:id="85" w:name="_Toc14685933"/>
      <w:bookmarkStart w:id="86" w:name="_Toc14687792"/>
      <w:bookmarkStart w:id="87" w:name="_Toc14694642"/>
      <w:bookmarkStart w:id="88" w:name="_Toc14781239"/>
      <w:bookmarkStart w:id="89" w:name="_Toc14781374"/>
      <w:bookmarkStart w:id="90" w:name="_Toc15304892"/>
      <w:bookmarkStart w:id="91" w:name="_Toc15306079"/>
      <w:bookmarkStart w:id="92" w:name="_Toc21073282"/>
      <w:bookmarkStart w:id="93" w:name="_Toc21074635"/>
      <w:bookmarkStart w:id="94" w:name="_Toc25239651"/>
      <w:r w:rsidRPr="0095797F">
        <w:t>About CAST Security</w:t>
      </w:r>
      <w:bookmarkEnd w:id="82"/>
      <w:bookmarkEnd w:id="83"/>
      <w:bookmarkEnd w:id="84"/>
      <w:bookmarkEnd w:id="85"/>
      <w:bookmarkEnd w:id="86"/>
      <w:bookmarkEnd w:id="87"/>
      <w:bookmarkEnd w:id="88"/>
      <w:bookmarkEnd w:id="89"/>
      <w:bookmarkEnd w:id="90"/>
      <w:bookmarkEnd w:id="91"/>
      <w:bookmarkEnd w:id="92"/>
      <w:bookmarkEnd w:id="93"/>
      <w:bookmarkEnd w:id="94"/>
      <w:r w:rsidRPr="0095797F">
        <w:t xml:space="preserve"> </w:t>
      </w:r>
    </w:p>
    <w:p w14:paraId="315E5A78" w14:textId="11379630" w:rsidR="001913AA" w:rsidRPr="0095797F" w:rsidRDefault="001913AA" w:rsidP="001913AA">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0BC18AF5" w14:textId="77777777" w:rsidR="001913AA" w:rsidRDefault="001913AA" w:rsidP="001913AA">
      <w:pPr>
        <w:ind w:right="657"/>
        <w:rPr>
          <w:rFonts w:cs="Arial"/>
        </w:rPr>
      </w:pPr>
    </w:p>
    <w:sectPr w:rsidR="001913AA"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AA85E" w14:textId="77777777" w:rsidR="003D4572" w:rsidRDefault="003D4572">
      <w:r>
        <w:separator/>
      </w:r>
    </w:p>
  </w:endnote>
  <w:endnote w:type="continuationSeparator" w:id="0">
    <w:p w14:paraId="6DAC79BD" w14:textId="77777777" w:rsidR="003D4572" w:rsidRDefault="003D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B21BFE" w:rsidRDefault="00B21BFE">
    <w:pPr>
      <w:pStyle w:val="Footer"/>
    </w:pPr>
    <w:r>
      <w:rPr>
        <w:noProof/>
        <w:lang w:eastAsia="en-US"/>
      </w:rPr>
      <w:drawing>
        <wp:inline distT="0" distB="0" distL="0" distR="0" wp14:anchorId="2591E445" wp14:editId="4FB73D30">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BBF87E" w14:textId="77777777" w:rsidR="003D4572" w:rsidRDefault="003D4572">
      <w:r>
        <w:separator/>
      </w:r>
    </w:p>
  </w:footnote>
  <w:footnote w:type="continuationSeparator" w:id="0">
    <w:p w14:paraId="5D060723" w14:textId="77777777" w:rsidR="003D4572" w:rsidRDefault="003D45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41A57FBC"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B21BFE">
      <w:rPr>
        <w:rFonts w:asciiTheme="majorHAnsi" w:hAnsiTheme="majorHAnsi"/>
        <w:noProof/>
        <w:sz w:val="20"/>
        <w:szCs w:val="24"/>
      </w:rPr>
      <w:t xml:space="preserve"> </w:t>
    </w:r>
    <w:r w:rsidR="00AB5F55">
      <w:rPr>
        <w:rFonts w:asciiTheme="majorHAnsi" w:hAnsiTheme="majorHAnsi"/>
        <w:noProof/>
        <w:sz w:val="20"/>
        <w:szCs w:val="24"/>
      </w:rPr>
      <w:t>Compliance</w:t>
    </w:r>
    <w:r w:rsidR="00B21BFE">
      <w:rPr>
        <w:rFonts w:asciiTheme="majorHAnsi" w:hAnsiTheme="majorHAnsi"/>
        <w:noProof/>
        <w:sz w:val="20"/>
        <w:szCs w:val="24"/>
      </w:rPr>
      <w:t xml:space="preserve">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02E8E6F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gFAP3t9gU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5CC"/>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BB2"/>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033"/>
    <w:rsid w:val="00096D20"/>
    <w:rsid w:val="000970B5"/>
    <w:rsid w:val="000A0CEC"/>
    <w:rsid w:val="000A1E83"/>
    <w:rsid w:val="000A2994"/>
    <w:rsid w:val="000A3178"/>
    <w:rsid w:val="000A4867"/>
    <w:rsid w:val="000A4ADD"/>
    <w:rsid w:val="000A6CEA"/>
    <w:rsid w:val="000A7325"/>
    <w:rsid w:val="000B1DF2"/>
    <w:rsid w:val="000B2594"/>
    <w:rsid w:val="000B36B7"/>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5E1"/>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2ED"/>
    <w:rsid w:val="0015743E"/>
    <w:rsid w:val="00157B30"/>
    <w:rsid w:val="00160181"/>
    <w:rsid w:val="00160499"/>
    <w:rsid w:val="00161169"/>
    <w:rsid w:val="00161AB3"/>
    <w:rsid w:val="00161DE2"/>
    <w:rsid w:val="00161EAA"/>
    <w:rsid w:val="0016377C"/>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3AA"/>
    <w:rsid w:val="00191DA4"/>
    <w:rsid w:val="001924AD"/>
    <w:rsid w:val="0019307B"/>
    <w:rsid w:val="001930F7"/>
    <w:rsid w:val="001945AC"/>
    <w:rsid w:val="00194C3C"/>
    <w:rsid w:val="0019664B"/>
    <w:rsid w:val="001A03DB"/>
    <w:rsid w:val="001A0C04"/>
    <w:rsid w:val="001A0F80"/>
    <w:rsid w:val="001A102C"/>
    <w:rsid w:val="001A1162"/>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6C4F"/>
    <w:rsid w:val="001B73F9"/>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27686"/>
    <w:rsid w:val="00230166"/>
    <w:rsid w:val="0023097C"/>
    <w:rsid w:val="002316F7"/>
    <w:rsid w:val="00232378"/>
    <w:rsid w:val="00232D18"/>
    <w:rsid w:val="00233CE9"/>
    <w:rsid w:val="00234D8F"/>
    <w:rsid w:val="00234F74"/>
    <w:rsid w:val="00234F84"/>
    <w:rsid w:val="00236AB7"/>
    <w:rsid w:val="00236AC5"/>
    <w:rsid w:val="00236D8D"/>
    <w:rsid w:val="00236F1F"/>
    <w:rsid w:val="00241A97"/>
    <w:rsid w:val="0024201F"/>
    <w:rsid w:val="002426B3"/>
    <w:rsid w:val="00242ABE"/>
    <w:rsid w:val="00244251"/>
    <w:rsid w:val="00244D20"/>
    <w:rsid w:val="002467D0"/>
    <w:rsid w:val="0024742F"/>
    <w:rsid w:val="00247D13"/>
    <w:rsid w:val="00251F77"/>
    <w:rsid w:val="00253260"/>
    <w:rsid w:val="0025431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290"/>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412C"/>
    <w:rsid w:val="002B6474"/>
    <w:rsid w:val="002C249C"/>
    <w:rsid w:val="002C30EF"/>
    <w:rsid w:val="002C3F06"/>
    <w:rsid w:val="002C4507"/>
    <w:rsid w:val="002C4526"/>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33CA"/>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E0"/>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3B78"/>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6C5"/>
    <w:rsid w:val="003D3D78"/>
    <w:rsid w:val="003D4572"/>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6447"/>
    <w:rsid w:val="00417637"/>
    <w:rsid w:val="00417E8C"/>
    <w:rsid w:val="004201A0"/>
    <w:rsid w:val="004207CF"/>
    <w:rsid w:val="004207FB"/>
    <w:rsid w:val="004249D3"/>
    <w:rsid w:val="00425494"/>
    <w:rsid w:val="004254D4"/>
    <w:rsid w:val="004255D2"/>
    <w:rsid w:val="00426BB3"/>
    <w:rsid w:val="004305AC"/>
    <w:rsid w:val="0043105F"/>
    <w:rsid w:val="004312CC"/>
    <w:rsid w:val="004317E4"/>
    <w:rsid w:val="0043182E"/>
    <w:rsid w:val="004353E2"/>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0C63"/>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6F1A"/>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4E6C"/>
    <w:rsid w:val="0050591D"/>
    <w:rsid w:val="00505D46"/>
    <w:rsid w:val="0051079B"/>
    <w:rsid w:val="0051160F"/>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789"/>
    <w:rsid w:val="00555D0F"/>
    <w:rsid w:val="00556F55"/>
    <w:rsid w:val="00560266"/>
    <w:rsid w:val="00560437"/>
    <w:rsid w:val="0056079A"/>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D29"/>
    <w:rsid w:val="005C62D4"/>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389"/>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88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894"/>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4BB"/>
    <w:rsid w:val="00737560"/>
    <w:rsid w:val="00740838"/>
    <w:rsid w:val="00742038"/>
    <w:rsid w:val="00742A00"/>
    <w:rsid w:val="007446F6"/>
    <w:rsid w:val="00744993"/>
    <w:rsid w:val="00744E3F"/>
    <w:rsid w:val="00745580"/>
    <w:rsid w:val="007458C3"/>
    <w:rsid w:val="00745E8A"/>
    <w:rsid w:val="007470F3"/>
    <w:rsid w:val="007508F1"/>
    <w:rsid w:val="0075159F"/>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4077"/>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849"/>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999"/>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6D44"/>
    <w:rsid w:val="0088751E"/>
    <w:rsid w:val="008903D0"/>
    <w:rsid w:val="00891455"/>
    <w:rsid w:val="00891564"/>
    <w:rsid w:val="0089193C"/>
    <w:rsid w:val="00893033"/>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6C67"/>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4E60"/>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6A11"/>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1347"/>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3E23"/>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3FD4"/>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5F55"/>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3F0"/>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2FB5"/>
    <w:rsid w:val="00B03BC6"/>
    <w:rsid w:val="00B05364"/>
    <w:rsid w:val="00B0609D"/>
    <w:rsid w:val="00B0767C"/>
    <w:rsid w:val="00B11082"/>
    <w:rsid w:val="00B11A39"/>
    <w:rsid w:val="00B12249"/>
    <w:rsid w:val="00B1237A"/>
    <w:rsid w:val="00B12F8B"/>
    <w:rsid w:val="00B130C6"/>
    <w:rsid w:val="00B13C49"/>
    <w:rsid w:val="00B14860"/>
    <w:rsid w:val="00B14A9F"/>
    <w:rsid w:val="00B14DDB"/>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1CC8"/>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442"/>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1DB5"/>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0E"/>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05F1"/>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4FE"/>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D69"/>
    <w:rsid w:val="00D52EB9"/>
    <w:rsid w:val="00D531BE"/>
    <w:rsid w:val="00D54148"/>
    <w:rsid w:val="00D5440F"/>
    <w:rsid w:val="00D5536F"/>
    <w:rsid w:val="00D56312"/>
    <w:rsid w:val="00D56564"/>
    <w:rsid w:val="00D5698F"/>
    <w:rsid w:val="00D57006"/>
    <w:rsid w:val="00D602D3"/>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1F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2775"/>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5DD3"/>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26A78"/>
    <w:rsid w:val="00E302EF"/>
    <w:rsid w:val="00E30DAC"/>
    <w:rsid w:val="00E30EFC"/>
    <w:rsid w:val="00E32103"/>
    <w:rsid w:val="00E342DD"/>
    <w:rsid w:val="00E34529"/>
    <w:rsid w:val="00E349BA"/>
    <w:rsid w:val="00E369F1"/>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4FCC"/>
    <w:rsid w:val="00E651E4"/>
    <w:rsid w:val="00E66042"/>
    <w:rsid w:val="00E66271"/>
    <w:rsid w:val="00E66F2D"/>
    <w:rsid w:val="00E67251"/>
    <w:rsid w:val="00E67F09"/>
    <w:rsid w:val="00E701F0"/>
    <w:rsid w:val="00E7062A"/>
    <w:rsid w:val="00E710C3"/>
    <w:rsid w:val="00E7180B"/>
    <w:rsid w:val="00E72F10"/>
    <w:rsid w:val="00E73268"/>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09F"/>
    <w:rsid w:val="00E86EA7"/>
    <w:rsid w:val="00E86F90"/>
    <w:rsid w:val="00E87511"/>
    <w:rsid w:val="00E87F29"/>
    <w:rsid w:val="00E91592"/>
    <w:rsid w:val="00E91F75"/>
    <w:rsid w:val="00E9289F"/>
    <w:rsid w:val="00E93F5D"/>
    <w:rsid w:val="00E94893"/>
    <w:rsid w:val="00E94B3F"/>
    <w:rsid w:val="00E94B76"/>
    <w:rsid w:val="00E96D04"/>
    <w:rsid w:val="00EA004D"/>
    <w:rsid w:val="00EA0B18"/>
    <w:rsid w:val="00EA0E55"/>
    <w:rsid w:val="00EA1426"/>
    <w:rsid w:val="00EA475F"/>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0FC5"/>
    <w:rsid w:val="00EC2E02"/>
    <w:rsid w:val="00EC31AF"/>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F23"/>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4E1"/>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7028"/>
    <w:rsid w:val="00F603A7"/>
    <w:rsid w:val="00F60414"/>
    <w:rsid w:val="00F6122F"/>
    <w:rsid w:val="00F613E4"/>
    <w:rsid w:val="00F6174A"/>
    <w:rsid w:val="00F61A0E"/>
    <w:rsid w:val="00F62A07"/>
    <w:rsid w:val="00F6332C"/>
    <w:rsid w:val="00F63A4D"/>
    <w:rsid w:val="00F640DF"/>
    <w:rsid w:val="00F64B67"/>
    <w:rsid w:val="00F65443"/>
    <w:rsid w:val="00F65B6C"/>
    <w:rsid w:val="00F70D8E"/>
    <w:rsid w:val="00F73125"/>
    <w:rsid w:val="00F732C8"/>
    <w:rsid w:val="00F735BE"/>
    <w:rsid w:val="00F73EC6"/>
    <w:rsid w:val="00F74467"/>
    <w:rsid w:val="00F74A5D"/>
    <w:rsid w:val="00F75A35"/>
    <w:rsid w:val="00F76B07"/>
    <w:rsid w:val="00F772DA"/>
    <w:rsid w:val="00F80E1C"/>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192"/>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234"/>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EE0F23"/>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EE0F23"/>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we.mitre.org/data/index.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A3FE-45E5-9F9E-2883163DBFC2}"/>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A3FE-45E5-9F9E-2883163DBFC2}"/>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A3FE-45E5-9F9E-2883163DBFC2}"/>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A3FE-45E5-9F9E-2883163DBFC2}"/>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A3FE-45E5-9F9E-2883163DBFC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3FE-45E5-9F9E-2883163DBFC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3FE-45E5-9F9E-2883163DBFC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3FE-45E5-9F9E-2883163DBFC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C2357E-4F09-45AB-B103-27DB4BFA9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610</TotalTime>
  <Pages>7</Pages>
  <Words>523</Words>
  <Characters>2987</Characters>
  <Application>Microsoft Office Word</Application>
  <DocSecurity>0</DocSecurity>
  <Lines>24</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121</cp:revision>
  <cp:lastPrinted>2014-04-04T13:22:00Z</cp:lastPrinted>
  <dcterms:created xsi:type="dcterms:W3CDTF">2018-09-23T06:31:00Z</dcterms:created>
  <dcterms:modified xsi:type="dcterms:W3CDTF">2019-11-21T13:40:00Z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