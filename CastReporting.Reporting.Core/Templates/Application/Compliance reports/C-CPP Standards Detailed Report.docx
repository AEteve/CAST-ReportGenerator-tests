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FF371CC"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096160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54619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54619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54619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54619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7D371984" w:rsidR="00FA3456" w:rsidRDefault="00F4296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C-CPP Standards</w:t>
                                </w:r>
                              </w:p>
                              <w:p w14:paraId="5709D450" w14:textId="1E0DCD52" w:rsidR="002F1636" w:rsidRDefault="00F4296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2F1636">
                                  <w:rPr>
                                    <w:rFonts w:asciiTheme="majorHAnsi" w:hAnsiTheme="majorHAnsi" w:cs="Arial"/>
                                    <w:b/>
                                    <w:color w:val="365F91" w:themeColor="accent1" w:themeShade="BF"/>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722B00EF" w14:textId="7D371984" w:rsidR="00FA3456" w:rsidRDefault="00F4296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C-CPP Standards</w:t>
                          </w:r>
                        </w:p>
                        <w:p w14:paraId="5709D450" w14:textId="1E0DCD52" w:rsidR="002F1636" w:rsidRDefault="00F4296B"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2F1636">
                            <w:rPr>
                              <w:rFonts w:asciiTheme="majorHAnsi" w:hAnsiTheme="majorHAnsi" w:cs="Arial"/>
                              <w:b/>
                              <w:color w:val="365F91" w:themeColor="accent1" w:themeShade="BF"/>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A+KTaXhAAAACQEAAA8AAABkcnMvZG93&#10;bnJldi54bWxMj01Pg0AQhu8m/ofNmHizCzRaSlmahqQxMXpo7cXbwE6BlN1Fdtuiv97xpLf5ePLO&#10;M/l6Mr240Og7ZxXEswgE2drpzjYKDu/bhxSED2g19s6Sgi/ysC5ub3LMtLvaHV32oREcYn2GCtoQ&#10;hkxKX7dk0M/cQJZ3RzcaDNyOjdQjXjnc9DKJoidpsLN8ocWBypbq0/5sFLyU2zfcVYlJv/vy+fW4&#10;GT4PH49K3d9NmxWIQFP4g+FXn9WhYKfKna32olcwXy4SRrlIYhAMLOZLHlQK0igGWeTy/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APik2l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54619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68A8E37F" w14:textId="77777777" w:rsidR="005C0350"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bookmarkStart w:id="8" w:name="_Toc25240403"/>
      <w:bookmarkStart w:id="9" w:name="_Toc25309746"/>
      <w:bookmarkStart w:id="10" w:name="_Toc31977978"/>
      <w:r w:rsidR="00D36C46">
        <w:t>Table of Content</w:t>
      </w:r>
      <w:bookmarkEnd w:id="1"/>
      <w:bookmarkEnd w:id="2"/>
      <w:bookmarkEnd w:id="3"/>
      <w:bookmarkEnd w:id="4"/>
      <w:bookmarkEnd w:id="5"/>
      <w:bookmarkEnd w:id="6"/>
      <w:bookmarkEnd w:id="7"/>
      <w:bookmarkEnd w:id="8"/>
      <w:bookmarkEnd w:id="9"/>
      <w:bookmarkEnd w:id="10"/>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322C77B3" w14:textId="77777777" w:rsidR="005C0350" w:rsidRDefault="005C0350">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6EF8CB77"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59A29255" w14:textId="77777777" w:rsidR="005C0350" w:rsidRDefault="005C0350">
      <w:pPr>
        <w:pStyle w:val="TOC2"/>
        <w:tabs>
          <w:tab w:val="left" w:pos="1200"/>
        </w:tabs>
        <w:rPr>
          <w:rFonts w:asciiTheme="minorHAnsi" w:eastAsiaTheme="minorEastAsia" w:hAnsiTheme="minorHAnsi" w:cstheme="minorBidi"/>
          <w:smallCaps w:val="0"/>
          <w:noProof/>
          <w:color w:val="auto"/>
          <w:sz w:val="22"/>
          <w:szCs w:val="22"/>
          <w:lang w:eastAsia="en-US"/>
        </w:rPr>
      </w:pPr>
      <w:r w:rsidRPr="00F603F9">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F603F9">
        <w:rPr>
          <w:noProof/>
        </w:rPr>
        <w:t>Application Characteristics</w:t>
      </w:r>
    </w:p>
    <w:p w14:paraId="4CD4BBB1"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sidRPr="00F603F9">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C-CPP Standards Summary</w:t>
      </w:r>
    </w:p>
    <w:p w14:paraId="183155F6"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sidRPr="00F603F9">
        <w:rPr>
          <w:rFonts w:eastAsia="Calibri"/>
          <w:noProof/>
        </w:rPr>
        <w:t>3.</w:t>
      </w:r>
      <w:r>
        <w:rPr>
          <w:rFonts w:asciiTheme="minorHAnsi" w:eastAsiaTheme="minorEastAsia" w:hAnsiTheme="minorHAnsi" w:cstheme="minorBidi"/>
          <w:b w:val="0"/>
          <w:caps w:val="0"/>
          <w:noProof/>
          <w:color w:val="auto"/>
          <w:sz w:val="22"/>
          <w:szCs w:val="22"/>
          <w:lang w:eastAsia="en-US"/>
        </w:rPr>
        <w:tab/>
      </w:r>
      <w:r w:rsidRPr="00F603F9">
        <w:rPr>
          <w:rFonts w:eastAsia="Calibri"/>
          <w:noProof/>
        </w:rPr>
        <w:t>CAST Findings for AUTOSAR-CPP-2014</w:t>
      </w:r>
    </w:p>
    <w:p w14:paraId="37BB7DFB"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sidRPr="00F603F9">
        <w:rPr>
          <w:rFonts w:eastAsia="Calibri"/>
          <w:noProof/>
        </w:rPr>
        <w:t>4.</w:t>
      </w:r>
      <w:r>
        <w:rPr>
          <w:rFonts w:asciiTheme="minorHAnsi" w:eastAsiaTheme="minorEastAsia" w:hAnsiTheme="minorHAnsi" w:cstheme="minorBidi"/>
          <w:b w:val="0"/>
          <w:caps w:val="0"/>
          <w:noProof/>
          <w:color w:val="auto"/>
          <w:sz w:val="22"/>
          <w:szCs w:val="22"/>
          <w:lang w:eastAsia="en-US"/>
        </w:rPr>
        <w:tab/>
      </w:r>
      <w:r w:rsidRPr="00F603F9">
        <w:rPr>
          <w:rFonts w:eastAsia="Calibri"/>
          <w:noProof/>
        </w:rPr>
        <w:t>CAST Findings for MISRA-C-2012</w:t>
      </w:r>
    </w:p>
    <w:p w14:paraId="2EDCE831"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sidRPr="00F603F9">
        <w:rPr>
          <w:rFonts w:eastAsia="Calibri"/>
          <w:noProof/>
        </w:rPr>
        <w:t>5.</w:t>
      </w:r>
      <w:r>
        <w:rPr>
          <w:rFonts w:asciiTheme="minorHAnsi" w:eastAsiaTheme="minorEastAsia" w:hAnsiTheme="minorHAnsi" w:cstheme="minorBidi"/>
          <w:b w:val="0"/>
          <w:caps w:val="0"/>
          <w:noProof/>
          <w:color w:val="auto"/>
          <w:sz w:val="22"/>
          <w:szCs w:val="22"/>
          <w:lang w:eastAsia="en-US"/>
        </w:rPr>
        <w:tab/>
      </w:r>
      <w:r w:rsidRPr="00F603F9">
        <w:rPr>
          <w:rFonts w:eastAsia="Calibri"/>
          <w:noProof/>
        </w:rPr>
        <w:t>CAST Findings for MISRA-CPP-2008</w:t>
      </w:r>
    </w:p>
    <w:p w14:paraId="6BC469C1"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sidRPr="00F603F9">
        <w:rPr>
          <w:rFonts w:eastAsia="Calibri"/>
          <w:noProof/>
        </w:rPr>
        <w:t>6.</w:t>
      </w:r>
      <w:r>
        <w:rPr>
          <w:rFonts w:asciiTheme="minorHAnsi" w:eastAsiaTheme="minorEastAsia" w:hAnsiTheme="minorHAnsi" w:cstheme="minorBidi"/>
          <w:b w:val="0"/>
          <w:caps w:val="0"/>
          <w:noProof/>
          <w:color w:val="auto"/>
          <w:sz w:val="22"/>
          <w:szCs w:val="22"/>
          <w:lang w:eastAsia="en-US"/>
        </w:rPr>
        <w:tab/>
      </w:r>
      <w:r w:rsidRPr="00F603F9">
        <w:rPr>
          <w:rFonts w:eastAsia="Calibri"/>
          <w:noProof/>
        </w:rPr>
        <w:t>CAST Findings Details for AUTOSAR-CPP-2014</w:t>
      </w:r>
    </w:p>
    <w:p w14:paraId="6919F5AA"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sidRPr="00F603F9">
        <w:rPr>
          <w:rFonts w:eastAsia="Calibri"/>
          <w:noProof/>
        </w:rPr>
        <w:t>7.</w:t>
      </w:r>
      <w:r>
        <w:rPr>
          <w:rFonts w:asciiTheme="minorHAnsi" w:eastAsiaTheme="minorEastAsia" w:hAnsiTheme="minorHAnsi" w:cstheme="minorBidi"/>
          <w:b w:val="0"/>
          <w:caps w:val="0"/>
          <w:noProof/>
          <w:color w:val="auto"/>
          <w:sz w:val="22"/>
          <w:szCs w:val="22"/>
          <w:lang w:eastAsia="en-US"/>
        </w:rPr>
        <w:tab/>
      </w:r>
      <w:r w:rsidRPr="00F603F9">
        <w:rPr>
          <w:rFonts w:eastAsia="Calibri"/>
          <w:noProof/>
        </w:rPr>
        <w:t>CAST Findings Details for MISRA-C-2012</w:t>
      </w:r>
    </w:p>
    <w:p w14:paraId="23F271F9"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sidRPr="00F603F9">
        <w:rPr>
          <w:rFonts w:eastAsia="Calibri"/>
          <w:noProof/>
        </w:rPr>
        <w:t>8.</w:t>
      </w:r>
      <w:r>
        <w:rPr>
          <w:rFonts w:asciiTheme="minorHAnsi" w:eastAsiaTheme="minorEastAsia" w:hAnsiTheme="minorHAnsi" w:cstheme="minorBidi"/>
          <w:b w:val="0"/>
          <w:caps w:val="0"/>
          <w:noProof/>
          <w:color w:val="auto"/>
          <w:sz w:val="22"/>
          <w:szCs w:val="22"/>
          <w:lang w:eastAsia="en-US"/>
        </w:rPr>
        <w:tab/>
      </w:r>
      <w:r w:rsidRPr="00F603F9">
        <w:rPr>
          <w:rFonts w:eastAsia="Calibri"/>
          <w:noProof/>
        </w:rPr>
        <w:t>CAST Findings Details for MISRA-CPP-2008</w:t>
      </w:r>
    </w:p>
    <w:p w14:paraId="270B108F" w14:textId="77777777" w:rsidR="005C0350" w:rsidRDefault="005C0350">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9.</w:t>
      </w:r>
      <w:r>
        <w:rPr>
          <w:rFonts w:asciiTheme="minorHAnsi" w:eastAsiaTheme="minorEastAsia" w:hAnsiTheme="minorHAnsi" w:cstheme="minorBidi"/>
          <w:b w:val="0"/>
          <w:caps w:val="0"/>
          <w:noProof/>
          <w:color w:val="auto"/>
          <w:sz w:val="22"/>
          <w:szCs w:val="22"/>
          <w:lang w:eastAsia="en-US"/>
        </w:rPr>
        <w:tab/>
      </w:r>
      <w:r>
        <w:rPr>
          <w:noProof/>
        </w:rPr>
        <w:t>Appendix</w:t>
      </w:r>
    </w:p>
    <w:p w14:paraId="6E871324" w14:textId="77777777" w:rsidR="005C0350" w:rsidRDefault="005C0350">
      <w:pPr>
        <w:pStyle w:val="TOC2"/>
        <w:tabs>
          <w:tab w:val="left" w:pos="1200"/>
        </w:tabs>
        <w:rPr>
          <w:rFonts w:asciiTheme="minorHAnsi" w:eastAsiaTheme="minorEastAsia" w:hAnsiTheme="minorHAnsi" w:cstheme="minorBidi"/>
          <w:smallCaps w:val="0"/>
          <w:noProof/>
          <w:color w:val="auto"/>
          <w:sz w:val="22"/>
          <w:szCs w:val="22"/>
          <w:lang w:eastAsia="en-US"/>
        </w:rPr>
      </w:pPr>
      <w:r w:rsidRPr="00F603F9">
        <w:rPr>
          <w:noProof/>
          <w14:scene3d>
            <w14:camera w14:prst="orthographicFront"/>
            <w14:lightRig w14:rig="threePt" w14:dir="t">
              <w14:rot w14:lat="0" w14:lon="0" w14:rev="0"/>
            </w14:lightRig>
          </w14:scene3d>
        </w:rPr>
        <w:t>9.1.</w:t>
      </w:r>
      <w:r>
        <w:rPr>
          <w:rFonts w:asciiTheme="minorHAnsi" w:eastAsiaTheme="minorEastAsia" w:hAnsiTheme="minorHAnsi" w:cstheme="minorBidi"/>
          <w:smallCaps w:val="0"/>
          <w:noProof/>
          <w:color w:val="auto"/>
          <w:sz w:val="22"/>
          <w:szCs w:val="22"/>
          <w:lang w:eastAsia="en-US"/>
        </w:rPr>
        <w:tab/>
      </w:r>
      <w:r w:rsidRPr="00F603F9">
        <w:rPr>
          <w:noProof/>
        </w:rPr>
        <w:t>About CAST Software Intelligence</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11" w:name="_Toc531862351"/>
      <w:bookmarkStart w:id="12" w:name="_Toc14696275"/>
      <w:bookmarkStart w:id="13" w:name="_Toc14781140"/>
      <w:bookmarkStart w:id="14" w:name="_Toc14781348"/>
      <w:bookmarkStart w:id="15" w:name="_Toc15304604"/>
      <w:bookmarkStart w:id="16" w:name="_Toc21078012"/>
      <w:bookmarkStart w:id="17" w:name="_Toc21078058"/>
      <w:bookmarkStart w:id="18" w:name="_Toc25240404"/>
      <w:bookmarkStart w:id="19" w:name="_Toc25309747"/>
      <w:bookmarkStart w:id="20" w:name="_Toc31977979"/>
      <w:r w:rsidR="005773E4">
        <w:t>Introduction</w:t>
      </w:r>
      <w:bookmarkEnd w:id="11"/>
      <w:bookmarkEnd w:id="12"/>
      <w:bookmarkEnd w:id="13"/>
      <w:bookmarkEnd w:id="14"/>
      <w:bookmarkEnd w:id="15"/>
      <w:bookmarkEnd w:id="16"/>
      <w:bookmarkEnd w:id="17"/>
      <w:bookmarkEnd w:id="18"/>
      <w:bookmarkEnd w:id="19"/>
      <w:bookmarkEnd w:id="20"/>
    </w:p>
    <w:p w14:paraId="34CF3A1B" w14:textId="3D1AD526" w:rsidR="0087076A" w:rsidRPr="0087076A" w:rsidRDefault="0087076A" w:rsidP="0087076A">
      <w:pPr>
        <w:ind w:right="657"/>
      </w:pPr>
      <w:bookmarkStart w:id="21" w:name="_Toc380677725"/>
      <w:r>
        <w:t xml:space="preserve">This assessment is an effort to determine the overall quality of the said applications against </w:t>
      </w:r>
      <w:r w:rsidR="00F4296B">
        <w:t xml:space="preserve">C-CPP standards </w:t>
      </w:r>
      <w:r>
        <w:t xml:space="preserve">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73B4DE49" w:rsidR="008A6910" w:rsidRPr="00755F5D" w:rsidRDefault="008A6910" w:rsidP="008A6910">
      <w:pPr>
        <w:ind w:right="657"/>
      </w:pPr>
      <w:bookmarkStart w:id="22" w:name="_Toc531862352"/>
      <w:bookmarkStart w:id="23" w:name="_Toc14696276"/>
      <w:bookmarkStart w:id="24" w:name="_Toc14781141"/>
      <w:bookmarkStart w:id="25" w:name="_Toc14781349"/>
      <w:bookmarkStart w:id="26" w:name="_Toc15304605"/>
      <w:r w:rsidRPr="005773E4">
        <w:t xml:space="preserve">CAST AIP </w:t>
      </w:r>
      <w:r>
        <w:t>adapts the quality rules from best-in-class industry standards (OWASP, CWE, CISQ, STIG, PCI, NIST, OMG-ASCQM</w:t>
      </w:r>
      <w:r w:rsidR="00F4296B">
        <w:t>, MISRA</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7" w:name="_Toc21078013"/>
      <w:bookmarkStart w:id="28" w:name="_Toc21078059"/>
      <w:bookmarkStart w:id="29" w:name="_Toc25240405"/>
      <w:bookmarkStart w:id="30" w:name="_Toc25309748"/>
      <w:bookmarkStart w:id="31" w:name="_Toc31977980"/>
      <w:r w:rsidRPr="005773E4">
        <w:rPr>
          <w:lang w:val="en-US"/>
        </w:rPr>
        <w:t xml:space="preserve">Application </w:t>
      </w:r>
      <w:bookmarkEnd w:id="21"/>
      <w:r w:rsidR="005773E4">
        <w:rPr>
          <w:lang w:val="en-US"/>
        </w:rPr>
        <w:t>Characteristics</w:t>
      </w:r>
      <w:bookmarkEnd w:id="22"/>
      <w:bookmarkEnd w:id="23"/>
      <w:bookmarkEnd w:id="24"/>
      <w:bookmarkEnd w:id="25"/>
      <w:bookmarkEnd w:id="26"/>
      <w:bookmarkEnd w:id="27"/>
      <w:bookmarkEnd w:id="28"/>
      <w:bookmarkEnd w:id="29"/>
      <w:bookmarkEnd w:id="30"/>
      <w:bookmarkEnd w:id="3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3C55BF91" w14:textId="77777777" w:rsidR="004E7926" w:rsidRPr="005773E4" w:rsidRDefault="004E7926" w:rsidP="004E7926">
      <w:pPr>
        <w:pStyle w:val="Heading1"/>
        <w:ind w:right="657"/>
        <w:rPr>
          <w:rFonts w:asciiTheme="minorHAnsi" w:hAnsiTheme="minorHAnsi"/>
          <w:noProof/>
          <w:sz w:val="22"/>
        </w:rPr>
      </w:pPr>
      <w:bookmarkStart w:id="32" w:name="_Toc531862353"/>
      <w:bookmarkStart w:id="33" w:name="_Toc14696277"/>
      <w:bookmarkStart w:id="34" w:name="_Toc14781142"/>
      <w:bookmarkStart w:id="35" w:name="_Toc14781350"/>
      <w:bookmarkStart w:id="36" w:name="_Toc15304606"/>
      <w:bookmarkStart w:id="37" w:name="_Toc21078014"/>
      <w:bookmarkStart w:id="38" w:name="_Toc21078060"/>
      <w:bookmarkStart w:id="39" w:name="_Toc31977226"/>
      <w:bookmarkStart w:id="40" w:name="_Toc31977569"/>
      <w:bookmarkStart w:id="41" w:name="_Toc31977981"/>
      <w:bookmarkStart w:id="42" w:name="_Toc25240411"/>
      <w:bookmarkStart w:id="43" w:name="_Toc25309754"/>
      <w:r>
        <w:lastRenderedPageBreak/>
        <w:t xml:space="preserve">C-CPP </w:t>
      </w:r>
      <w:bookmarkEnd w:id="32"/>
      <w:bookmarkEnd w:id="33"/>
      <w:r>
        <w:t>Standards Summary</w:t>
      </w:r>
      <w:bookmarkEnd w:id="34"/>
      <w:bookmarkEnd w:id="35"/>
      <w:bookmarkEnd w:id="36"/>
      <w:bookmarkEnd w:id="37"/>
      <w:bookmarkEnd w:id="38"/>
      <w:bookmarkEnd w:id="39"/>
      <w:bookmarkEnd w:id="40"/>
      <w:bookmarkEnd w:id="41"/>
    </w:p>
    <w:p w14:paraId="40A2F232" w14:textId="77777777" w:rsidR="004E7926" w:rsidRPr="00D61A21" w:rsidRDefault="004E7926" w:rsidP="004E7926">
      <w:pPr>
        <w:ind w:left="0" w:right="657"/>
        <w:jc w:val="left"/>
        <w:rPr>
          <w:noProof/>
          <w:szCs w:val="18"/>
        </w:rPr>
      </w:pPr>
      <w:r w:rsidRPr="00D61A21">
        <w:rPr>
          <w:noProof/>
          <w:szCs w:val="18"/>
        </w:rPr>
        <w:t>This section provide</w:t>
      </w:r>
      <w:r>
        <w:rPr>
          <w:noProof/>
          <w:szCs w:val="18"/>
        </w:rPr>
        <w:t>s</w:t>
      </w:r>
      <w:r w:rsidRPr="00D61A21">
        <w:rPr>
          <w:noProof/>
          <w:szCs w:val="18"/>
        </w:rPr>
        <w:t xml:space="preserve"> a summary of the </w:t>
      </w:r>
      <w:r>
        <w:rPr>
          <w:noProof/>
          <w:szCs w:val="18"/>
        </w:rPr>
        <w:t>C-CPP</w:t>
      </w:r>
      <w:r w:rsidRPr="00D61A21">
        <w:rPr>
          <w:noProof/>
          <w:szCs w:val="18"/>
        </w:rPr>
        <w:t xml:space="preserve"> </w:t>
      </w:r>
      <w:r>
        <w:rPr>
          <w:noProof/>
          <w:szCs w:val="18"/>
        </w:rPr>
        <w:t xml:space="preserve">standards </w:t>
      </w:r>
      <w:r w:rsidRPr="00D61A21">
        <w:rPr>
          <w:noProof/>
          <w:szCs w:val="18"/>
        </w:rPr>
        <w:t>vulnerability identified in the structural quality analysis and me</w:t>
      </w:r>
      <w:r>
        <w:rPr>
          <w:noProof/>
          <w:szCs w:val="18"/>
        </w:rPr>
        <w:t>a</w:t>
      </w:r>
      <w:r w:rsidRPr="00D61A21">
        <w:rPr>
          <w:noProof/>
          <w:szCs w:val="18"/>
        </w:rPr>
        <w:t xml:space="preserve">surement by CAST AIP. </w:t>
      </w:r>
    </w:p>
    <w:p w14:paraId="46323DCF" w14:textId="77777777" w:rsidR="004E7926" w:rsidRDefault="004E7926" w:rsidP="004E7926">
      <w:pPr>
        <w:ind w:left="0" w:right="657"/>
        <w:jc w:val="left"/>
        <w:rPr>
          <w:rFonts w:asciiTheme="minorHAnsi" w:hAnsiTheme="minorHAnsi"/>
          <w:noProof/>
          <w:sz w:val="20"/>
        </w:rPr>
      </w:pPr>
    </w:p>
    <w:p w14:paraId="1079F948" w14:textId="77777777" w:rsidR="004E7926" w:rsidRDefault="004E7926" w:rsidP="004E7926">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C-CPP</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CPP,LBL=violations,MORE=true"/>
      </w:tblPr>
      <w:tblGrid>
        <w:gridCol w:w="4675"/>
        <w:gridCol w:w="1350"/>
        <w:gridCol w:w="1530"/>
        <w:gridCol w:w="1445"/>
      </w:tblGrid>
      <w:tr w:rsidR="004E7926" w:rsidRPr="00D667AB" w14:paraId="065741B3" w14:textId="77777777" w:rsidTr="00E7117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5CF2C8" w14:textId="77777777" w:rsidR="004E7926" w:rsidRPr="00D667AB" w:rsidRDefault="004E7926" w:rsidP="00E71173">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32DAC244" w14:textId="77777777" w:rsidR="004E7926" w:rsidRPr="00D667AB" w:rsidRDefault="004E7926" w:rsidP="00E711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shd w:val="clear" w:color="auto" w:fill="DBE5F1" w:themeFill="accent1" w:themeFillTint="33"/>
            <w:vAlign w:val="center"/>
          </w:tcPr>
          <w:p w14:paraId="0D5B7BDB" w14:textId="77777777" w:rsidR="004E7926" w:rsidRPr="00D667AB" w:rsidRDefault="004E7926" w:rsidP="00E711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shd w:val="clear" w:color="auto" w:fill="DBE5F1" w:themeFill="accent1" w:themeFillTint="33"/>
            <w:vAlign w:val="center"/>
          </w:tcPr>
          <w:p w14:paraId="09AB292C" w14:textId="77777777" w:rsidR="004E7926" w:rsidRPr="00D667AB" w:rsidRDefault="004E7926" w:rsidP="00E711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4E7926" w:rsidRPr="00D667AB" w14:paraId="35BE96BB"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8012CB" w14:textId="77777777" w:rsidR="004E7926" w:rsidRPr="00D667AB" w:rsidRDefault="004E7926" w:rsidP="00E71173">
            <w:pPr>
              <w:ind w:right="657"/>
              <w:jc w:val="left"/>
              <w:rPr>
                <w:rFonts w:cs="Open Sans"/>
                <w:b w:val="0"/>
                <w:sz w:val="16"/>
                <w:szCs w:val="16"/>
              </w:rPr>
            </w:pPr>
            <w:r w:rsidRPr="00D667AB">
              <w:rPr>
                <w:rFonts w:cs="Open Sans"/>
                <w:b w:val="0"/>
                <w:sz w:val="16"/>
                <w:szCs w:val="16"/>
              </w:rPr>
              <w:t>Rule 1</w:t>
            </w:r>
          </w:p>
        </w:tc>
        <w:tc>
          <w:tcPr>
            <w:tcW w:w="1350" w:type="dxa"/>
          </w:tcPr>
          <w:p w14:paraId="385DDA60"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038F6C8C"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3043D7E7"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4E7926" w:rsidRPr="00D667AB" w14:paraId="6E24F86E"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A9474B" w14:textId="77777777" w:rsidR="004E7926" w:rsidRPr="00D667AB" w:rsidRDefault="004E7926" w:rsidP="00E71173">
            <w:pPr>
              <w:ind w:right="657"/>
              <w:jc w:val="left"/>
              <w:rPr>
                <w:rFonts w:cs="Open Sans"/>
                <w:b w:val="0"/>
                <w:sz w:val="16"/>
                <w:szCs w:val="16"/>
              </w:rPr>
            </w:pPr>
            <w:r w:rsidRPr="00D667AB">
              <w:rPr>
                <w:rFonts w:cs="Open Sans"/>
                <w:b w:val="0"/>
                <w:sz w:val="16"/>
                <w:szCs w:val="16"/>
              </w:rPr>
              <w:t>Rule 2</w:t>
            </w:r>
          </w:p>
        </w:tc>
        <w:tc>
          <w:tcPr>
            <w:tcW w:w="1350" w:type="dxa"/>
          </w:tcPr>
          <w:p w14:paraId="5820ED66"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0240444A"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6888360"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4E7926" w:rsidRPr="00D667AB" w14:paraId="483B0010"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5B7CCA" w14:textId="77777777" w:rsidR="004E7926" w:rsidRPr="00D667AB" w:rsidRDefault="004E7926" w:rsidP="00E71173">
            <w:pPr>
              <w:ind w:right="657"/>
              <w:jc w:val="left"/>
              <w:rPr>
                <w:rFonts w:cs="Open Sans"/>
                <w:b w:val="0"/>
                <w:sz w:val="16"/>
                <w:szCs w:val="16"/>
              </w:rPr>
            </w:pPr>
            <w:r w:rsidRPr="00D667AB">
              <w:rPr>
                <w:rFonts w:cs="Open Sans"/>
                <w:b w:val="0"/>
                <w:sz w:val="16"/>
                <w:szCs w:val="16"/>
              </w:rPr>
              <w:t>Rule 3</w:t>
            </w:r>
          </w:p>
        </w:tc>
        <w:tc>
          <w:tcPr>
            <w:tcW w:w="1350" w:type="dxa"/>
          </w:tcPr>
          <w:p w14:paraId="1FCF095B"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4A6B5D5"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A9A9B0C"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4E7926" w:rsidRPr="00D667AB" w14:paraId="259B2E87"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7E4473" w14:textId="77777777" w:rsidR="004E7926" w:rsidRPr="00D667AB" w:rsidRDefault="004E7926" w:rsidP="00E71173">
            <w:pPr>
              <w:ind w:right="657"/>
              <w:jc w:val="left"/>
              <w:rPr>
                <w:rFonts w:cs="Open Sans"/>
                <w:b w:val="0"/>
                <w:sz w:val="16"/>
                <w:szCs w:val="16"/>
              </w:rPr>
            </w:pPr>
            <w:r w:rsidRPr="00D667AB">
              <w:rPr>
                <w:rFonts w:cs="Open Sans"/>
                <w:b w:val="0"/>
                <w:sz w:val="16"/>
                <w:szCs w:val="16"/>
              </w:rPr>
              <w:t>Rule 4</w:t>
            </w:r>
          </w:p>
        </w:tc>
        <w:tc>
          <w:tcPr>
            <w:tcW w:w="1350" w:type="dxa"/>
          </w:tcPr>
          <w:p w14:paraId="7914B30F"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264B00"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1A17FEEB"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4E7926" w:rsidRPr="00D667AB" w14:paraId="2E036FCD"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54AA83" w14:textId="77777777" w:rsidR="004E7926" w:rsidRPr="00D667AB" w:rsidRDefault="004E7926" w:rsidP="00E71173">
            <w:pPr>
              <w:ind w:right="657"/>
              <w:jc w:val="left"/>
              <w:rPr>
                <w:rFonts w:cs="Open Sans"/>
                <w:b w:val="0"/>
                <w:sz w:val="16"/>
                <w:szCs w:val="16"/>
              </w:rPr>
            </w:pPr>
            <w:r w:rsidRPr="00D667AB">
              <w:rPr>
                <w:rFonts w:cs="Open Sans"/>
                <w:b w:val="0"/>
                <w:sz w:val="16"/>
                <w:szCs w:val="16"/>
              </w:rPr>
              <w:t>Rule 5</w:t>
            </w:r>
          </w:p>
        </w:tc>
        <w:tc>
          <w:tcPr>
            <w:tcW w:w="1350" w:type="dxa"/>
          </w:tcPr>
          <w:p w14:paraId="441E49A4"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58FC018D"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56D46A6B" w14:textId="77777777" w:rsidR="004E7926" w:rsidRPr="00D667AB"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54E4D8A6" w14:textId="77777777" w:rsidR="004E7926" w:rsidRDefault="004E7926" w:rsidP="004E7926">
      <w:pPr>
        <w:ind w:left="0" w:right="657"/>
        <w:rPr>
          <w:i/>
          <w:sz w:val="14"/>
        </w:rPr>
      </w:pPr>
    </w:p>
    <w:p w14:paraId="6A583597" w14:textId="1533096A" w:rsidR="004E7926" w:rsidRDefault="004E7926" w:rsidP="004E7926">
      <w:pPr>
        <w:ind w:left="0" w:right="657"/>
        <w:rPr>
          <w:i/>
          <w:sz w:val="14"/>
        </w:rPr>
      </w:pPr>
      <w:r>
        <w:rPr>
          <w:i/>
          <w:sz w:val="14"/>
        </w:rPr>
        <w:t>Table 2:</w:t>
      </w:r>
      <w:r w:rsidR="00CA4077" w:rsidRPr="00CA4077">
        <w:rPr>
          <w:i/>
          <w:sz w:val="14"/>
        </w:rPr>
        <w:t xml:space="preserve"> </w:t>
      </w:r>
      <w:r w:rsidR="00CA4077">
        <w:rPr>
          <w:i/>
          <w:sz w:val="14"/>
        </w:rPr>
        <w:t xml:space="preserve">C-CPP standards </w:t>
      </w:r>
      <w:r>
        <w:rPr>
          <w:i/>
          <w:sz w:val="14"/>
        </w:rPr>
        <w:t xml:space="preserve">summary </w:t>
      </w:r>
    </w:p>
    <w:p w14:paraId="550CC12A" w14:textId="77777777" w:rsidR="004E7926" w:rsidRDefault="004E7926" w:rsidP="004E7926">
      <w:pPr>
        <w:pStyle w:val="BodyContent"/>
        <w:ind w:right="657"/>
        <w:jc w:val="center"/>
        <w:rPr>
          <w:rFonts w:ascii="Calibri" w:eastAsia="Calibri" w:hAnsi="Calibri"/>
          <w:bCs/>
          <w:i/>
          <w:noProof/>
          <w:color w:val="auto"/>
          <w:sz w:val="20"/>
          <w:szCs w:val="22"/>
        </w:rPr>
      </w:pPr>
    </w:p>
    <w:p w14:paraId="655B43E5" w14:textId="77777777" w:rsidR="004E7926" w:rsidRDefault="004E7926" w:rsidP="004E7926">
      <w:pPr>
        <w:spacing w:after="0" w:line="240" w:lineRule="auto"/>
        <w:ind w:left="0" w:right="657"/>
        <w:jc w:val="left"/>
        <w:rPr>
          <w:rFonts w:eastAsia="Calibri"/>
          <w:lang w:eastAsia="en-US"/>
        </w:rPr>
      </w:pPr>
      <w:r>
        <w:rPr>
          <w:rFonts w:eastAsia="Calibri"/>
          <w:lang w:eastAsia="en-US"/>
        </w:rPr>
        <w:br w:type="page"/>
      </w:r>
    </w:p>
    <w:p w14:paraId="794887A6" w14:textId="77777777" w:rsidR="004E7926" w:rsidRPr="0087076A" w:rsidRDefault="004E7926" w:rsidP="004E7926">
      <w:pPr>
        <w:pStyle w:val="Heading1"/>
        <w:rPr>
          <w:rFonts w:eastAsia="Calibri"/>
        </w:rPr>
      </w:pPr>
      <w:bookmarkStart w:id="44" w:name="_Toc531862361"/>
      <w:bookmarkStart w:id="45" w:name="_Toc14696279"/>
      <w:bookmarkStart w:id="46" w:name="_Toc14781144"/>
      <w:bookmarkStart w:id="47" w:name="_Toc14781352"/>
      <w:bookmarkStart w:id="48" w:name="_Toc15304608"/>
      <w:bookmarkStart w:id="49" w:name="_Toc21078015"/>
      <w:bookmarkStart w:id="50" w:name="_Toc21078061"/>
      <w:bookmarkStart w:id="51" w:name="_Toc31977227"/>
      <w:bookmarkStart w:id="52" w:name="_Toc31977570"/>
      <w:bookmarkStart w:id="53" w:name="_Toc31977982"/>
      <w:r>
        <w:rPr>
          <w:rFonts w:eastAsia="Calibri"/>
        </w:rPr>
        <w:lastRenderedPageBreak/>
        <w:t xml:space="preserve">CAST Findings for </w:t>
      </w:r>
      <w:bookmarkEnd w:id="44"/>
      <w:bookmarkEnd w:id="45"/>
      <w:bookmarkEnd w:id="46"/>
      <w:bookmarkEnd w:id="47"/>
      <w:bookmarkEnd w:id="48"/>
      <w:bookmarkEnd w:id="49"/>
      <w:bookmarkEnd w:id="50"/>
      <w:r>
        <w:rPr>
          <w:rFonts w:eastAsia="Calibri"/>
        </w:rPr>
        <w:t>AUTOSAR-CPP-2014</w:t>
      </w:r>
      <w:bookmarkEnd w:id="51"/>
      <w:bookmarkEnd w:id="52"/>
      <w:bookmarkEnd w:id="53"/>
    </w:p>
    <w:p w14:paraId="6E88D4E0" w14:textId="77777777" w:rsidR="004E7926" w:rsidRDefault="004E7926" w:rsidP="004E7926">
      <w:pPr>
        <w:pStyle w:val="BodyContent"/>
        <w:ind w:right="657"/>
        <w:rPr>
          <w:rFonts w:asciiTheme="minorHAnsi" w:hAnsiTheme="minorHAnsi" w:cstheme="minorHAnsi"/>
          <w:sz w:val="20"/>
          <w:szCs w:val="20"/>
        </w:rPr>
      </w:pPr>
      <w:r>
        <w:rPr>
          <w:rFonts w:asciiTheme="minorHAnsi" w:hAnsiTheme="minorHAnsi" w:cstheme="minorHAnsi"/>
          <w:sz w:val="20"/>
          <w:szCs w:val="20"/>
        </w:rPr>
        <w:t>List of CAST rules for AUTOSAR-CPP-2014.</w:t>
      </w:r>
    </w:p>
    <w:tbl>
      <w:tblPr>
        <w:tblStyle w:val="GridTable1Light-Accent1"/>
        <w:tblW w:w="9000" w:type="dxa"/>
        <w:tblLayout w:type="fixed"/>
        <w:tblLook w:val="04A0" w:firstRow="1" w:lastRow="0" w:firstColumn="1" w:lastColumn="0" w:noHBand="0" w:noVBand="1"/>
        <w:tblDescription w:val="TABLE;QUALITY_TAGS_RULES_EVOLUTION;STD=AUTOSAR-CPP-2014,LBL=violations"/>
      </w:tblPr>
      <w:tblGrid>
        <w:gridCol w:w="4675"/>
        <w:gridCol w:w="1350"/>
        <w:gridCol w:w="1530"/>
        <w:gridCol w:w="1445"/>
      </w:tblGrid>
      <w:tr w:rsidR="004E7926" w:rsidRPr="00745398" w14:paraId="74B7AE2E" w14:textId="77777777" w:rsidTr="00E7117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25B9308" w14:textId="77777777" w:rsidR="004E7926" w:rsidRPr="00745398" w:rsidRDefault="004E7926" w:rsidP="00E71173">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5E2464E8" w14:textId="77777777" w:rsidR="004E7926" w:rsidRPr="00745398" w:rsidRDefault="004E7926" w:rsidP="00E711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54011AB" w14:textId="77777777" w:rsidR="004E7926" w:rsidRPr="00745398" w:rsidRDefault="004E7926" w:rsidP="00E711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75F28A7C" w14:textId="77777777" w:rsidR="004E7926" w:rsidRPr="00745398" w:rsidRDefault="004E7926" w:rsidP="00E711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4E7926" w:rsidRPr="00745398" w14:paraId="7BC1BA54"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A213B8"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1</w:t>
            </w:r>
          </w:p>
        </w:tc>
        <w:tc>
          <w:tcPr>
            <w:tcW w:w="1350" w:type="dxa"/>
          </w:tcPr>
          <w:p w14:paraId="75DB612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C2B9AF7"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FE4E8BF"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4AE704CA"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2162BA4"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2</w:t>
            </w:r>
          </w:p>
        </w:tc>
        <w:tc>
          <w:tcPr>
            <w:tcW w:w="1350" w:type="dxa"/>
          </w:tcPr>
          <w:p w14:paraId="3795079F"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B523ED1"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D40D2E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1CA1AB91"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F8750"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3</w:t>
            </w:r>
          </w:p>
        </w:tc>
        <w:tc>
          <w:tcPr>
            <w:tcW w:w="1350" w:type="dxa"/>
          </w:tcPr>
          <w:p w14:paraId="37E6B7F1"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92B7504"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334D37A"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1230EA54"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3F8EA8"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4</w:t>
            </w:r>
          </w:p>
        </w:tc>
        <w:tc>
          <w:tcPr>
            <w:tcW w:w="1350" w:type="dxa"/>
          </w:tcPr>
          <w:p w14:paraId="7E507741"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FFBE99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E3DC164"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689E3ABE"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99A598D"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5</w:t>
            </w:r>
          </w:p>
        </w:tc>
        <w:tc>
          <w:tcPr>
            <w:tcW w:w="1350" w:type="dxa"/>
          </w:tcPr>
          <w:p w14:paraId="316A698A"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A5F9B96"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E0BC2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940756D" w14:textId="77777777" w:rsidR="004E7926" w:rsidRDefault="004E7926" w:rsidP="004E7926">
      <w:pPr>
        <w:pStyle w:val="BodyContent"/>
        <w:ind w:right="657"/>
        <w:rPr>
          <w:rFonts w:ascii="Verdana" w:hAnsi="Verdana"/>
          <w:i/>
          <w:sz w:val="14"/>
        </w:rPr>
      </w:pPr>
    </w:p>
    <w:p w14:paraId="58E58760" w14:textId="77777777" w:rsidR="004E7926" w:rsidRPr="00685F30" w:rsidRDefault="004E7926" w:rsidP="004E7926">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Pr>
          <w:rFonts w:ascii="Verdana" w:hAnsi="Verdana"/>
          <w:i/>
          <w:sz w:val="14"/>
        </w:rPr>
        <w:t>AUTOSAR-CPP-2014 rules</w:t>
      </w:r>
    </w:p>
    <w:p w14:paraId="7887513A" w14:textId="77777777" w:rsidR="004E7926" w:rsidRDefault="004E7926" w:rsidP="004E7926">
      <w:pPr>
        <w:spacing w:after="0" w:line="240" w:lineRule="auto"/>
        <w:ind w:left="0"/>
        <w:jc w:val="left"/>
        <w:rPr>
          <w:i/>
          <w:sz w:val="14"/>
        </w:rPr>
      </w:pPr>
      <w:r>
        <w:rPr>
          <w:i/>
          <w:sz w:val="14"/>
        </w:rPr>
        <w:br w:type="page"/>
      </w:r>
    </w:p>
    <w:p w14:paraId="7A4418BA" w14:textId="77777777" w:rsidR="004E7926" w:rsidRPr="0087076A" w:rsidRDefault="004E7926" w:rsidP="004E7926">
      <w:pPr>
        <w:pStyle w:val="Heading1"/>
        <w:rPr>
          <w:rFonts w:eastAsia="Calibri"/>
        </w:rPr>
      </w:pPr>
      <w:bookmarkStart w:id="54" w:name="_Toc531862380"/>
      <w:bookmarkStart w:id="55" w:name="_Toc14696280"/>
      <w:bookmarkStart w:id="56" w:name="_Toc14781145"/>
      <w:bookmarkStart w:id="57" w:name="_Toc14781353"/>
      <w:bookmarkStart w:id="58" w:name="_Toc15304609"/>
      <w:bookmarkStart w:id="59" w:name="_Toc21078016"/>
      <w:bookmarkStart w:id="60" w:name="_Toc21078062"/>
      <w:bookmarkStart w:id="61" w:name="_Toc31977228"/>
      <w:bookmarkStart w:id="62" w:name="_Toc31977571"/>
      <w:bookmarkStart w:id="63" w:name="_Toc31977983"/>
      <w:r>
        <w:rPr>
          <w:rFonts w:eastAsia="Calibri"/>
        </w:rPr>
        <w:lastRenderedPageBreak/>
        <w:t>CAST Findings for MISRA</w:t>
      </w:r>
      <w:bookmarkEnd w:id="54"/>
      <w:bookmarkEnd w:id="55"/>
      <w:bookmarkEnd w:id="56"/>
      <w:bookmarkEnd w:id="57"/>
      <w:bookmarkEnd w:id="58"/>
      <w:bookmarkEnd w:id="59"/>
      <w:bookmarkEnd w:id="60"/>
      <w:r>
        <w:rPr>
          <w:rFonts w:eastAsia="Calibri"/>
        </w:rPr>
        <w:t>-C-2012</w:t>
      </w:r>
      <w:bookmarkEnd w:id="61"/>
      <w:bookmarkEnd w:id="62"/>
      <w:bookmarkEnd w:id="63"/>
    </w:p>
    <w:p w14:paraId="21757EC0" w14:textId="77777777" w:rsidR="004E7926" w:rsidRDefault="004E7926" w:rsidP="004E7926">
      <w:pPr>
        <w:pStyle w:val="BodyContent"/>
        <w:ind w:right="657"/>
        <w:rPr>
          <w:rFonts w:asciiTheme="minorHAnsi" w:hAnsiTheme="minorHAnsi" w:cstheme="minorHAnsi"/>
          <w:sz w:val="20"/>
          <w:szCs w:val="20"/>
        </w:rPr>
      </w:pPr>
      <w:r>
        <w:rPr>
          <w:rFonts w:asciiTheme="minorHAnsi" w:hAnsiTheme="minorHAnsi" w:cstheme="minorHAnsi"/>
          <w:sz w:val="20"/>
          <w:szCs w:val="20"/>
        </w:rPr>
        <w:t>List of CAST rules for MISRA-C-2012.</w:t>
      </w:r>
    </w:p>
    <w:tbl>
      <w:tblPr>
        <w:tblStyle w:val="GridTable1Light-Accent1"/>
        <w:tblW w:w="9000" w:type="dxa"/>
        <w:tblLayout w:type="fixed"/>
        <w:tblLook w:val="04A0" w:firstRow="1" w:lastRow="0" w:firstColumn="1" w:lastColumn="0" w:noHBand="0" w:noVBand="1"/>
        <w:tblDescription w:val="TABLE;QUALITY_TAGS_RULES_EVOLUTION;STD=MISRA-C-2012,LBL=violations"/>
      </w:tblPr>
      <w:tblGrid>
        <w:gridCol w:w="4675"/>
        <w:gridCol w:w="1350"/>
        <w:gridCol w:w="1530"/>
        <w:gridCol w:w="1445"/>
      </w:tblGrid>
      <w:tr w:rsidR="004E7926" w:rsidRPr="00745398" w14:paraId="32786BEE" w14:textId="77777777" w:rsidTr="00E7117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38C43DF" w14:textId="77777777" w:rsidR="004E7926" w:rsidRPr="00745398" w:rsidRDefault="004E7926" w:rsidP="00E71173">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27149DBA" w14:textId="77777777" w:rsidR="004E7926" w:rsidRPr="00745398" w:rsidRDefault="004E7926" w:rsidP="00E711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5CF3A8A2" w14:textId="77777777" w:rsidR="004E7926" w:rsidRPr="00745398" w:rsidRDefault="004E7926" w:rsidP="00E711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0A99344F" w14:textId="77777777" w:rsidR="004E7926" w:rsidRPr="00745398" w:rsidRDefault="004E7926" w:rsidP="00E711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4E7926" w:rsidRPr="00745398" w14:paraId="5B5D298C"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D149E6"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1</w:t>
            </w:r>
          </w:p>
        </w:tc>
        <w:tc>
          <w:tcPr>
            <w:tcW w:w="1350" w:type="dxa"/>
          </w:tcPr>
          <w:p w14:paraId="080CDE7D"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0C02465"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6411F5E"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26B70705"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0FB5E1"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2</w:t>
            </w:r>
          </w:p>
        </w:tc>
        <w:tc>
          <w:tcPr>
            <w:tcW w:w="1350" w:type="dxa"/>
          </w:tcPr>
          <w:p w14:paraId="15C1404C"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31CC68FF"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9E4B9C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23358CD6"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94FF7D"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3</w:t>
            </w:r>
          </w:p>
        </w:tc>
        <w:tc>
          <w:tcPr>
            <w:tcW w:w="1350" w:type="dxa"/>
          </w:tcPr>
          <w:p w14:paraId="2D1A52DA"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5E9330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E56CE4F"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0210CEE8"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68A2F1"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4</w:t>
            </w:r>
          </w:p>
        </w:tc>
        <w:tc>
          <w:tcPr>
            <w:tcW w:w="1350" w:type="dxa"/>
          </w:tcPr>
          <w:p w14:paraId="413FD00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81CFD54"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B2F565C"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3F86A863"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DE58B2"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5</w:t>
            </w:r>
          </w:p>
        </w:tc>
        <w:tc>
          <w:tcPr>
            <w:tcW w:w="1350" w:type="dxa"/>
          </w:tcPr>
          <w:p w14:paraId="41FD8A45"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36AE4F3C"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822864A"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BF6C033" w14:textId="77777777" w:rsidR="004E7926" w:rsidRDefault="004E7926" w:rsidP="004E7926">
      <w:pPr>
        <w:pStyle w:val="BodyContent"/>
        <w:ind w:right="657"/>
        <w:rPr>
          <w:rFonts w:ascii="Verdana" w:hAnsi="Verdana"/>
          <w:i/>
          <w:sz w:val="14"/>
        </w:rPr>
      </w:pPr>
    </w:p>
    <w:p w14:paraId="34381D06" w14:textId="77777777" w:rsidR="004E7926" w:rsidRPr="00685F30" w:rsidRDefault="004E7926" w:rsidP="004E7926">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MISRA-C-2012 rules</w:t>
      </w:r>
    </w:p>
    <w:p w14:paraId="67BE475E" w14:textId="77777777" w:rsidR="004E7926" w:rsidRDefault="004E7926" w:rsidP="004E7926">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9C4D956" w14:textId="77777777" w:rsidR="004E7926" w:rsidRPr="0087076A" w:rsidRDefault="004E7926" w:rsidP="004E7926">
      <w:pPr>
        <w:pStyle w:val="Heading1"/>
        <w:rPr>
          <w:rFonts w:eastAsia="Calibri"/>
        </w:rPr>
      </w:pPr>
      <w:bookmarkStart w:id="64" w:name="_Toc531862397"/>
      <w:bookmarkStart w:id="65" w:name="_Toc14696281"/>
      <w:bookmarkStart w:id="66" w:name="_Toc14781146"/>
      <w:bookmarkStart w:id="67" w:name="_Toc14781354"/>
      <w:bookmarkStart w:id="68" w:name="_Toc15304610"/>
      <w:bookmarkStart w:id="69" w:name="_Toc21078017"/>
      <w:bookmarkStart w:id="70" w:name="_Toc21078063"/>
      <w:bookmarkStart w:id="71" w:name="_Toc31977229"/>
      <w:bookmarkStart w:id="72" w:name="_Toc31977572"/>
      <w:bookmarkStart w:id="73" w:name="_Toc31977984"/>
      <w:r>
        <w:rPr>
          <w:rFonts w:eastAsia="Calibri"/>
        </w:rPr>
        <w:lastRenderedPageBreak/>
        <w:t xml:space="preserve">CAST Findings for </w:t>
      </w:r>
      <w:bookmarkEnd w:id="64"/>
      <w:bookmarkEnd w:id="65"/>
      <w:bookmarkEnd w:id="66"/>
      <w:bookmarkEnd w:id="67"/>
      <w:bookmarkEnd w:id="68"/>
      <w:bookmarkEnd w:id="69"/>
      <w:bookmarkEnd w:id="70"/>
      <w:r>
        <w:rPr>
          <w:rFonts w:eastAsia="Calibri"/>
        </w:rPr>
        <w:t>MISRA-CPP-2008</w:t>
      </w:r>
      <w:bookmarkEnd w:id="71"/>
      <w:bookmarkEnd w:id="72"/>
      <w:bookmarkEnd w:id="73"/>
    </w:p>
    <w:p w14:paraId="5FD27934" w14:textId="77777777" w:rsidR="004E7926" w:rsidRDefault="004E7926" w:rsidP="004E7926">
      <w:pPr>
        <w:pStyle w:val="BodyContent"/>
        <w:ind w:right="657"/>
        <w:rPr>
          <w:rFonts w:asciiTheme="minorHAnsi" w:hAnsiTheme="minorHAnsi" w:cstheme="minorHAnsi"/>
          <w:sz w:val="20"/>
          <w:szCs w:val="20"/>
        </w:rPr>
      </w:pPr>
      <w:r>
        <w:rPr>
          <w:rFonts w:asciiTheme="minorHAnsi" w:hAnsiTheme="minorHAnsi" w:cstheme="minorHAnsi"/>
          <w:sz w:val="20"/>
          <w:szCs w:val="20"/>
        </w:rPr>
        <w:t>List of CAST rules for MISRA-CPP-2008.</w:t>
      </w:r>
    </w:p>
    <w:tbl>
      <w:tblPr>
        <w:tblStyle w:val="GridTable1Light-Accent1"/>
        <w:tblW w:w="9000" w:type="dxa"/>
        <w:tblLayout w:type="fixed"/>
        <w:tblLook w:val="04A0" w:firstRow="1" w:lastRow="0" w:firstColumn="1" w:lastColumn="0" w:noHBand="0" w:noVBand="1"/>
        <w:tblDescription w:val="TABLE;QUALITY_TAGS_RULES_EVOLUTION;STD=MISRA-CPP-2008,LBL=violations"/>
      </w:tblPr>
      <w:tblGrid>
        <w:gridCol w:w="4675"/>
        <w:gridCol w:w="1350"/>
        <w:gridCol w:w="1530"/>
        <w:gridCol w:w="1445"/>
      </w:tblGrid>
      <w:tr w:rsidR="004E7926" w:rsidRPr="00745398" w14:paraId="713BD981" w14:textId="77777777" w:rsidTr="00E7117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880AC3D" w14:textId="77777777" w:rsidR="004E7926" w:rsidRPr="00745398" w:rsidRDefault="004E7926" w:rsidP="00E71173">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6B5C6CA9" w14:textId="77777777" w:rsidR="004E7926" w:rsidRPr="00745398" w:rsidRDefault="004E7926" w:rsidP="00E711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53C17AB1" w14:textId="77777777" w:rsidR="004E7926" w:rsidRPr="00745398" w:rsidRDefault="004E7926" w:rsidP="00E711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408CB656" w14:textId="77777777" w:rsidR="004E7926" w:rsidRPr="00745398" w:rsidRDefault="004E7926" w:rsidP="00E711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4E7926" w:rsidRPr="00745398" w14:paraId="76D8069C"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0142905"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1</w:t>
            </w:r>
          </w:p>
        </w:tc>
        <w:tc>
          <w:tcPr>
            <w:tcW w:w="1350" w:type="dxa"/>
          </w:tcPr>
          <w:p w14:paraId="407661BC"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89036A0"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F8C5CF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2851AD10"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829192"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2</w:t>
            </w:r>
          </w:p>
        </w:tc>
        <w:tc>
          <w:tcPr>
            <w:tcW w:w="1350" w:type="dxa"/>
          </w:tcPr>
          <w:p w14:paraId="24177478"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32DBDEAF"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37FAB72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3998BEF7"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68FA61"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3</w:t>
            </w:r>
          </w:p>
        </w:tc>
        <w:tc>
          <w:tcPr>
            <w:tcW w:w="1350" w:type="dxa"/>
          </w:tcPr>
          <w:p w14:paraId="365A4497"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06172B"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4B39CF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4CA0D627"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E2D569"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4</w:t>
            </w:r>
          </w:p>
        </w:tc>
        <w:tc>
          <w:tcPr>
            <w:tcW w:w="1350" w:type="dxa"/>
          </w:tcPr>
          <w:p w14:paraId="2021E228"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EEDD72C"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648722"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4E7926" w:rsidRPr="00745398" w14:paraId="38862D1D" w14:textId="77777777" w:rsidTr="00E71173">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4475DA" w14:textId="77777777" w:rsidR="004E7926" w:rsidRPr="00745398" w:rsidRDefault="004E7926" w:rsidP="00E71173">
            <w:pPr>
              <w:ind w:right="657"/>
              <w:jc w:val="left"/>
              <w:rPr>
                <w:rFonts w:cs="Open Sans"/>
                <w:b w:val="0"/>
                <w:sz w:val="16"/>
                <w:szCs w:val="18"/>
              </w:rPr>
            </w:pPr>
            <w:r w:rsidRPr="00745398">
              <w:rPr>
                <w:rFonts w:cs="Open Sans"/>
                <w:b w:val="0"/>
                <w:sz w:val="16"/>
                <w:szCs w:val="18"/>
              </w:rPr>
              <w:t>Rule 5</w:t>
            </w:r>
          </w:p>
        </w:tc>
        <w:tc>
          <w:tcPr>
            <w:tcW w:w="1350" w:type="dxa"/>
          </w:tcPr>
          <w:p w14:paraId="4A6A0450"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0343BEA"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EEB6B74" w14:textId="77777777" w:rsidR="004E7926" w:rsidRPr="00745398" w:rsidRDefault="004E7926" w:rsidP="00E711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E7D8190" w14:textId="77777777" w:rsidR="004E7926" w:rsidRDefault="004E7926" w:rsidP="004E7926">
      <w:pPr>
        <w:pStyle w:val="BodyContent"/>
        <w:ind w:right="657"/>
        <w:rPr>
          <w:rFonts w:ascii="Verdana" w:hAnsi="Verdana"/>
          <w:i/>
          <w:sz w:val="14"/>
        </w:rPr>
      </w:pPr>
    </w:p>
    <w:p w14:paraId="7FE0247C" w14:textId="77777777" w:rsidR="004E7926" w:rsidRPr="00685F30" w:rsidRDefault="004E7926" w:rsidP="004E7926">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Pr>
          <w:rFonts w:ascii="Verdana" w:hAnsi="Verdana"/>
          <w:i/>
          <w:sz w:val="14"/>
        </w:rPr>
        <w:t>MISRA-CPP-2008 rules</w:t>
      </w:r>
    </w:p>
    <w:p w14:paraId="54E4AB92" w14:textId="77777777" w:rsidR="004E7926" w:rsidRDefault="004E7926" w:rsidP="004E7926">
      <w:pPr>
        <w:spacing w:after="0" w:line="240" w:lineRule="auto"/>
        <w:ind w:left="0"/>
        <w:jc w:val="left"/>
        <w:rPr>
          <w:rFonts w:asciiTheme="minorHAnsi" w:eastAsia="Perpetua" w:hAnsiTheme="minorHAnsi" w:cstheme="minorHAnsi"/>
          <w:color w:val="000000"/>
          <w:sz w:val="20"/>
          <w:lang w:eastAsia="en-US"/>
        </w:rPr>
      </w:pPr>
    </w:p>
    <w:p w14:paraId="22E73184" w14:textId="0C10358F" w:rsidR="00D80538" w:rsidRPr="0087076A" w:rsidRDefault="00D80538" w:rsidP="00D80538">
      <w:pPr>
        <w:pStyle w:val="Heading1"/>
        <w:rPr>
          <w:rFonts w:eastAsia="Calibri"/>
        </w:rPr>
      </w:pPr>
      <w:bookmarkStart w:id="74" w:name="_Toc31977985"/>
      <w:r>
        <w:rPr>
          <w:rFonts w:eastAsia="Calibri"/>
        </w:rPr>
        <w:lastRenderedPageBreak/>
        <w:t xml:space="preserve">CAST Findings Details for </w:t>
      </w:r>
      <w:bookmarkEnd w:id="42"/>
      <w:bookmarkEnd w:id="43"/>
      <w:r w:rsidR="004E7926">
        <w:rPr>
          <w:rFonts w:eastAsia="Calibri"/>
        </w:rPr>
        <w:t>AUTOSAR-CPP-2014</w:t>
      </w:r>
      <w:bookmarkEnd w:id="74"/>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UTOSAR-CPP-2014,COUNT=50"/>
      </w:tblPr>
      <w:tblGrid>
        <w:gridCol w:w="9264"/>
      </w:tblGrid>
      <w:tr w:rsidR="00D80538" w:rsidRPr="00640A15" w14:paraId="4809F48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8E456C" w14:textId="77777777" w:rsidR="00D80538" w:rsidRPr="00640A15" w:rsidRDefault="00D80538" w:rsidP="00202725">
            <w:pPr>
              <w:spacing w:after="0" w:line="240" w:lineRule="auto"/>
              <w:ind w:right="657"/>
              <w:jc w:val="left"/>
              <w:rPr>
                <w:b w:val="0"/>
                <w:bCs w:val="0"/>
                <w:color w:val="auto"/>
                <w:szCs w:val="18"/>
                <w:lang w:val="en-GB"/>
              </w:rPr>
            </w:pPr>
            <w:r w:rsidRPr="00640A15">
              <w:rPr>
                <w:szCs w:val="18"/>
              </w:rPr>
              <w:t>Violations</w:t>
            </w:r>
          </w:p>
        </w:tc>
      </w:tr>
      <w:tr w:rsidR="00D80538" w:rsidRPr="00640A15" w14:paraId="5E62D191"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0F6FD5E" w14:textId="77777777" w:rsidR="00D80538" w:rsidRPr="00640A15" w:rsidRDefault="00D80538" w:rsidP="00202725">
            <w:pPr>
              <w:spacing w:after="0" w:line="240" w:lineRule="auto"/>
              <w:ind w:right="657"/>
              <w:jc w:val="left"/>
              <w:rPr>
                <w:b/>
                <w:sz w:val="16"/>
                <w:szCs w:val="16"/>
              </w:rPr>
            </w:pPr>
            <w:r w:rsidRPr="00640A15">
              <w:rPr>
                <w:sz w:val="16"/>
                <w:szCs w:val="16"/>
              </w:rPr>
              <w:t>No violation</w:t>
            </w:r>
          </w:p>
        </w:tc>
      </w:tr>
    </w:tbl>
    <w:p w14:paraId="63257CD4" w14:textId="0AEB8E0A"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9B4D7CC" w14:textId="5C5470F6"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2E7E86D4" w14:textId="7BC1DD33"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3A4102E6" w14:textId="2080843B" w:rsidR="00663337" w:rsidRPr="0087076A" w:rsidRDefault="00663337" w:rsidP="00663337">
      <w:pPr>
        <w:pStyle w:val="Heading1"/>
        <w:rPr>
          <w:rFonts w:eastAsia="Calibri"/>
        </w:rPr>
      </w:pPr>
      <w:bookmarkStart w:id="75" w:name="_Toc25240412"/>
      <w:bookmarkStart w:id="76" w:name="_Toc25309755"/>
      <w:bookmarkStart w:id="77" w:name="_Toc31977986"/>
      <w:r>
        <w:rPr>
          <w:rFonts w:eastAsia="Calibri"/>
        </w:rPr>
        <w:lastRenderedPageBreak/>
        <w:t xml:space="preserve">CAST Findings Details for </w:t>
      </w:r>
      <w:bookmarkEnd w:id="75"/>
      <w:bookmarkEnd w:id="76"/>
      <w:r w:rsidR="000753B0">
        <w:rPr>
          <w:rFonts w:eastAsia="Calibri"/>
        </w:rPr>
        <w:t>MISRA-C-2012</w:t>
      </w:r>
      <w:bookmarkEnd w:id="77"/>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ISRA-C-2012,COUNT=50"/>
      </w:tblPr>
      <w:tblGrid>
        <w:gridCol w:w="9264"/>
      </w:tblGrid>
      <w:tr w:rsidR="00663337" w:rsidRPr="00640A15" w14:paraId="3B4FADEF"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190E8A" w14:textId="77777777" w:rsidR="00663337" w:rsidRPr="00640A15" w:rsidRDefault="00663337" w:rsidP="00202725">
            <w:pPr>
              <w:spacing w:after="0" w:line="240" w:lineRule="auto"/>
              <w:ind w:right="657"/>
              <w:jc w:val="left"/>
              <w:rPr>
                <w:b w:val="0"/>
                <w:bCs w:val="0"/>
                <w:color w:val="auto"/>
                <w:szCs w:val="18"/>
                <w:lang w:val="en-GB"/>
              </w:rPr>
            </w:pPr>
            <w:r w:rsidRPr="00640A15">
              <w:rPr>
                <w:szCs w:val="18"/>
              </w:rPr>
              <w:t>Violations</w:t>
            </w:r>
          </w:p>
        </w:tc>
      </w:tr>
      <w:tr w:rsidR="00663337" w:rsidRPr="00640A15" w14:paraId="2955851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D06F94" w14:textId="77777777" w:rsidR="00663337" w:rsidRPr="00640A15" w:rsidRDefault="00663337" w:rsidP="00202725">
            <w:pPr>
              <w:spacing w:after="0" w:line="240" w:lineRule="auto"/>
              <w:ind w:right="657"/>
              <w:jc w:val="left"/>
              <w:rPr>
                <w:b/>
                <w:sz w:val="16"/>
                <w:szCs w:val="16"/>
              </w:rPr>
            </w:pPr>
            <w:r w:rsidRPr="00640A15">
              <w:rPr>
                <w:sz w:val="16"/>
                <w:szCs w:val="16"/>
              </w:rPr>
              <w:t>No violation</w:t>
            </w:r>
          </w:p>
        </w:tc>
      </w:tr>
    </w:tbl>
    <w:p w14:paraId="50DF94CD" w14:textId="77777777" w:rsidR="00663337" w:rsidRDefault="00663337" w:rsidP="00663337">
      <w:pPr>
        <w:spacing w:after="0" w:line="240" w:lineRule="auto"/>
        <w:ind w:left="0"/>
        <w:jc w:val="left"/>
        <w:rPr>
          <w:rFonts w:asciiTheme="minorHAnsi" w:eastAsia="Perpetua" w:hAnsiTheme="minorHAnsi" w:cstheme="minorHAnsi"/>
          <w:color w:val="000000"/>
          <w:sz w:val="20"/>
          <w:lang w:eastAsia="en-US"/>
        </w:rPr>
      </w:pPr>
    </w:p>
    <w:p w14:paraId="574FE9D5" w14:textId="745E1799"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58BC3261" w14:textId="20C23A8B"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64351414" w14:textId="763581DC" w:rsidR="003C1DE7" w:rsidRPr="0087076A" w:rsidRDefault="003C1DE7" w:rsidP="003C1DE7">
      <w:pPr>
        <w:pStyle w:val="Heading1"/>
        <w:rPr>
          <w:rFonts w:eastAsia="Calibri"/>
        </w:rPr>
      </w:pPr>
      <w:bookmarkStart w:id="78" w:name="_Toc25240413"/>
      <w:bookmarkStart w:id="79" w:name="_Toc25309756"/>
      <w:bookmarkStart w:id="80" w:name="_Toc31977987"/>
      <w:r>
        <w:rPr>
          <w:rFonts w:eastAsia="Calibri"/>
        </w:rPr>
        <w:lastRenderedPageBreak/>
        <w:t xml:space="preserve">CAST Findings Details for </w:t>
      </w:r>
      <w:bookmarkEnd w:id="78"/>
      <w:bookmarkEnd w:id="79"/>
      <w:r w:rsidR="0017297E">
        <w:rPr>
          <w:rFonts w:eastAsia="Calibri"/>
        </w:rPr>
        <w:t>MISRA-CPP-2008</w:t>
      </w:r>
      <w:bookmarkEnd w:id="8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MISRA-CPP-2008,COUNT=50"/>
      </w:tblPr>
      <w:tblGrid>
        <w:gridCol w:w="9264"/>
      </w:tblGrid>
      <w:tr w:rsidR="003C1DE7" w:rsidRPr="00640A15" w14:paraId="17EBB345"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3503AC6" w14:textId="77777777" w:rsidR="003C1DE7" w:rsidRPr="00640A15" w:rsidRDefault="003C1DE7" w:rsidP="00202725">
            <w:pPr>
              <w:spacing w:after="0" w:line="240" w:lineRule="auto"/>
              <w:ind w:right="657"/>
              <w:jc w:val="left"/>
              <w:rPr>
                <w:b w:val="0"/>
                <w:bCs w:val="0"/>
                <w:color w:val="auto"/>
                <w:szCs w:val="18"/>
                <w:lang w:val="en-GB"/>
              </w:rPr>
            </w:pPr>
            <w:r w:rsidRPr="00640A15">
              <w:rPr>
                <w:szCs w:val="18"/>
              </w:rPr>
              <w:t>Violations</w:t>
            </w:r>
          </w:p>
        </w:tc>
      </w:tr>
      <w:tr w:rsidR="003C1DE7" w:rsidRPr="00640A15" w14:paraId="38C7F56C"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84922C7" w14:textId="77777777" w:rsidR="003C1DE7" w:rsidRPr="00640A15" w:rsidRDefault="003C1DE7" w:rsidP="00202725">
            <w:pPr>
              <w:spacing w:after="0" w:line="240" w:lineRule="auto"/>
              <w:ind w:right="657"/>
              <w:jc w:val="left"/>
              <w:rPr>
                <w:b/>
                <w:sz w:val="16"/>
                <w:szCs w:val="16"/>
              </w:rPr>
            </w:pPr>
            <w:r w:rsidRPr="00640A15">
              <w:rPr>
                <w:sz w:val="16"/>
                <w:szCs w:val="16"/>
              </w:rPr>
              <w:t>No violation</w:t>
            </w:r>
          </w:p>
        </w:tc>
      </w:tr>
    </w:tbl>
    <w:p w14:paraId="6A1F14DC"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457039F4"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7D6C0D0B"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81" w:name="_Toc531862419"/>
      <w:bookmarkStart w:id="82" w:name="_Toc14696283"/>
      <w:bookmarkStart w:id="83" w:name="_Toc14781148"/>
      <w:bookmarkStart w:id="84" w:name="_Toc14781356"/>
      <w:bookmarkStart w:id="85" w:name="_Toc15304612"/>
      <w:bookmarkStart w:id="86" w:name="_Toc21078019"/>
      <w:bookmarkStart w:id="87" w:name="_Toc21078065"/>
      <w:bookmarkStart w:id="88" w:name="_Toc25240415"/>
      <w:bookmarkStart w:id="89" w:name="_Toc25309758"/>
      <w:bookmarkStart w:id="90" w:name="_Toc31977988"/>
      <w:r>
        <w:lastRenderedPageBreak/>
        <w:t>A</w:t>
      </w:r>
      <w:r w:rsidR="00CA74F4">
        <w:t>ppendix</w:t>
      </w:r>
      <w:bookmarkEnd w:id="81"/>
      <w:bookmarkEnd w:id="82"/>
      <w:bookmarkEnd w:id="83"/>
      <w:bookmarkEnd w:id="84"/>
      <w:bookmarkEnd w:id="85"/>
      <w:bookmarkEnd w:id="86"/>
      <w:bookmarkEnd w:id="87"/>
      <w:bookmarkEnd w:id="88"/>
      <w:bookmarkEnd w:id="89"/>
      <w:bookmarkEnd w:id="90"/>
      <w:r w:rsidR="00CA74F4">
        <w:t xml:space="preserve"> </w:t>
      </w:r>
    </w:p>
    <w:p w14:paraId="48916227" w14:textId="1845DF32" w:rsidR="00010552" w:rsidRDefault="00010552" w:rsidP="002638B2">
      <w:pPr>
        <w:pStyle w:val="Heading2"/>
        <w:spacing w:after="0"/>
        <w:ind w:left="540" w:right="657" w:hanging="540"/>
        <w:rPr>
          <w:lang w:val="en-US"/>
        </w:rPr>
      </w:pPr>
      <w:bookmarkStart w:id="91" w:name="_Toc531862420"/>
      <w:bookmarkStart w:id="92" w:name="_Toc14696284"/>
      <w:bookmarkStart w:id="93" w:name="_Toc14781149"/>
      <w:bookmarkStart w:id="94" w:name="_Toc14781357"/>
      <w:bookmarkStart w:id="95" w:name="_Toc15304613"/>
      <w:bookmarkStart w:id="96" w:name="_Toc21078020"/>
      <w:bookmarkStart w:id="97" w:name="_Toc21078066"/>
      <w:bookmarkStart w:id="98" w:name="_Toc25240416"/>
      <w:bookmarkStart w:id="99" w:name="_Toc25309759"/>
      <w:bookmarkStart w:id="100" w:name="_Toc31977989"/>
      <w:r>
        <w:rPr>
          <w:lang w:val="en-US"/>
        </w:rPr>
        <w:t>About CAST Software Intelligence</w:t>
      </w:r>
      <w:bookmarkEnd w:id="91"/>
      <w:bookmarkEnd w:id="92"/>
      <w:bookmarkEnd w:id="93"/>
      <w:bookmarkEnd w:id="94"/>
      <w:bookmarkEnd w:id="95"/>
      <w:bookmarkEnd w:id="96"/>
      <w:bookmarkEnd w:id="97"/>
      <w:bookmarkEnd w:id="98"/>
      <w:bookmarkEnd w:id="99"/>
      <w:bookmarkEnd w:id="100"/>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546195" w:rsidP="004A59A5">
      <w:pPr>
        <w:ind w:right="657"/>
      </w:pPr>
      <w:hyperlink r:id="rId11" w:history="1">
        <w:r w:rsidR="00036206" w:rsidRPr="00036206">
          <w:rPr>
            <w:rStyle w:val="Hyperlink"/>
          </w:rPr>
          <w:t>Click here</w:t>
        </w:r>
      </w:hyperlink>
      <w:r w:rsidR="00036206">
        <w:t xml:space="preserve"> for more information about </w:t>
      </w:r>
      <w:r w:rsidR="00010552">
        <w:t>CAST Software Intelligence</w:t>
      </w:r>
      <w:r w:rsidR="0021373F">
        <w:t>.</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2"/>
      <w:footerReference w:type="default" r:id="rId13"/>
      <w:headerReference w:type="first" r:id="rId14"/>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F56F6" w14:textId="77777777" w:rsidR="00546195" w:rsidRDefault="00546195">
      <w:r>
        <w:separator/>
      </w:r>
    </w:p>
  </w:endnote>
  <w:endnote w:type="continuationSeparator" w:id="0">
    <w:p w14:paraId="4BBF7858" w14:textId="77777777" w:rsidR="00546195" w:rsidRDefault="00546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B299A" w14:textId="77777777" w:rsidR="00546195" w:rsidRDefault="00546195">
      <w:r>
        <w:separator/>
      </w:r>
    </w:p>
  </w:footnote>
  <w:footnote w:type="continuationSeparator" w:id="0">
    <w:p w14:paraId="0FC5ABA3" w14:textId="77777777" w:rsidR="00546195" w:rsidRDefault="005461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0673BCE8" w:rsidR="002F1636" w:rsidRPr="00501CAD" w:rsidRDefault="00F4296B" w:rsidP="00874417">
    <w:pPr>
      <w:spacing w:after="0" w:line="240" w:lineRule="auto"/>
      <w:jc w:val="center"/>
      <w:rPr>
        <w:rFonts w:asciiTheme="majorHAnsi" w:hAnsiTheme="majorHAnsi"/>
        <w:noProof/>
        <w:sz w:val="24"/>
        <w:szCs w:val="24"/>
      </w:rPr>
    </w:pPr>
    <w:r>
      <w:rPr>
        <w:rFonts w:asciiTheme="majorHAnsi" w:hAnsiTheme="majorHAnsi"/>
        <w:noProof/>
        <w:sz w:val="20"/>
        <w:szCs w:val="24"/>
      </w:rPr>
      <w:t>C-CPP Standards detailed</w:t>
    </w:r>
    <w:r w:rsidR="002F1636">
      <w:rPr>
        <w:rFonts w:asciiTheme="majorHAnsi" w:hAnsiTheme="majorHAnsi"/>
        <w:noProof/>
        <w:sz w:val="20"/>
        <w:szCs w:val="24"/>
      </w:rPr>
      <w:t xml:space="preserv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53B0"/>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049C"/>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97E"/>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1DE7"/>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0FBB"/>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E7926"/>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195"/>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350"/>
    <w:rsid w:val="005C0489"/>
    <w:rsid w:val="005C0AFD"/>
    <w:rsid w:val="005C102C"/>
    <w:rsid w:val="005C267D"/>
    <w:rsid w:val="005C30AE"/>
    <w:rsid w:val="005C35A2"/>
    <w:rsid w:val="005C39FC"/>
    <w:rsid w:val="005C3C74"/>
    <w:rsid w:val="005C3E74"/>
    <w:rsid w:val="005C4AA6"/>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32A"/>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337"/>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3F43"/>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537"/>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5E37"/>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C69"/>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077"/>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538"/>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6B"/>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73CFD0-6C0C-42E4-B66C-5C170EF8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723</TotalTime>
  <Pages>11</Pages>
  <Words>533</Words>
  <Characters>3041</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122</cp:revision>
  <cp:lastPrinted>2014-04-04T13:22:00Z</cp:lastPrinted>
  <dcterms:created xsi:type="dcterms:W3CDTF">2018-09-23T06:31:00Z</dcterms:created>
  <dcterms:modified xsi:type="dcterms:W3CDTF">2020-06-08T17:23:00Z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