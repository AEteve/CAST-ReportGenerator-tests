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0BFADC3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1E16DC">
                                  <w:rPr>
                                    <w:rFonts w:asciiTheme="majorHAnsi" w:hAnsiTheme="majorHAnsi" w:cs="Arial"/>
                                    <w:b/>
                                    <w:color w:val="365F91" w:themeColor="accent1" w:themeShade="BF"/>
                                    <w:sz w:val="56"/>
                                  </w:rPr>
                                  <w:t>4</w:t>
                                </w:r>
                                <w:r w:rsidR="003D03B5">
                                  <w:rPr>
                                    <w:rFonts w:asciiTheme="majorHAnsi" w:hAnsiTheme="majorHAnsi" w:cs="Arial"/>
                                    <w:b/>
                                    <w:color w:val="365F91" w:themeColor="accent1" w:themeShade="BF"/>
                                    <w:sz w:val="56"/>
                                  </w:rPr>
                                  <w:t xml:space="preserve">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0BFADC3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1E16DC">
                            <w:rPr>
                              <w:rFonts w:asciiTheme="majorHAnsi" w:hAnsiTheme="majorHAnsi" w:cs="Arial"/>
                              <w:b/>
                              <w:color w:val="365F91" w:themeColor="accent1" w:themeShade="BF"/>
                              <w:sz w:val="56"/>
                            </w:rPr>
                            <w:t>4</w:t>
                          </w:r>
                          <w:r w:rsidR="003D03B5">
                            <w:rPr>
                              <w:rFonts w:asciiTheme="majorHAnsi" w:hAnsiTheme="majorHAnsi" w:cs="Arial"/>
                              <w:b/>
                              <w:color w:val="365F91" w:themeColor="accent1" w:themeShade="BF"/>
                              <w:sz w:val="56"/>
                            </w:rPr>
                            <w:t xml:space="preserve">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bookmarkStart w:id="16" w:name="_Toc158815928"/>
      <w:bookmarkStart w:id="17" w:name="_Toc158966096"/>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020F50">
        <w:tab/>
      </w:r>
    </w:p>
    <w:p w14:paraId="00708FB3" w14:textId="77777777" w:rsidR="00E64E38" w:rsidRDefault="00302828">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E64E38">
        <w:rPr>
          <w:noProof/>
        </w:rPr>
        <w:t>Table of Content</w:t>
      </w:r>
    </w:p>
    <w:p w14:paraId="79457E98"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7A1692BD" w14:textId="77777777" w:rsidR="00E64E38" w:rsidRDefault="00E64E38">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2C1F7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2C1F78">
        <w:rPr>
          <w:noProof/>
        </w:rPr>
        <w:t>Application Characteristics</w:t>
      </w:r>
    </w:p>
    <w:p w14:paraId="4F085C43"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PCI DSS Summary</w:t>
      </w:r>
    </w:p>
    <w:p w14:paraId="0EC85D12" w14:textId="77777777" w:rsidR="00E64E38" w:rsidRDefault="00E64E38">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2C1F7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2C1F78">
        <w:rPr>
          <w:rFonts w:eastAsia="Calibri"/>
          <w:noProof/>
        </w:rPr>
        <w:t>PCI DSS Vulnerabilities Summary</w:t>
      </w:r>
    </w:p>
    <w:p w14:paraId="37A73024"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1</w:t>
      </w:r>
    </w:p>
    <w:p w14:paraId="23EE9C30"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2</w:t>
      </w:r>
    </w:p>
    <w:p w14:paraId="13EA9F61"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3</w:t>
      </w:r>
    </w:p>
    <w:p w14:paraId="2AF0F9B9"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6.</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4</w:t>
      </w:r>
    </w:p>
    <w:p w14:paraId="79A8EB7F"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7.</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6</w:t>
      </w:r>
    </w:p>
    <w:p w14:paraId="605F574D"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8.</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for PCI DSS – Requirement 8</w:t>
      </w:r>
    </w:p>
    <w:p w14:paraId="44A52207" w14:textId="77777777" w:rsidR="00E64E38" w:rsidRDefault="00E64E38">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9.</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1</w:t>
      </w:r>
    </w:p>
    <w:p w14:paraId="0E174674"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10.</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2</w:t>
      </w:r>
    </w:p>
    <w:p w14:paraId="2DF696CD"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11.</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3</w:t>
      </w:r>
    </w:p>
    <w:p w14:paraId="6803F4F6"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12.</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4</w:t>
      </w:r>
    </w:p>
    <w:p w14:paraId="7AD96DEF"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13.</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6</w:t>
      </w:r>
    </w:p>
    <w:p w14:paraId="025B7199"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2C1F78">
        <w:rPr>
          <w:rFonts w:eastAsia="Calibri"/>
          <w:noProof/>
        </w:rPr>
        <w:t>14.</w:t>
      </w:r>
      <w:r>
        <w:rPr>
          <w:rFonts w:asciiTheme="minorHAnsi" w:eastAsiaTheme="minorEastAsia" w:hAnsiTheme="minorHAnsi" w:cstheme="minorBidi"/>
          <w:b w:val="0"/>
          <w:caps w:val="0"/>
          <w:noProof/>
          <w:color w:val="auto"/>
          <w:kern w:val="2"/>
          <w:sz w:val="24"/>
          <w:szCs w:val="24"/>
          <w:lang w:eastAsia="en-US"/>
          <w14:ligatures w14:val="standardContextual"/>
        </w:rPr>
        <w:tab/>
      </w:r>
      <w:r w:rsidRPr="002C1F78">
        <w:rPr>
          <w:rFonts w:eastAsia="Calibri"/>
          <w:noProof/>
        </w:rPr>
        <w:t>CAST Findings Details for PCI DSS – Requirement 8</w:t>
      </w:r>
    </w:p>
    <w:p w14:paraId="0921B328" w14:textId="77777777" w:rsidR="00E64E38" w:rsidRDefault="00E64E38">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15.</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6CE2BE54" w14:textId="77777777" w:rsidR="00E64E38" w:rsidRDefault="00E64E38">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C1F78">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51AC8136" w14:textId="77777777" w:rsidR="00E64E38" w:rsidRDefault="00E64E38">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C1F78">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61E5C41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8" w:name="_Toc11157592"/>
      <w:bookmarkStart w:id="19" w:name="_Toc14418690"/>
      <w:bookmarkStart w:id="20" w:name="_Toc14419762"/>
      <w:bookmarkStart w:id="21" w:name="_Toc14687776"/>
      <w:bookmarkStart w:id="22" w:name="_Toc14781639"/>
      <w:bookmarkStart w:id="23" w:name="_Toc15305718"/>
      <w:bookmarkStart w:id="24" w:name="_Toc20229972"/>
      <w:bookmarkStart w:id="25" w:name="_Toc20229992"/>
      <w:bookmarkStart w:id="26" w:name="_Toc25240953"/>
      <w:bookmarkStart w:id="27" w:name="_Toc25310054"/>
      <w:bookmarkStart w:id="28" w:name="_Toc32215599"/>
      <w:bookmarkStart w:id="29" w:name="_Toc32215706"/>
      <w:bookmarkStart w:id="30" w:name="_Toc32215915"/>
      <w:bookmarkStart w:id="31" w:name="_Toc32419783"/>
      <w:bookmarkStart w:id="32" w:name="_Toc32508521"/>
      <w:bookmarkStart w:id="33" w:name="_Toc158815929"/>
      <w:bookmarkStart w:id="34" w:name="_Toc158966097"/>
      <w:r w:rsidR="005773E4">
        <w:t>Introduction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DAB1A92" w14:textId="7AF3D2A4" w:rsidR="00BF55DF" w:rsidRDefault="00BF55DF" w:rsidP="00BF55DF">
      <w:pPr>
        <w:spacing w:after="0" w:line="240" w:lineRule="auto"/>
        <w:ind w:right="657"/>
      </w:pPr>
      <w:bookmarkStart w:id="35" w:name="_Hlk530663297"/>
      <w:bookmarkStart w:id="36" w:name="_Toc380677725"/>
      <w:bookmarkStart w:id="37" w:name="_Toc11157593"/>
      <w:bookmarkStart w:id="38" w:name="_Toc14418691"/>
      <w:bookmarkStart w:id="39"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40" w:name="_Toc14687777"/>
      <w:bookmarkStart w:id="41" w:name="_Toc14781640"/>
      <w:bookmarkStart w:id="42" w:name="_Toc15305719"/>
      <w:bookmarkStart w:id="43" w:name="_Toc20229973"/>
      <w:bookmarkStart w:id="44" w:name="_Toc20229993"/>
      <w:bookmarkStart w:id="45" w:name="_Toc25240954"/>
      <w:bookmarkStart w:id="46" w:name="_Toc25310055"/>
      <w:bookmarkStart w:id="47" w:name="_Toc32215600"/>
      <w:bookmarkStart w:id="48" w:name="_Toc32215707"/>
      <w:bookmarkStart w:id="49" w:name="_Toc32215916"/>
      <w:bookmarkStart w:id="50" w:name="_Toc32419784"/>
      <w:bookmarkStart w:id="51" w:name="_Toc32508522"/>
      <w:bookmarkStart w:id="52" w:name="_Toc158815930"/>
      <w:bookmarkStart w:id="53" w:name="_Toc158966098"/>
      <w:bookmarkEnd w:id="35"/>
      <w:r w:rsidRPr="005773E4">
        <w:rPr>
          <w:lang w:val="en-US"/>
        </w:rPr>
        <w:t xml:space="preserve">Application </w:t>
      </w:r>
      <w:bookmarkEnd w:id="36"/>
      <w:r w:rsidR="005773E4">
        <w:rPr>
          <w:lang w:val="en-US"/>
        </w:rPr>
        <w:t>Characteristics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54" w:name="_Toc11157594"/>
      <w:bookmarkStart w:id="55" w:name="_Toc14418692"/>
      <w:bookmarkStart w:id="56" w:name="_Toc14419764"/>
      <w:bookmarkStart w:id="57" w:name="_Toc14687778"/>
      <w:bookmarkStart w:id="58" w:name="_Toc14781641"/>
      <w:bookmarkStart w:id="59" w:name="_Toc15305720"/>
      <w:bookmarkStart w:id="60" w:name="_Toc20229974"/>
      <w:bookmarkStart w:id="61" w:name="_Toc20229994"/>
      <w:bookmarkStart w:id="62" w:name="_Toc25240955"/>
      <w:bookmarkStart w:id="63" w:name="_Toc25310056"/>
      <w:bookmarkStart w:id="64" w:name="_Toc32215601"/>
      <w:bookmarkStart w:id="65" w:name="_Toc32215708"/>
      <w:bookmarkStart w:id="66" w:name="_Toc32215917"/>
      <w:bookmarkStart w:id="67" w:name="_Toc32419785"/>
      <w:bookmarkStart w:id="68" w:name="_Toc32508523"/>
      <w:bookmarkStart w:id="69" w:name="_Toc158815931"/>
      <w:bookmarkStart w:id="70" w:name="_Toc158966099"/>
      <w:r w:rsidRPr="00202D69">
        <w:lastRenderedPageBreak/>
        <w:t xml:space="preserve">PCI DSS </w:t>
      </w:r>
      <w:bookmarkEnd w:id="54"/>
      <w:bookmarkEnd w:id="55"/>
      <w:bookmarkEnd w:id="56"/>
      <w:bookmarkEnd w:id="57"/>
      <w:r w:rsidR="00202D69" w:rsidRPr="00202D69">
        <w:t>Summ</w:t>
      </w:r>
      <w:r w:rsidR="00202D69">
        <w:t>ary</w:t>
      </w:r>
      <w:bookmarkEnd w:id="58"/>
      <w:bookmarkEnd w:id="59"/>
      <w:bookmarkEnd w:id="60"/>
      <w:bookmarkEnd w:id="61"/>
      <w:bookmarkEnd w:id="62"/>
      <w:bookmarkEnd w:id="63"/>
      <w:bookmarkEnd w:id="64"/>
      <w:bookmarkEnd w:id="65"/>
      <w:bookmarkEnd w:id="66"/>
      <w:bookmarkEnd w:id="67"/>
      <w:bookmarkEnd w:id="68"/>
      <w:bookmarkEnd w:id="69"/>
      <w:bookmarkEnd w:id="70"/>
    </w:p>
    <w:p w14:paraId="55B88FA4" w14:textId="6C133882" w:rsidR="00970E67" w:rsidRPr="004004F3" w:rsidRDefault="00970E67" w:rsidP="00970E67">
      <w:pPr>
        <w:ind w:left="0" w:right="657"/>
        <w:jc w:val="left"/>
        <w:rPr>
          <w:noProof/>
          <w:szCs w:val="18"/>
        </w:rPr>
      </w:pPr>
      <w:bookmarkStart w:id="71" w:name="_Toc11157604"/>
      <w:bookmarkStart w:id="72" w:name="_Toc14418703"/>
      <w:bookmarkStart w:id="73" w:name="_Toc14419775"/>
      <w:bookmarkStart w:id="74" w:name="_Toc14687789"/>
      <w:bookmarkStart w:id="75" w:name="_Toc14781652"/>
      <w:bookmarkStart w:id="76" w:name="_Toc15305730"/>
      <w:bookmarkStart w:id="77" w:name="_Toc20229984"/>
      <w:bookmarkStart w:id="78" w:name="_Toc20230004"/>
      <w:bookmarkStart w:id="79" w:name="_Toc25240965"/>
      <w:bookmarkStart w:id="80"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81" w:name="_Toc11157595"/>
      <w:bookmarkStart w:id="82" w:name="_Toc14418693"/>
      <w:bookmarkStart w:id="83" w:name="_Toc14419765"/>
      <w:bookmarkStart w:id="84" w:name="_Toc14687779"/>
      <w:bookmarkStart w:id="85" w:name="_Toc14781642"/>
      <w:bookmarkStart w:id="86" w:name="_Toc15305721"/>
      <w:bookmarkStart w:id="87" w:name="_Toc20229975"/>
      <w:bookmarkStart w:id="88" w:name="_Toc20229995"/>
      <w:bookmarkStart w:id="89" w:name="_Toc31981429"/>
      <w:bookmarkStart w:id="90" w:name="_Toc31981574"/>
      <w:bookmarkStart w:id="91" w:name="_Toc32215179"/>
      <w:bookmarkStart w:id="92" w:name="_Toc32215602"/>
      <w:bookmarkStart w:id="93" w:name="_Toc32215709"/>
      <w:bookmarkStart w:id="94" w:name="_Toc32215918"/>
      <w:bookmarkStart w:id="95" w:name="_Toc32419786"/>
      <w:bookmarkStart w:id="96" w:name="_Toc32508524"/>
      <w:bookmarkStart w:id="97" w:name="_Toc158815932"/>
      <w:bookmarkStart w:id="98" w:name="_Toc158966100"/>
      <w:r>
        <w:rPr>
          <w:rFonts w:eastAsia="Calibri"/>
          <w:lang w:val="en-US"/>
        </w:rPr>
        <w:t xml:space="preserve">PCI DSS </w:t>
      </w:r>
      <w:bookmarkEnd w:id="81"/>
      <w:bookmarkEnd w:id="82"/>
      <w:r>
        <w:rPr>
          <w:rFonts w:eastAsia="Calibri"/>
          <w:lang w:val="en-US"/>
        </w:rPr>
        <w:t>Vulnerabilities Summary</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4BC34E3C" w14:textId="77777777" w:rsidR="003F5B2F" w:rsidRDefault="003F5B2F" w:rsidP="003F5B2F">
      <w:pPr>
        <w:pStyle w:val="BodyContent"/>
        <w:ind w:right="657"/>
        <w:rPr>
          <w:rFonts w:ascii="Verdana" w:hAnsi="Verdana" w:cstheme="minorHAnsi"/>
          <w:sz w:val="18"/>
          <w:szCs w:val="18"/>
        </w:rPr>
      </w:pPr>
      <w:bookmarkStart w:id="99" w:name="_Toc11157596"/>
      <w:bookmarkStart w:id="100" w:name="_Toc14418695"/>
      <w:bookmarkStart w:id="101" w:name="_Toc14419767"/>
      <w:bookmarkStart w:id="102" w:name="_Toc14687781"/>
      <w:bookmarkStart w:id="103" w:name="_Toc14781644"/>
      <w:bookmarkStart w:id="104" w:name="_Toc15305722"/>
      <w:bookmarkStart w:id="105" w:name="_Toc20229976"/>
      <w:bookmarkStart w:id="106" w:name="_Toc20229996"/>
      <w:bookmarkStart w:id="107" w:name="_Toc31981430"/>
      <w:bookmarkStart w:id="108" w:name="_Toc31981575"/>
      <w:bookmarkStart w:id="109" w:name="_Toc32215180"/>
      <w:bookmarkStart w:id="110" w:name="_Toc32215603"/>
      <w:bookmarkStart w:id="111" w:name="_Toc32215710"/>
      <w:bookmarkStart w:id="112"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B9598D" w:rsidRPr="00202D69" w14:paraId="72959BBD" w14:textId="77777777" w:rsidTr="00B9556D">
        <w:trPr>
          <w:trHeight w:val="329"/>
        </w:trPr>
        <w:tc>
          <w:tcPr>
            <w:tcW w:w="1710" w:type="dxa"/>
            <w:shd w:val="clear" w:color="auto" w:fill="F2F2F2" w:themeFill="background1" w:themeFillShade="F2"/>
          </w:tcPr>
          <w:p w14:paraId="43945505"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C8E8BD1"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73969316" w14:textId="77777777" w:rsidR="00B9598D" w:rsidRPr="00202D69" w:rsidRDefault="00B9598D" w:rsidP="00B9556D">
            <w:pPr>
              <w:pStyle w:val="Default"/>
              <w:rPr>
                <w:rFonts w:ascii="Verdana" w:hAnsi="Verdana"/>
                <w:b/>
                <w:sz w:val="18"/>
                <w:szCs w:val="18"/>
              </w:rPr>
            </w:pPr>
            <w:r w:rsidRPr="00202D69">
              <w:rPr>
                <w:rFonts w:ascii="Verdana" w:hAnsi="Verdana"/>
                <w:b/>
                <w:sz w:val="18"/>
                <w:szCs w:val="18"/>
              </w:rPr>
              <w:t>Descriptions</w:t>
            </w:r>
          </w:p>
        </w:tc>
      </w:tr>
      <w:tr w:rsidR="00B9598D" w:rsidRPr="00202D69" w14:paraId="044E82B0" w14:textId="77777777" w:rsidTr="00B9556D">
        <w:trPr>
          <w:trHeight w:val="329"/>
        </w:trPr>
        <w:tc>
          <w:tcPr>
            <w:tcW w:w="1710" w:type="dxa"/>
          </w:tcPr>
          <w:p w14:paraId="5CCF7076"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1D1A4A77"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PCI-DSS4-Requirement-1.4.5</w:t>
            </w:r>
          </w:p>
          <w:p w14:paraId="14A78AC7" w14:textId="77777777" w:rsidR="00B9598D" w:rsidRPr="00FE312E" w:rsidRDefault="00B9598D" w:rsidP="00B9556D">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PCI-DSS4-Requirement-2.2.2</w:t>
            </w:r>
          </w:p>
          <w:p w14:paraId="7A83BC12" w14:textId="77777777" w:rsidR="00B9598D" w:rsidRPr="00FE312E" w:rsidRDefault="00B9598D" w:rsidP="00B9556D">
            <w:pPr>
              <w:pStyle w:val="Default"/>
              <w:rPr>
                <w:rFonts w:ascii="Verdana" w:hAnsi="Verdana"/>
                <w:b/>
                <w:bCs/>
                <w:sz w:val="18"/>
                <w:szCs w:val="18"/>
              </w:rPr>
            </w:pPr>
          </w:p>
          <w:p w14:paraId="2AD2FF31"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7B94CFFE"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16FC3145" w14:textId="77777777" w:rsidR="00B9598D" w:rsidRDefault="00B9598D" w:rsidP="00B9556D">
            <w:pPr>
              <w:pStyle w:val="Default"/>
              <w:rPr>
                <w:color w:val="222222"/>
                <w:sz w:val="19"/>
                <w:szCs w:val="19"/>
                <w:shd w:val="clear" w:color="auto" w:fill="FFFFFF"/>
              </w:rPr>
            </w:pPr>
          </w:p>
          <w:p w14:paraId="63FAF06B"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Vendor default accounts are managed</w:t>
            </w:r>
          </w:p>
          <w:p w14:paraId="2CE6163C" w14:textId="77777777" w:rsidR="00B9598D" w:rsidRDefault="00B9598D" w:rsidP="00B9556D">
            <w:pPr>
              <w:pStyle w:val="Default"/>
              <w:rPr>
                <w:color w:val="222222"/>
                <w:sz w:val="19"/>
                <w:szCs w:val="19"/>
                <w:shd w:val="clear" w:color="auto" w:fill="FFFFFF"/>
              </w:rPr>
            </w:pPr>
          </w:p>
          <w:p w14:paraId="11EFBBB7" w14:textId="77777777" w:rsidR="00B9598D" w:rsidRDefault="00B9598D" w:rsidP="00B9556D">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35010CA2" w14:textId="77777777" w:rsidR="00B9598D" w:rsidRPr="00202D69" w:rsidRDefault="00B9598D" w:rsidP="00B9556D">
            <w:pPr>
              <w:pStyle w:val="Default"/>
              <w:rPr>
                <w:rFonts w:ascii="Verdana" w:hAnsi="Verdana"/>
                <w:sz w:val="18"/>
                <w:szCs w:val="18"/>
              </w:rPr>
            </w:pPr>
          </w:p>
        </w:tc>
      </w:tr>
      <w:tr w:rsidR="00B9598D" w:rsidRPr="00202D69" w14:paraId="422D5791" w14:textId="77777777" w:rsidTr="00B9556D">
        <w:trPr>
          <w:trHeight w:val="237"/>
        </w:trPr>
        <w:tc>
          <w:tcPr>
            <w:tcW w:w="1710" w:type="dxa"/>
          </w:tcPr>
          <w:p w14:paraId="52F859A0"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1C93381A" w14:textId="77777777" w:rsidR="00B9598D" w:rsidRPr="00FE312E" w:rsidRDefault="00B9598D" w:rsidP="00B9556D">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56DC0347" w14:textId="77777777" w:rsidR="00B9598D" w:rsidRPr="00FE312E" w:rsidRDefault="00B9598D" w:rsidP="00B9556D">
            <w:pPr>
              <w:pStyle w:val="Default"/>
              <w:rPr>
                <w:rFonts w:ascii="Verdana" w:hAnsi="Verdana"/>
                <w:b/>
                <w:bCs/>
                <w:sz w:val="18"/>
                <w:szCs w:val="18"/>
              </w:rPr>
            </w:pPr>
          </w:p>
          <w:p w14:paraId="51769FB8"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4EDA4962"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273E11E4" w14:textId="77777777" w:rsidR="00B9598D" w:rsidRDefault="00B9598D" w:rsidP="00B9556D">
            <w:pPr>
              <w:pStyle w:val="Default"/>
              <w:rPr>
                <w:color w:val="222222"/>
                <w:sz w:val="19"/>
                <w:szCs w:val="19"/>
                <w:shd w:val="clear" w:color="auto" w:fill="FFFFFF"/>
              </w:rPr>
            </w:pPr>
          </w:p>
          <w:p w14:paraId="134110C7"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E64E38" w:rsidRPr="00202D69" w14:paraId="108D9717" w14:textId="77777777" w:rsidTr="00C25305">
        <w:trPr>
          <w:trHeight w:val="329"/>
        </w:trPr>
        <w:tc>
          <w:tcPr>
            <w:tcW w:w="1710" w:type="dxa"/>
          </w:tcPr>
          <w:p w14:paraId="0AD73551" w14:textId="77777777" w:rsidR="00E64E38" w:rsidRPr="00202D69" w:rsidRDefault="00E64E38" w:rsidP="00C25305">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7D250F35" w14:textId="77777777" w:rsidR="00E64E38" w:rsidRDefault="00E64E38" w:rsidP="00C25305">
            <w:pPr>
              <w:pStyle w:val="Default"/>
              <w:rPr>
                <w:rFonts w:ascii="Verdana" w:hAnsi="Verdana"/>
                <w:b/>
                <w:bCs/>
                <w:sz w:val="18"/>
                <w:szCs w:val="18"/>
              </w:rPr>
            </w:pPr>
            <w:r w:rsidRPr="00FE312E">
              <w:rPr>
                <w:rFonts w:ascii="Verdana" w:hAnsi="Verdana"/>
                <w:b/>
                <w:bCs/>
                <w:sz w:val="18"/>
                <w:szCs w:val="18"/>
              </w:rPr>
              <w:t>PCI-DSS4-Requirement-6.2.4</w:t>
            </w:r>
          </w:p>
          <w:p w14:paraId="11C55998" w14:textId="77777777" w:rsidR="00E64E38" w:rsidRDefault="00E64E38" w:rsidP="00C25305">
            <w:pPr>
              <w:pStyle w:val="Default"/>
              <w:rPr>
                <w:rFonts w:ascii="Verdana" w:hAnsi="Verdana"/>
                <w:b/>
                <w:bCs/>
                <w:sz w:val="18"/>
                <w:szCs w:val="18"/>
              </w:rPr>
            </w:pPr>
          </w:p>
          <w:p w14:paraId="5B0AE114" w14:textId="77777777" w:rsidR="00E64E38" w:rsidRDefault="00E64E38" w:rsidP="00C25305">
            <w:pPr>
              <w:pStyle w:val="Default"/>
              <w:rPr>
                <w:rFonts w:ascii="Verdana" w:hAnsi="Verdana"/>
                <w:b/>
                <w:bCs/>
                <w:sz w:val="18"/>
                <w:szCs w:val="18"/>
              </w:rPr>
            </w:pPr>
          </w:p>
          <w:p w14:paraId="4B699355" w14:textId="77777777" w:rsidR="00E64E38" w:rsidRPr="00202D69" w:rsidRDefault="00E64E38" w:rsidP="00C25305">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2C460044" w14:textId="77777777" w:rsidR="00E64E38" w:rsidRDefault="00E64E38" w:rsidP="00C25305">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1485091F" w14:textId="77777777" w:rsidR="00E64E38" w:rsidRDefault="00E64E38" w:rsidP="00C25305">
            <w:pPr>
              <w:pStyle w:val="Default"/>
              <w:rPr>
                <w:rFonts w:ascii="Verdana" w:hAnsi="Verdana"/>
                <w:sz w:val="18"/>
                <w:szCs w:val="18"/>
              </w:rPr>
            </w:pPr>
          </w:p>
          <w:p w14:paraId="4EBBAAA0" w14:textId="77777777" w:rsidR="00E64E38" w:rsidRPr="00202D69" w:rsidRDefault="00E64E38" w:rsidP="00C25305">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B9598D" w:rsidRPr="00202D69" w14:paraId="170DC863" w14:textId="77777777" w:rsidTr="00B9556D">
        <w:trPr>
          <w:trHeight w:val="345"/>
        </w:trPr>
        <w:tc>
          <w:tcPr>
            <w:tcW w:w="1710" w:type="dxa"/>
          </w:tcPr>
          <w:p w14:paraId="60853522"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715442EC"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48985550"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45413BFD" w14:textId="42978E27" w:rsidR="003F5B2F" w:rsidRDefault="003F5B2F" w:rsidP="003F5B2F">
      <w:pPr>
        <w:ind w:left="0" w:right="657"/>
        <w:rPr>
          <w:rFonts w:cstheme="minorHAnsi"/>
          <w:szCs w:val="18"/>
        </w:rPr>
      </w:pPr>
    </w:p>
    <w:p w14:paraId="539FE2D9" w14:textId="77777777" w:rsidR="00B9598D" w:rsidRDefault="00B9598D" w:rsidP="003F5B2F">
      <w:pPr>
        <w:ind w:left="0" w:right="657"/>
        <w:rPr>
          <w:rFonts w:cstheme="minorHAnsi"/>
          <w:szCs w:val="18"/>
        </w:rPr>
      </w:pP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2A1C7570"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w:t>
            </w:r>
            <w:r w:rsidR="001E16DC">
              <w:rPr>
                <w:rFonts w:cs="Open Sans"/>
                <w:sz w:val="16"/>
                <w:szCs w:val="18"/>
                <w:lang w:val="fr-FR"/>
              </w:rPr>
              <w:t>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02C98AE6" w14:textId="77777777" w:rsidR="00B33173" w:rsidRPr="00212651" w:rsidRDefault="00B33173" w:rsidP="00D6210E">
      <w:pPr>
        <w:pStyle w:val="Heading1"/>
        <w:rPr>
          <w:rFonts w:eastAsia="Calibri"/>
        </w:rPr>
      </w:pPr>
      <w:bookmarkStart w:id="113" w:name="_Toc32215836"/>
      <w:bookmarkStart w:id="114" w:name="_Toc32215905"/>
      <w:bookmarkStart w:id="115" w:name="_Toc32419420"/>
      <w:bookmarkStart w:id="116" w:name="_Toc32419788"/>
      <w:bookmarkStart w:id="117" w:name="_Toc32508526"/>
      <w:bookmarkStart w:id="118" w:name="_Toc158815934"/>
      <w:bookmarkStart w:id="119" w:name="_Toc158966101"/>
      <w:r>
        <w:rPr>
          <w:rFonts w:eastAsia="Calibri"/>
        </w:rPr>
        <w:lastRenderedPageBreak/>
        <w:t>CAST Findings for PCI DSS – Requirement 1</w:t>
      </w:r>
      <w:bookmarkEnd w:id="113"/>
      <w:bookmarkEnd w:id="114"/>
      <w:bookmarkEnd w:id="115"/>
      <w:bookmarkEnd w:id="116"/>
      <w:bookmarkEnd w:id="117"/>
      <w:bookmarkEnd w:id="118"/>
      <w:bookmarkEnd w:id="119"/>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20" w:name="_Toc32215837"/>
      <w:bookmarkStart w:id="121" w:name="_Toc32215906"/>
      <w:bookmarkStart w:id="122" w:name="_Toc32419421"/>
      <w:bookmarkStart w:id="123" w:name="_Toc32419789"/>
      <w:bookmarkStart w:id="124" w:name="_Toc32508527"/>
      <w:bookmarkStart w:id="125" w:name="_Toc158815935"/>
      <w:bookmarkStart w:id="126" w:name="_Toc158966102"/>
      <w:r>
        <w:rPr>
          <w:rFonts w:eastAsia="Calibri"/>
        </w:rPr>
        <w:lastRenderedPageBreak/>
        <w:t>CAST Findings for PCI DSS – Requirement 2</w:t>
      </w:r>
      <w:bookmarkEnd w:id="120"/>
      <w:bookmarkEnd w:id="121"/>
      <w:bookmarkEnd w:id="122"/>
      <w:bookmarkEnd w:id="123"/>
      <w:bookmarkEnd w:id="124"/>
      <w:bookmarkEnd w:id="125"/>
      <w:bookmarkEnd w:id="126"/>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27" w:name="_Toc32215838"/>
      <w:bookmarkStart w:id="128" w:name="_Toc32215907"/>
      <w:bookmarkStart w:id="129" w:name="_Toc32419422"/>
      <w:bookmarkStart w:id="130" w:name="_Toc32419790"/>
      <w:bookmarkStart w:id="131" w:name="_Toc32508528"/>
      <w:bookmarkStart w:id="132" w:name="_Toc158815936"/>
      <w:bookmarkStart w:id="133" w:name="_Toc158966103"/>
      <w:r>
        <w:rPr>
          <w:rFonts w:eastAsia="Calibri"/>
        </w:rPr>
        <w:lastRenderedPageBreak/>
        <w:t>CAST Findings for PCI DSS – Requirement 3</w:t>
      </w:r>
      <w:bookmarkEnd w:id="127"/>
      <w:bookmarkEnd w:id="128"/>
      <w:bookmarkEnd w:id="129"/>
      <w:bookmarkEnd w:id="130"/>
      <w:bookmarkEnd w:id="131"/>
      <w:bookmarkEnd w:id="132"/>
      <w:bookmarkEnd w:id="133"/>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34" w:name="_Toc32215839"/>
      <w:bookmarkStart w:id="135" w:name="_Toc32215908"/>
      <w:bookmarkStart w:id="136" w:name="_Toc32419423"/>
      <w:bookmarkStart w:id="137" w:name="_Toc32419791"/>
      <w:bookmarkStart w:id="138" w:name="_Toc32508529"/>
      <w:bookmarkStart w:id="139" w:name="_Toc158815937"/>
      <w:bookmarkStart w:id="140" w:name="_Toc158966104"/>
      <w:r>
        <w:rPr>
          <w:rFonts w:eastAsia="Calibri"/>
        </w:rPr>
        <w:lastRenderedPageBreak/>
        <w:t>CAST Findings for PCI DSS – Requirement 4</w:t>
      </w:r>
      <w:bookmarkEnd w:id="134"/>
      <w:bookmarkEnd w:id="135"/>
      <w:bookmarkEnd w:id="136"/>
      <w:bookmarkEnd w:id="137"/>
      <w:bookmarkEnd w:id="138"/>
      <w:bookmarkEnd w:id="139"/>
      <w:bookmarkEnd w:id="140"/>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55911DF8" w14:textId="77777777" w:rsidR="00E64E38" w:rsidRPr="00212651" w:rsidRDefault="00E64E38" w:rsidP="00E64E38">
      <w:pPr>
        <w:pStyle w:val="Heading1"/>
        <w:rPr>
          <w:rFonts w:eastAsia="Calibri"/>
        </w:rPr>
      </w:pPr>
      <w:bookmarkStart w:id="141" w:name="_Toc32215841"/>
      <w:bookmarkStart w:id="142" w:name="_Toc32215910"/>
      <w:bookmarkStart w:id="143" w:name="_Toc32419424"/>
      <w:bookmarkStart w:id="144" w:name="_Toc32419792"/>
      <w:bookmarkStart w:id="145" w:name="_Toc32508530"/>
      <w:bookmarkStart w:id="146" w:name="_Toc158815938"/>
      <w:bookmarkStart w:id="147" w:name="_Toc32215840"/>
      <w:bookmarkStart w:id="148" w:name="_Toc32215909"/>
      <w:bookmarkStart w:id="149" w:name="_Toc32419419"/>
      <w:bookmarkStart w:id="150" w:name="_Toc32419787"/>
      <w:bookmarkStart w:id="151" w:name="_Toc32508525"/>
      <w:bookmarkStart w:id="152" w:name="_Toc158815933"/>
      <w:bookmarkStart w:id="153" w:name="_Toc158966105"/>
      <w:r>
        <w:rPr>
          <w:rFonts w:eastAsia="Calibri"/>
        </w:rPr>
        <w:lastRenderedPageBreak/>
        <w:t>CAST Findings for PCI DSS – Requirement 6</w:t>
      </w:r>
      <w:bookmarkEnd w:id="147"/>
      <w:bookmarkEnd w:id="148"/>
      <w:bookmarkEnd w:id="149"/>
      <w:bookmarkEnd w:id="150"/>
      <w:bookmarkEnd w:id="151"/>
      <w:bookmarkEnd w:id="152"/>
      <w:bookmarkEnd w:id="153"/>
    </w:p>
    <w:p w14:paraId="3B37951A" w14:textId="77777777" w:rsidR="00E64E38" w:rsidRDefault="00E64E38" w:rsidP="00E64E38">
      <w:pPr>
        <w:pStyle w:val="BodyContent"/>
        <w:ind w:right="657"/>
        <w:rPr>
          <w:rFonts w:ascii="Verdana" w:hAnsi="Verdana" w:cstheme="minorHAnsi"/>
          <w:sz w:val="18"/>
          <w:szCs w:val="18"/>
        </w:rPr>
      </w:pPr>
    </w:p>
    <w:p w14:paraId="5E5FD066" w14:textId="77777777" w:rsidR="00E64E38" w:rsidRPr="002E6EA3" w:rsidRDefault="00E64E38" w:rsidP="00E64E38">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E64E38" w:rsidRPr="00AB105C" w14:paraId="2AC2CC6C" w14:textId="77777777" w:rsidTr="00C25305">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1CCABD9C" w14:textId="77777777" w:rsidR="00E64E38" w:rsidRPr="00AB105C" w:rsidRDefault="00E64E38" w:rsidP="00C2530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D8DA5F" w14:textId="77777777" w:rsidR="00E64E38" w:rsidRPr="00AB105C" w:rsidRDefault="00E64E38" w:rsidP="00C2530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3E3A0B" w14:textId="77777777" w:rsidR="00E64E38" w:rsidRPr="00AB105C" w:rsidRDefault="00E64E38" w:rsidP="00C2530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8456F11" w14:textId="77777777" w:rsidR="00E64E38" w:rsidRPr="00AB105C" w:rsidRDefault="00E64E38" w:rsidP="00C2530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E64E38" w:rsidRPr="00AB105C" w14:paraId="77ADDE79"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291EA2"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1</w:t>
            </w:r>
          </w:p>
        </w:tc>
        <w:tc>
          <w:tcPr>
            <w:tcW w:w="1440" w:type="dxa"/>
          </w:tcPr>
          <w:p w14:paraId="5A88E6B2"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1071D32"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7DB89"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1B730612"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43CC1A4"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2</w:t>
            </w:r>
          </w:p>
        </w:tc>
        <w:tc>
          <w:tcPr>
            <w:tcW w:w="1440" w:type="dxa"/>
          </w:tcPr>
          <w:p w14:paraId="09DD89D2"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FCFD95"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98EAC3"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6074EB55"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6BCA21A"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3</w:t>
            </w:r>
          </w:p>
        </w:tc>
        <w:tc>
          <w:tcPr>
            <w:tcW w:w="1440" w:type="dxa"/>
          </w:tcPr>
          <w:p w14:paraId="2DA396D0"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7DD7B75"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D625CD"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2A646045"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50F1F"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4</w:t>
            </w:r>
          </w:p>
        </w:tc>
        <w:tc>
          <w:tcPr>
            <w:tcW w:w="1440" w:type="dxa"/>
          </w:tcPr>
          <w:p w14:paraId="25D1D9AD"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88B46"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D24086F"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5FA1F0D3"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CDF7A7"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5</w:t>
            </w:r>
          </w:p>
        </w:tc>
        <w:tc>
          <w:tcPr>
            <w:tcW w:w="1440" w:type="dxa"/>
          </w:tcPr>
          <w:p w14:paraId="63A2B189"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81B5E0"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2B3BCC"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5BCC6CA6"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A0C82F"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6</w:t>
            </w:r>
          </w:p>
        </w:tc>
        <w:tc>
          <w:tcPr>
            <w:tcW w:w="1440" w:type="dxa"/>
          </w:tcPr>
          <w:p w14:paraId="4D2CA4BD"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B8D58E"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E57BD6"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193875A0"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10714"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7</w:t>
            </w:r>
          </w:p>
        </w:tc>
        <w:tc>
          <w:tcPr>
            <w:tcW w:w="1440" w:type="dxa"/>
          </w:tcPr>
          <w:p w14:paraId="272974E4"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761482"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DBC95"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E64E38" w:rsidRPr="00AB105C" w14:paraId="279BD707" w14:textId="77777777" w:rsidTr="00C25305">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6053845" w14:textId="77777777" w:rsidR="00E64E38" w:rsidRPr="00AB105C" w:rsidRDefault="00E64E38" w:rsidP="00C25305">
            <w:pPr>
              <w:ind w:right="657"/>
              <w:jc w:val="left"/>
              <w:rPr>
                <w:rFonts w:cs="Open Sans"/>
                <w:b w:val="0"/>
                <w:sz w:val="16"/>
                <w:szCs w:val="18"/>
              </w:rPr>
            </w:pPr>
            <w:r w:rsidRPr="00AB105C">
              <w:rPr>
                <w:rFonts w:cs="Open Sans"/>
                <w:b w:val="0"/>
                <w:sz w:val="16"/>
                <w:szCs w:val="18"/>
              </w:rPr>
              <w:t>Rule 8</w:t>
            </w:r>
          </w:p>
        </w:tc>
        <w:tc>
          <w:tcPr>
            <w:tcW w:w="1440" w:type="dxa"/>
          </w:tcPr>
          <w:p w14:paraId="314C6AEF"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F31AF" w14:textId="77777777" w:rsidR="00E64E38" w:rsidRPr="00AB105C" w:rsidRDefault="00E64E38" w:rsidP="00C2530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11DEC3" w14:textId="77777777" w:rsidR="00E64E38" w:rsidRPr="00AB105C" w:rsidRDefault="00E64E38" w:rsidP="00C2530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094E882" w14:textId="77777777" w:rsidR="00E64E38" w:rsidRDefault="00E64E38" w:rsidP="00E64E38">
      <w:pPr>
        <w:pStyle w:val="BodyContent"/>
        <w:ind w:right="657"/>
        <w:rPr>
          <w:rFonts w:ascii="Verdana" w:hAnsi="Verdana"/>
          <w:i/>
          <w:sz w:val="14"/>
          <w:lang w:val="fr-FR"/>
        </w:rPr>
      </w:pPr>
    </w:p>
    <w:p w14:paraId="0BA88937" w14:textId="77777777" w:rsidR="00E64E38" w:rsidRPr="00CD7261" w:rsidRDefault="00E64E38" w:rsidP="00E64E38">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BA4A91E" w14:textId="77777777" w:rsidR="00E64E38" w:rsidRPr="00CD7261" w:rsidRDefault="00E64E38" w:rsidP="00E64E38">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CC366C" w14:textId="77777777" w:rsidR="00B33173" w:rsidRPr="00212651" w:rsidRDefault="00B33173" w:rsidP="00D6210E">
      <w:pPr>
        <w:pStyle w:val="Heading1"/>
        <w:rPr>
          <w:rFonts w:eastAsia="Calibri"/>
        </w:rPr>
      </w:pPr>
      <w:bookmarkStart w:id="154" w:name="_Toc158966106"/>
      <w:r>
        <w:rPr>
          <w:rFonts w:eastAsia="Calibri"/>
        </w:rPr>
        <w:lastRenderedPageBreak/>
        <w:t>CAST Findings for PCI DSS – Requirement 8</w:t>
      </w:r>
      <w:bookmarkEnd w:id="141"/>
      <w:bookmarkEnd w:id="142"/>
      <w:bookmarkEnd w:id="143"/>
      <w:bookmarkEnd w:id="144"/>
      <w:bookmarkEnd w:id="145"/>
      <w:bookmarkEnd w:id="146"/>
      <w:bookmarkEnd w:id="154"/>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69C9637E" w14:textId="049331A1" w:rsidR="00B10C4C" w:rsidRPr="00212651" w:rsidRDefault="00B10C4C" w:rsidP="00D6210E">
      <w:pPr>
        <w:pStyle w:val="Heading1"/>
        <w:rPr>
          <w:rFonts w:eastAsia="Calibri"/>
        </w:rPr>
      </w:pPr>
      <w:bookmarkStart w:id="155" w:name="_Toc25240966"/>
      <w:bookmarkStart w:id="156" w:name="_Toc25310067"/>
      <w:bookmarkStart w:id="157" w:name="_Toc32215609"/>
      <w:bookmarkStart w:id="158" w:name="_Toc32215716"/>
      <w:bookmarkStart w:id="159" w:name="_Toc32215925"/>
      <w:bookmarkStart w:id="160" w:name="_Toc32419795"/>
      <w:bookmarkStart w:id="161" w:name="_Toc32508532"/>
      <w:bookmarkStart w:id="162" w:name="_Toc158815940"/>
      <w:bookmarkStart w:id="163" w:name="_Toc158966107"/>
      <w:bookmarkEnd w:id="71"/>
      <w:bookmarkEnd w:id="72"/>
      <w:bookmarkEnd w:id="73"/>
      <w:bookmarkEnd w:id="74"/>
      <w:bookmarkEnd w:id="75"/>
      <w:bookmarkEnd w:id="76"/>
      <w:bookmarkEnd w:id="77"/>
      <w:bookmarkEnd w:id="78"/>
      <w:bookmarkEnd w:id="79"/>
      <w:bookmarkEnd w:id="80"/>
      <w:r>
        <w:rPr>
          <w:rFonts w:eastAsia="Calibri"/>
        </w:rPr>
        <w:lastRenderedPageBreak/>
        <w:t>CAST Findings Details for PCI DSS – Requirement 1</w:t>
      </w:r>
      <w:bookmarkEnd w:id="155"/>
      <w:bookmarkEnd w:id="156"/>
      <w:bookmarkEnd w:id="157"/>
      <w:bookmarkEnd w:id="158"/>
      <w:bookmarkEnd w:id="159"/>
      <w:bookmarkEnd w:id="160"/>
      <w:bookmarkEnd w:id="161"/>
      <w:bookmarkEnd w:id="162"/>
      <w:bookmarkEnd w:id="163"/>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64" w:name="_Toc25240967"/>
      <w:bookmarkStart w:id="165" w:name="_Toc25310068"/>
      <w:bookmarkStart w:id="166" w:name="_Toc32215610"/>
      <w:bookmarkStart w:id="167" w:name="_Toc32215717"/>
      <w:bookmarkStart w:id="168" w:name="_Toc32215926"/>
      <w:bookmarkStart w:id="169" w:name="_Toc32419796"/>
      <w:bookmarkStart w:id="170" w:name="_Toc32508533"/>
      <w:bookmarkStart w:id="171" w:name="_Toc158815941"/>
      <w:bookmarkStart w:id="172" w:name="_Toc158966108"/>
      <w:r>
        <w:rPr>
          <w:rFonts w:eastAsia="Calibri"/>
        </w:rPr>
        <w:lastRenderedPageBreak/>
        <w:t>CAST Findings Details for PCI DSS – Requirement 2</w:t>
      </w:r>
      <w:bookmarkEnd w:id="164"/>
      <w:bookmarkEnd w:id="165"/>
      <w:bookmarkEnd w:id="166"/>
      <w:bookmarkEnd w:id="167"/>
      <w:bookmarkEnd w:id="168"/>
      <w:bookmarkEnd w:id="169"/>
      <w:bookmarkEnd w:id="170"/>
      <w:bookmarkEnd w:id="171"/>
      <w:bookmarkEnd w:id="172"/>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73" w:name="_Toc25240968"/>
      <w:bookmarkStart w:id="174" w:name="_Toc25310069"/>
      <w:bookmarkStart w:id="175" w:name="_Toc32215611"/>
      <w:bookmarkStart w:id="176" w:name="_Toc32215718"/>
      <w:bookmarkStart w:id="177" w:name="_Toc32215927"/>
      <w:bookmarkStart w:id="178" w:name="_Toc32419797"/>
      <w:bookmarkStart w:id="179" w:name="_Toc32508534"/>
      <w:bookmarkStart w:id="180" w:name="_Toc158815942"/>
      <w:bookmarkStart w:id="181" w:name="_Toc158966109"/>
      <w:r>
        <w:rPr>
          <w:rFonts w:eastAsia="Calibri"/>
        </w:rPr>
        <w:lastRenderedPageBreak/>
        <w:t>CAST Findings Details for PCI DSS – Requirement 3</w:t>
      </w:r>
      <w:bookmarkEnd w:id="173"/>
      <w:bookmarkEnd w:id="174"/>
      <w:bookmarkEnd w:id="175"/>
      <w:bookmarkEnd w:id="176"/>
      <w:bookmarkEnd w:id="177"/>
      <w:bookmarkEnd w:id="178"/>
      <w:bookmarkEnd w:id="179"/>
      <w:bookmarkEnd w:id="180"/>
      <w:bookmarkEnd w:id="181"/>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82" w:name="_Toc25240969"/>
      <w:bookmarkStart w:id="183" w:name="_Toc25310070"/>
      <w:bookmarkStart w:id="184" w:name="_Toc32215612"/>
      <w:bookmarkStart w:id="185" w:name="_Toc32215719"/>
      <w:bookmarkStart w:id="186" w:name="_Toc32215928"/>
      <w:bookmarkStart w:id="187" w:name="_Toc32419798"/>
      <w:bookmarkStart w:id="188" w:name="_Toc32508535"/>
      <w:bookmarkStart w:id="189" w:name="_Toc158815943"/>
      <w:bookmarkStart w:id="190" w:name="_Toc158966110"/>
      <w:r>
        <w:rPr>
          <w:rFonts w:eastAsia="Calibri"/>
        </w:rPr>
        <w:lastRenderedPageBreak/>
        <w:t>CAST Findings Details for PCI DSS – Requirement 4</w:t>
      </w:r>
      <w:bookmarkEnd w:id="182"/>
      <w:bookmarkEnd w:id="183"/>
      <w:bookmarkEnd w:id="184"/>
      <w:bookmarkEnd w:id="185"/>
      <w:bookmarkEnd w:id="186"/>
      <w:bookmarkEnd w:id="187"/>
      <w:bookmarkEnd w:id="188"/>
      <w:bookmarkEnd w:id="189"/>
      <w:bookmarkEnd w:id="190"/>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400709CC" w14:textId="77777777" w:rsidR="00E64E38" w:rsidRPr="00212651" w:rsidRDefault="00E64E38" w:rsidP="00E64E38">
      <w:pPr>
        <w:pStyle w:val="Heading1"/>
        <w:rPr>
          <w:rFonts w:eastAsia="Calibri"/>
        </w:rPr>
      </w:pPr>
      <w:bookmarkStart w:id="191" w:name="_Toc25240973"/>
      <w:bookmarkStart w:id="192" w:name="_Toc25310074"/>
      <w:bookmarkStart w:id="193" w:name="_Toc32215614"/>
      <w:bookmarkStart w:id="194" w:name="_Toc32215721"/>
      <w:bookmarkStart w:id="195" w:name="_Toc32215930"/>
      <w:bookmarkStart w:id="196" w:name="_Toc32419799"/>
      <w:bookmarkStart w:id="197" w:name="_Toc32508536"/>
      <w:bookmarkStart w:id="198" w:name="_Toc158815944"/>
      <w:bookmarkStart w:id="199" w:name="_Toc25240971"/>
      <w:bookmarkStart w:id="200" w:name="_Toc25310072"/>
      <w:bookmarkStart w:id="201" w:name="_Toc32215613"/>
      <w:bookmarkStart w:id="202" w:name="_Toc32215720"/>
      <w:bookmarkStart w:id="203" w:name="_Toc32215929"/>
      <w:bookmarkStart w:id="204" w:name="_Toc32419794"/>
      <w:bookmarkStart w:id="205" w:name="_Toc32508531"/>
      <w:bookmarkStart w:id="206" w:name="_Toc158815939"/>
      <w:bookmarkStart w:id="207" w:name="_Toc158966111"/>
      <w:r>
        <w:rPr>
          <w:rFonts w:eastAsia="Calibri"/>
        </w:rPr>
        <w:lastRenderedPageBreak/>
        <w:t>CAST Findings Details for PCI DSS – Requirement 6</w:t>
      </w:r>
      <w:bookmarkEnd w:id="199"/>
      <w:bookmarkEnd w:id="200"/>
      <w:bookmarkEnd w:id="201"/>
      <w:bookmarkEnd w:id="202"/>
      <w:bookmarkEnd w:id="203"/>
      <w:bookmarkEnd w:id="204"/>
      <w:bookmarkEnd w:id="205"/>
      <w:bookmarkEnd w:id="206"/>
      <w:bookmarkEnd w:id="207"/>
    </w:p>
    <w:p w14:paraId="690FA59F" w14:textId="77777777" w:rsidR="00E64E38" w:rsidRDefault="00E64E38" w:rsidP="00E64E38">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6,COUNT=50"/>
      </w:tblPr>
      <w:tblGrid>
        <w:gridCol w:w="9264"/>
      </w:tblGrid>
      <w:tr w:rsidR="00E64E38" w:rsidRPr="00640A15" w14:paraId="13C48BFE" w14:textId="77777777" w:rsidTr="00C2530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851C378" w14:textId="77777777" w:rsidR="00E64E38" w:rsidRPr="00640A15" w:rsidRDefault="00E64E38" w:rsidP="00C25305">
            <w:pPr>
              <w:spacing w:after="0" w:line="240" w:lineRule="auto"/>
              <w:ind w:right="657"/>
              <w:jc w:val="left"/>
              <w:rPr>
                <w:b w:val="0"/>
                <w:bCs w:val="0"/>
                <w:color w:val="auto"/>
                <w:szCs w:val="18"/>
                <w:lang w:val="en-GB"/>
              </w:rPr>
            </w:pPr>
            <w:r w:rsidRPr="00640A15">
              <w:rPr>
                <w:szCs w:val="18"/>
              </w:rPr>
              <w:t>Violations</w:t>
            </w:r>
          </w:p>
        </w:tc>
      </w:tr>
      <w:tr w:rsidR="00E64E38" w:rsidRPr="00640A15" w14:paraId="5B45C85E" w14:textId="77777777" w:rsidTr="00C2530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63B47FE" w14:textId="77777777" w:rsidR="00E64E38" w:rsidRPr="00640A15" w:rsidRDefault="00E64E38" w:rsidP="00C25305">
            <w:pPr>
              <w:spacing w:after="0" w:line="240" w:lineRule="auto"/>
              <w:ind w:right="657"/>
              <w:jc w:val="left"/>
              <w:rPr>
                <w:b/>
                <w:sz w:val="16"/>
                <w:szCs w:val="16"/>
              </w:rPr>
            </w:pPr>
            <w:r w:rsidRPr="00640A15">
              <w:rPr>
                <w:sz w:val="16"/>
                <w:szCs w:val="16"/>
              </w:rPr>
              <w:t>No violation</w:t>
            </w:r>
          </w:p>
        </w:tc>
      </w:tr>
    </w:tbl>
    <w:p w14:paraId="1F24A9F9" w14:textId="77777777" w:rsidR="00E64E38" w:rsidRPr="00B10C4C" w:rsidRDefault="00E64E38" w:rsidP="00E64E38">
      <w:pPr>
        <w:spacing w:after="0" w:line="240" w:lineRule="auto"/>
        <w:ind w:left="0"/>
        <w:jc w:val="left"/>
        <w:rPr>
          <w:rFonts w:asciiTheme="minorHAnsi" w:eastAsia="Perpetua" w:hAnsiTheme="minorHAnsi" w:cstheme="minorHAnsi"/>
          <w:color w:val="000000"/>
          <w:sz w:val="20"/>
          <w:lang w:eastAsia="en-US"/>
        </w:rPr>
      </w:pPr>
    </w:p>
    <w:p w14:paraId="5C99778B" w14:textId="77777777" w:rsidR="00E64E38" w:rsidRDefault="00E64E38" w:rsidP="00E64E38">
      <w:pPr>
        <w:spacing w:after="0" w:line="240" w:lineRule="auto"/>
        <w:ind w:left="0"/>
        <w:jc w:val="left"/>
        <w:rPr>
          <w:rFonts w:asciiTheme="minorHAnsi" w:eastAsia="Perpetua" w:hAnsiTheme="minorHAnsi" w:cstheme="minorHAnsi"/>
          <w:color w:val="000000"/>
          <w:sz w:val="20"/>
          <w:lang w:eastAsia="en-US"/>
        </w:rPr>
      </w:pPr>
    </w:p>
    <w:p w14:paraId="068BF148" w14:textId="77777777" w:rsidR="00E64E38" w:rsidRDefault="00E64E38" w:rsidP="00E64E38">
      <w:pPr>
        <w:spacing w:after="0" w:line="240" w:lineRule="auto"/>
        <w:ind w:left="0"/>
        <w:jc w:val="left"/>
        <w:rPr>
          <w:rFonts w:asciiTheme="minorHAnsi" w:eastAsia="Perpetua" w:hAnsiTheme="minorHAnsi" w:cstheme="minorHAnsi"/>
          <w:color w:val="000000"/>
          <w:sz w:val="20"/>
          <w:lang w:eastAsia="en-US"/>
        </w:rPr>
      </w:pPr>
    </w:p>
    <w:p w14:paraId="41B40C35" w14:textId="77777777" w:rsidR="00E64E38" w:rsidRDefault="00E64E38" w:rsidP="00E64E38">
      <w:pPr>
        <w:spacing w:after="0" w:line="240" w:lineRule="auto"/>
        <w:ind w:left="0"/>
        <w:jc w:val="left"/>
        <w:rPr>
          <w:rFonts w:asciiTheme="minorHAnsi" w:eastAsia="Perpetua" w:hAnsiTheme="minorHAnsi" w:cstheme="minorHAnsi"/>
          <w:color w:val="000000"/>
          <w:sz w:val="20"/>
          <w:lang w:eastAsia="en-US"/>
        </w:rPr>
      </w:pPr>
    </w:p>
    <w:p w14:paraId="334517CF" w14:textId="77777777" w:rsidR="00E64E38" w:rsidRPr="00CD7261" w:rsidRDefault="00E64E38" w:rsidP="00E64E38">
      <w:pPr>
        <w:pStyle w:val="BodyContent"/>
        <w:ind w:right="657"/>
        <w:rPr>
          <w:rFonts w:ascii="Verdana" w:hAnsi="Verdana"/>
          <w:i/>
          <w:sz w:val="14"/>
          <w:lang w:val="fr-FR"/>
        </w:rPr>
      </w:pPr>
    </w:p>
    <w:p w14:paraId="013E3681" w14:textId="77777777" w:rsidR="00D24725" w:rsidRPr="00212651" w:rsidRDefault="00D24725" w:rsidP="00D6210E">
      <w:pPr>
        <w:pStyle w:val="Heading1"/>
        <w:rPr>
          <w:rFonts w:eastAsia="Calibri"/>
        </w:rPr>
      </w:pPr>
      <w:bookmarkStart w:id="208" w:name="_Toc158966112"/>
      <w:r>
        <w:rPr>
          <w:rFonts w:eastAsia="Calibri"/>
        </w:rPr>
        <w:lastRenderedPageBreak/>
        <w:t>CAST Findings Details for PCI DSS – Requirement 8</w:t>
      </w:r>
      <w:bookmarkEnd w:id="191"/>
      <w:bookmarkEnd w:id="192"/>
      <w:bookmarkEnd w:id="193"/>
      <w:bookmarkEnd w:id="194"/>
      <w:bookmarkEnd w:id="195"/>
      <w:bookmarkEnd w:id="196"/>
      <w:bookmarkEnd w:id="197"/>
      <w:bookmarkEnd w:id="198"/>
      <w:bookmarkEnd w:id="208"/>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209" w:name="_Toc11157605"/>
      <w:bookmarkStart w:id="210" w:name="_Toc14418704"/>
      <w:bookmarkStart w:id="211" w:name="_Toc14419776"/>
      <w:bookmarkStart w:id="212" w:name="_Toc14687790"/>
      <w:bookmarkStart w:id="213" w:name="_Toc14781653"/>
      <w:bookmarkStart w:id="214" w:name="_Toc15305731"/>
      <w:bookmarkStart w:id="215" w:name="_Toc20229985"/>
      <w:bookmarkStart w:id="216" w:name="_Toc20230005"/>
      <w:bookmarkStart w:id="217" w:name="_Toc25240975"/>
      <w:bookmarkStart w:id="218" w:name="_Toc25310076"/>
      <w:bookmarkStart w:id="219" w:name="_Toc32215615"/>
      <w:bookmarkStart w:id="220" w:name="_Toc32215722"/>
      <w:bookmarkStart w:id="221" w:name="_Toc32215931"/>
      <w:bookmarkStart w:id="222" w:name="_Toc32419800"/>
      <w:bookmarkStart w:id="223" w:name="_Toc32508537"/>
      <w:bookmarkStart w:id="224" w:name="_Toc158815945"/>
      <w:bookmarkStart w:id="225" w:name="_Toc158966113"/>
      <w:r>
        <w:lastRenderedPageBreak/>
        <w:t>A</w:t>
      </w:r>
      <w:r w:rsidR="00CA74F4">
        <w:t>ppendix</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CA74F4">
        <w:t xml:space="preserve"> </w:t>
      </w:r>
    </w:p>
    <w:p w14:paraId="1807CF0B" w14:textId="77777777" w:rsidR="002E6EA3" w:rsidRDefault="002E6EA3" w:rsidP="00BD622E">
      <w:pPr>
        <w:pStyle w:val="Heading2"/>
        <w:ind w:right="657"/>
      </w:pPr>
      <w:bookmarkStart w:id="226" w:name="_Toc14688965"/>
      <w:bookmarkStart w:id="227" w:name="_Toc14689045"/>
      <w:bookmarkStart w:id="228" w:name="_Toc14680777"/>
      <w:bookmarkStart w:id="229" w:name="_Toc14685932"/>
      <w:bookmarkStart w:id="230" w:name="_Toc14687791"/>
      <w:bookmarkStart w:id="231" w:name="_Toc14781654"/>
      <w:bookmarkStart w:id="232" w:name="_Toc15305732"/>
      <w:bookmarkStart w:id="233" w:name="_Toc20229986"/>
      <w:bookmarkStart w:id="234" w:name="_Toc20230006"/>
      <w:bookmarkStart w:id="235" w:name="_Toc25240976"/>
      <w:bookmarkStart w:id="236" w:name="_Toc25310077"/>
      <w:bookmarkStart w:id="237" w:name="_Toc32215616"/>
      <w:bookmarkStart w:id="238" w:name="_Toc32215723"/>
      <w:bookmarkStart w:id="239" w:name="_Toc32215932"/>
      <w:bookmarkStart w:id="240" w:name="_Toc32419801"/>
      <w:bookmarkStart w:id="241" w:name="_Toc32508538"/>
      <w:bookmarkStart w:id="242" w:name="_Toc158815946"/>
      <w:bookmarkStart w:id="243" w:name="_Toc158966114"/>
      <w:r w:rsidRPr="0095797F">
        <w:t>About CAST Software Intelligence</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44" w:name="_Toc14688966"/>
      <w:bookmarkStart w:id="245" w:name="_Toc14689046"/>
      <w:bookmarkStart w:id="246" w:name="_Toc14680778"/>
      <w:bookmarkStart w:id="247" w:name="_Toc14685933"/>
      <w:bookmarkStart w:id="248" w:name="_Toc14687792"/>
      <w:bookmarkStart w:id="249" w:name="_Toc14781655"/>
      <w:bookmarkStart w:id="250" w:name="_Toc15305733"/>
      <w:bookmarkStart w:id="251" w:name="_Toc20229987"/>
      <w:bookmarkStart w:id="252" w:name="_Toc20230007"/>
      <w:bookmarkStart w:id="253" w:name="_Toc25240977"/>
      <w:bookmarkStart w:id="254" w:name="_Toc25310078"/>
      <w:bookmarkStart w:id="255" w:name="_Toc32215617"/>
      <w:bookmarkStart w:id="256" w:name="_Toc32215724"/>
      <w:bookmarkStart w:id="257" w:name="_Toc32215933"/>
      <w:bookmarkStart w:id="258" w:name="_Toc32419802"/>
      <w:bookmarkStart w:id="259" w:name="_Toc32508539"/>
      <w:bookmarkStart w:id="260" w:name="_Toc158815947"/>
      <w:bookmarkStart w:id="261" w:name="_Toc158966115"/>
      <w:r w:rsidRPr="0095797F">
        <w:t>About CAST Security</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C661E8">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C649" w14:textId="77777777" w:rsidR="00C661E8" w:rsidRDefault="00C661E8">
      <w:r>
        <w:separator/>
      </w:r>
    </w:p>
  </w:endnote>
  <w:endnote w:type="continuationSeparator" w:id="0">
    <w:p w14:paraId="2B41C7EF" w14:textId="77777777" w:rsidR="00C661E8" w:rsidRDefault="00C6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C934" w14:textId="77777777" w:rsidR="00C661E8" w:rsidRDefault="00C661E8">
      <w:r>
        <w:separator/>
      </w:r>
    </w:p>
  </w:footnote>
  <w:footnote w:type="continuationSeparator" w:id="0">
    <w:p w14:paraId="470DFB50" w14:textId="77777777" w:rsidR="00C661E8" w:rsidRDefault="00C6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95176">
    <w:abstractNumId w:val="2"/>
  </w:num>
  <w:num w:numId="2" w16cid:durableId="1315257012">
    <w:abstractNumId w:val="11"/>
  </w:num>
  <w:num w:numId="3" w16cid:durableId="1924993161">
    <w:abstractNumId w:val="13"/>
  </w:num>
  <w:num w:numId="4" w16cid:durableId="146677624">
    <w:abstractNumId w:val="8"/>
  </w:num>
  <w:num w:numId="5" w16cid:durableId="284655421">
    <w:abstractNumId w:val="1"/>
  </w:num>
  <w:num w:numId="6" w16cid:durableId="733163871">
    <w:abstractNumId w:val="0"/>
  </w:num>
  <w:num w:numId="7" w16cid:durableId="79445720">
    <w:abstractNumId w:val="16"/>
  </w:num>
  <w:num w:numId="8" w16cid:durableId="220752212">
    <w:abstractNumId w:val="18"/>
  </w:num>
  <w:num w:numId="9" w16cid:durableId="1900286438">
    <w:abstractNumId w:val="12"/>
  </w:num>
  <w:num w:numId="10" w16cid:durableId="713043289">
    <w:abstractNumId w:val="5"/>
  </w:num>
  <w:num w:numId="11" w16cid:durableId="530801931">
    <w:abstractNumId w:val="20"/>
  </w:num>
  <w:num w:numId="12" w16cid:durableId="1027296392">
    <w:abstractNumId w:val="17"/>
  </w:num>
  <w:num w:numId="13" w16cid:durableId="1098335457">
    <w:abstractNumId w:val="21"/>
  </w:num>
  <w:num w:numId="14" w16cid:durableId="302933693">
    <w:abstractNumId w:val="14"/>
  </w:num>
  <w:num w:numId="15" w16cid:durableId="462818831">
    <w:abstractNumId w:val="4"/>
  </w:num>
  <w:num w:numId="16" w16cid:durableId="1713269039">
    <w:abstractNumId w:val="6"/>
  </w:num>
  <w:num w:numId="17" w16cid:durableId="1528786794">
    <w:abstractNumId w:val="15"/>
  </w:num>
  <w:num w:numId="18" w16cid:durableId="1514343055">
    <w:abstractNumId w:val="7"/>
  </w:num>
  <w:num w:numId="19" w16cid:durableId="1371686814">
    <w:abstractNumId w:val="3"/>
  </w:num>
  <w:num w:numId="20" w16cid:durableId="332294303">
    <w:abstractNumId w:val="10"/>
  </w:num>
  <w:num w:numId="21" w16cid:durableId="273632800">
    <w:abstractNumId w:val="2"/>
  </w:num>
  <w:num w:numId="22" w16cid:durableId="198470146">
    <w:abstractNumId w:val="19"/>
  </w:num>
  <w:num w:numId="23" w16cid:durableId="1748067579">
    <w:abstractNumId w:val="2"/>
  </w:num>
  <w:num w:numId="24" w16cid:durableId="1198616278">
    <w:abstractNumId w:val="2"/>
  </w:num>
  <w:num w:numId="25" w16cid:durableId="1003094551">
    <w:abstractNumId w:val="2"/>
  </w:num>
  <w:num w:numId="26" w16cid:durableId="554126285">
    <w:abstractNumId w:val="2"/>
  </w:num>
  <w:num w:numId="27" w16cid:durableId="2056468041">
    <w:abstractNumId w:val="2"/>
  </w:num>
  <w:num w:numId="28" w16cid:durableId="567426888">
    <w:abstractNumId w:val="2"/>
  </w:num>
  <w:num w:numId="29" w16cid:durableId="1356613793">
    <w:abstractNumId w:val="2"/>
  </w:num>
  <w:num w:numId="30" w16cid:durableId="179710515">
    <w:abstractNumId w:val="2"/>
  </w:num>
  <w:num w:numId="31" w16cid:durableId="411703472">
    <w:abstractNumId w:val="2"/>
  </w:num>
  <w:num w:numId="32" w16cid:durableId="1419330190">
    <w:abstractNumId w:val="2"/>
  </w:num>
  <w:num w:numId="33" w16cid:durableId="250044127">
    <w:abstractNumId w:val="2"/>
  </w:num>
  <w:num w:numId="34" w16cid:durableId="1230076205">
    <w:abstractNumId w:val="2"/>
  </w:num>
  <w:num w:numId="35" w16cid:durableId="13507077">
    <w:abstractNumId w:val="2"/>
  </w:num>
  <w:num w:numId="36" w16cid:durableId="2041540490">
    <w:abstractNumId w:val="2"/>
  </w:num>
  <w:num w:numId="37" w16cid:durableId="1013648755">
    <w:abstractNumId w:val="2"/>
  </w:num>
  <w:num w:numId="38" w16cid:durableId="50354500">
    <w:abstractNumId w:val="2"/>
  </w:num>
  <w:num w:numId="39" w16cid:durableId="712271861">
    <w:abstractNumId w:val="2"/>
  </w:num>
  <w:num w:numId="40" w16cid:durableId="1988238238">
    <w:abstractNumId w:val="2"/>
  </w:num>
  <w:num w:numId="41" w16cid:durableId="936522850">
    <w:abstractNumId w:val="2"/>
  </w:num>
  <w:num w:numId="42" w16cid:durableId="1886596193">
    <w:abstractNumId w:val="2"/>
  </w:num>
  <w:num w:numId="43" w16cid:durableId="1729107422">
    <w:abstractNumId w:val="9"/>
  </w:num>
  <w:num w:numId="44" w16cid:durableId="2116753123">
    <w:abstractNumId w:val="2"/>
  </w:num>
  <w:num w:numId="45" w16cid:durableId="1025638613">
    <w:abstractNumId w:val="2"/>
  </w:num>
  <w:num w:numId="46" w16cid:durableId="858006126">
    <w:abstractNumId w:val="2"/>
  </w:num>
  <w:num w:numId="47" w16cid:durableId="19951993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6DC"/>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546"/>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28EC"/>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C7D"/>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6F0"/>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821"/>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98D"/>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661E8"/>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EB0"/>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4E38"/>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7E3"/>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297"/>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17</Pages>
  <Words>1075</Words>
  <Characters>6130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92</cp:revision>
  <cp:lastPrinted>2014-04-04T13:22:00Z</cp:lastPrinted>
  <dcterms:created xsi:type="dcterms:W3CDTF">2018-11-26T19:13:00Z</dcterms:created>
  <dcterms:modified xsi:type="dcterms:W3CDTF">2024-02-16T07:54:00Z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