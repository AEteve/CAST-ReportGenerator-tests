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EA25D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EA25D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EA25DC">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EA25DC">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9439455" w:rsidR="00FA3456" w:rsidRDefault="00B50F4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4C175176"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r w:rsidR="00FD6D44">
                                  <w:rPr>
                                    <w:rFonts w:asciiTheme="majorHAnsi" w:hAnsiTheme="majorHAnsi" w:cs="Arial"/>
                                    <w:b/>
                                    <w:color w:val="365F91" w:themeColor="accent1" w:themeShade="BF"/>
                                    <w:sz w:val="56"/>
                                  </w:rPr>
                                  <w:t xml:space="preserve"> </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9439455" w:rsidR="00FA3456" w:rsidRDefault="00B50F4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4C175176"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r w:rsidR="00FD6D44">
                            <w:rPr>
                              <w:rFonts w:asciiTheme="majorHAnsi" w:hAnsiTheme="majorHAnsi" w:cs="Arial"/>
                              <w:b/>
                              <w:color w:val="365F91" w:themeColor="accent1" w:themeShade="BF"/>
                              <w:sz w:val="56"/>
                            </w:rPr>
                            <w:t xml:space="preserve"> </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EA25D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B2EE9AD" w14:textId="77777777" w:rsidR="00111E5A"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86227406"/>
      <w:r w:rsidR="00D36C46">
        <w:t>Table of Content</w:t>
      </w:r>
      <w:bookmarkEnd w:id="1"/>
      <w:bookmarkEnd w:id="2"/>
      <w:bookmarkEnd w:id="3"/>
      <w:bookmarkEnd w:id="4"/>
      <w:bookmarkEnd w:id="5"/>
      <w:bookmarkEnd w:id="6"/>
      <w:bookmarkEnd w:id="7"/>
      <w:bookmarkEnd w:id="8"/>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01C7732F" w14:textId="77777777" w:rsidR="00111E5A" w:rsidRDefault="00111E5A">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5B9A83C0"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1BD4700" w14:textId="77777777" w:rsidR="00111E5A" w:rsidRDefault="00111E5A">
      <w:pPr>
        <w:pStyle w:val="TOC2"/>
        <w:tabs>
          <w:tab w:val="left" w:pos="1200"/>
        </w:tabs>
        <w:rPr>
          <w:rFonts w:asciiTheme="minorHAnsi" w:eastAsiaTheme="minorEastAsia" w:hAnsiTheme="minorHAnsi" w:cstheme="minorBidi"/>
          <w:smallCaps w:val="0"/>
          <w:noProof/>
          <w:color w:val="auto"/>
          <w:sz w:val="22"/>
          <w:szCs w:val="22"/>
          <w:lang w:eastAsia="en-US"/>
        </w:rPr>
      </w:pPr>
      <w:r w:rsidRPr="005D5D5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5D5D59">
        <w:rPr>
          <w:noProof/>
        </w:rPr>
        <w:t>Application Characteristics</w:t>
      </w:r>
    </w:p>
    <w:p w14:paraId="6559AB35"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sidRPr="005D5D5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ISO-5055 Summary</w:t>
      </w:r>
    </w:p>
    <w:p w14:paraId="3C09F2C9"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sidRPr="005D5D59">
        <w:rPr>
          <w:rFonts w:eastAsia="Calibri"/>
          <w:noProof/>
        </w:rPr>
        <w:t>3.</w:t>
      </w:r>
      <w:r>
        <w:rPr>
          <w:rFonts w:asciiTheme="minorHAnsi" w:eastAsiaTheme="minorEastAsia" w:hAnsiTheme="minorHAnsi" w:cstheme="minorBidi"/>
          <w:b w:val="0"/>
          <w:caps w:val="0"/>
          <w:noProof/>
          <w:color w:val="auto"/>
          <w:sz w:val="22"/>
          <w:szCs w:val="22"/>
          <w:lang w:eastAsia="en-US"/>
        </w:rPr>
        <w:tab/>
      </w:r>
      <w:r w:rsidRPr="005D5D59">
        <w:rPr>
          <w:rFonts w:eastAsia="Calibri"/>
          <w:noProof/>
        </w:rPr>
        <w:t>CAST Findings for ISO-5055 Security</w:t>
      </w:r>
    </w:p>
    <w:p w14:paraId="64B3DD63"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sidRPr="005D5D59">
        <w:rPr>
          <w:rFonts w:eastAsia="Calibri"/>
          <w:noProof/>
        </w:rPr>
        <w:t>4.</w:t>
      </w:r>
      <w:r>
        <w:rPr>
          <w:rFonts w:asciiTheme="minorHAnsi" w:eastAsiaTheme="minorEastAsia" w:hAnsiTheme="minorHAnsi" w:cstheme="minorBidi"/>
          <w:b w:val="0"/>
          <w:caps w:val="0"/>
          <w:noProof/>
          <w:color w:val="auto"/>
          <w:sz w:val="22"/>
          <w:szCs w:val="22"/>
          <w:lang w:eastAsia="en-US"/>
        </w:rPr>
        <w:tab/>
      </w:r>
      <w:r w:rsidRPr="005D5D59">
        <w:rPr>
          <w:rFonts w:eastAsia="Calibri"/>
          <w:noProof/>
        </w:rPr>
        <w:t>CAST Findings for ISO-5055 Reliability</w:t>
      </w:r>
    </w:p>
    <w:p w14:paraId="63410D08"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sidRPr="005D5D59">
        <w:rPr>
          <w:rFonts w:eastAsia="Calibri"/>
          <w:noProof/>
        </w:rPr>
        <w:t>5.</w:t>
      </w:r>
      <w:r>
        <w:rPr>
          <w:rFonts w:asciiTheme="minorHAnsi" w:eastAsiaTheme="minorEastAsia" w:hAnsiTheme="minorHAnsi" w:cstheme="minorBidi"/>
          <w:b w:val="0"/>
          <w:caps w:val="0"/>
          <w:noProof/>
          <w:color w:val="auto"/>
          <w:sz w:val="22"/>
          <w:szCs w:val="22"/>
          <w:lang w:eastAsia="en-US"/>
        </w:rPr>
        <w:tab/>
      </w:r>
      <w:r w:rsidRPr="005D5D59">
        <w:rPr>
          <w:rFonts w:eastAsia="Calibri"/>
          <w:noProof/>
        </w:rPr>
        <w:t>CAST Findings for ISO-5055 Performance Efficiency</w:t>
      </w:r>
    </w:p>
    <w:p w14:paraId="519DE597"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sidRPr="005D5D59">
        <w:rPr>
          <w:rFonts w:eastAsia="Calibri"/>
          <w:noProof/>
        </w:rPr>
        <w:t>6.</w:t>
      </w:r>
      <w:r>
        <w:rPr>
          <w:rFonts w:asciiTheme="minorHAnsi" w:eastAsiaTheme="minorEastAsia" w:hAnsiTheme="minorHAnsi" w:cstheme="minorBidi"/>
          <w:b w:val="0"/>
          <w:caps w:val="0"/>
          <w:noProof/>
          <w:color w:val="auto"/>
          <w:sz w:val="22"/>
          <w:szCs w:val="22"/>
          <w:lang w:eastAsia="en-US"/>
        </w:rPr>
        <w:tab/>
      </w:r>
      <w:r w:rsidRPr="005D5D59">
        <w:rPr>
          <w:rFonts w:eastAsia="Calibri"/>
          <w:noProof/>
        </w:rPr>
        <w:t>CAST Findings for ISO-5055 Maintainability</w:t>
      </w:r>
    </w:p>
    <w:p w14:paraId="317DAB19" w14:textId="77777777" w:rsidR="00111E5A" w:rsidRDefault="00111E5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7.</w:t>
      </w:r>
      <w:r>
        <w:rPr>
          <w:rFonts w:asciiTheme="minorHAnsi" w:eastAsiaTheme="minorEastAsia" w:hAnsiTheme="minorHAnsi" w:cstheme="minorBidi"/>
          <w:b w:val="0"/>
          <w:caps w:val="0"/>
          <w:noProof/>
          <w:color w:val="auto"/>
          <w:sz w:val="22"/>
          <w:szCs w:val="22"/>
          <w:lang w:eastAsia="en-US"/>
        </w:rPr>
        <w:tab/>
      </w:r>
      <w:r>
        <w:rPr>
          <w:noProof/>
        </w:rPr>
        <w:t>Appendix</w:t>
      </w:r>
    </w:p>
    <w:p w14:paraId="3D199E5F" w14:textId="77777777" w:rsidR="00111E5A" w:rsidRDefault="00111E5A">
      <w:pPr>
        <w:pStyle w:val="TOC2"/>
        <w:tabs>
          <w:tab w:val="left" w:pos="1200"/>
        </w:tabs>
        <w:rPr>
          <w:rFonts w:asciiTheme="minorHAnsi" w:eastAsiaTheme="minorEastAsia" w:hAnsiTheme="minorHAnsi" w:cstheme="minorBidi"/>
          <w:smallCaps w:val="0"/>
          <w:noProof/>
          <w:color w:val="auto"/>
          <w:sz w:val="22"/>
          <w:szCs w:val="22"/>
          <w:lang w:eastAsia="en-US"/>
        </w:rPr>
      </w:pPr>
      <w:r w:rsidRPr="005D5D59">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en-US"/>
        </w:rPr>
        <w:tab/>
      </w:r>
      <w:r w:rsidRPr="005D5D59">
        <w:rPr>
          <w:noProof/>
        </w:rPr>
        <w:t>About CAST Software Intelligence</w:t>
      </w:r>
    </w:p>
    <w:p w14:paraId="1ADD7682" w14:textId="77777777" w:rsidR="00111E5A" w:rsidRDefault="00111E5A">
      <w:pPr>
        <w:pStyle w:val="TOC2"/>
        <w:tabs>
          <w:tab w:val="left" w:pos="1200"/>
        </w:tabs>
        <w:rPr>
          <w:rFonts w:asciiTheme="minorHAnsi" w:eastAsiaTheme="minorEastAsia" w:hAnsiTheme="minorHAnsi" w:cstheme="minorBidi"/>
          <w:smallCaps w:val="0"/>
          <w:noProof/>
          <w:color w:val="auto"/>
          <w:sz w:val="22"/>
          <w:szCs w:val="22"/>
          <w:lang w:eastAsia="en-US"/>
        </w:rPr>
      </w:pPr>
      <w:r w:rsidRPr="005D5D59">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en-US"/>
        </w:rPr>
        <w:tab/>
      </w:r>
      <w:r w:rsidRPr="005D5D59">
        <w:rPr>
          <w:noProof/>
        </w:rPr>
        <w:t>About ISO-5055</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9" w:name="_Toc531862351"/>
      <w:bookmarkStart w:id="10" w:name="_Toc14696275"/>
      <w:bookmarkStart w:id="11" w:name="_Toc14781140"/>
      <w:bookmarkStart w:id="12" w:name="_Toc14781348"/>
      <w:bookmarkStart w:id="13" w:name="_Toc15304604"/>
      <w:bookmarkStart w:id="14" w:name="_Toc21078012"/>
      <w:bookmarkStart w:id="15" w:name="_Toc21078058"/>
      <w:bookmarkStart w:id="16" w:name="_Toc86227407"/>
      <w:r w:rsidR="005773E4">
        <w:t>Introduction</w:t>
      </w:r>
      <w:bookmarkEnd w:id="9"/>
      <w:bookmarkEnd w:id="10"/>
      <w:bookmarkEnd w:id="11"/>
      <w:bookmarkEnd w:id="12"/>
      <w:bookmarkEnd w:id="13"/>
      <w:bookmarkEnd w:id="14"/>
      <w:bookmarkEnd w:id="15"/>
      <w:bookmarkEnd w:id="16"/>
    </w:p>
    <w:p w14:paraId="34CF3A1B" w14:textId="47C8891A" w:rsidR="0087076A" w:rsidRPr="0087076A" w:rsidRDefault="0087076A" w:rsidP="0087076A">
      <w:pPr>
        <w:ind w:right="657"/>
      </w:pPr>
      <w:bookmarkStart w:id="17" w:name="_Toc380677725"/>
      <w:r>
        <w:t xml:space="preserve">This assessment is an effort to determine the overall quality of the said applications against </w:t>
      </w:r>
      <w:r w:rsidR="00B50F48">
        <w:t>ISO-5055</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0E282A4C" w:rsidR="008A6910" w:rsidRPr="00755F5D" w:rsidRDefault="008A6910" w:rsidP="008A6910">
      <w:pPr>
        <w:ind w:right="657"/>
      </w:pPr>
      <w:bookmarkStart w:id="18" w:name="_Toc531862352"/>
      <w:bookmarkStart w:id="19" w:name="_Toc14696276"/>
      <w:bookmarkStart w:id="20" w:name="_Toc14781141"/>
      <w:bookmarkStart w:id="21" w:name="_Toc14781349"/>
      <w:bookmarkStart w:id="22" w:name="_Toc15304605"/>
      <w:r w:rsidRPr="005773E4">
        <w:t xml:space="preserve">CAST AIP </w:t>
      </w:r>
      <w:r>
        <w:t xml:space="preserve">adapts the quality rules from best-in-class industry standards (OWASP, CWE, CISQ, STIG, PCI, NIST, </w:t>
      </w:r>
      <w:r w:rsidR="00B50F48">
        <w:t>ISO-5055</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3" w:name="_Toc21078013"/>
      <w:bookmarkStart w:id="24" w:name="_Toc21078059"/>
      <w:bookmarkStart w:id="25" w:name="_Toc86227408"/>
      <w:r w:rsidRPr="005773E4">
        <w:rPr>
          <w:lang w:val="en-US"/>
        </w:rPr>
        <w:t xml:space="preserve">Application </w:t>
      </w:r>
      <w:bookmarkEnd w:id="17"/>
      <w:r w:rsidR="005773E4">
        <w:rPr>
          <w:lang w:val="en-US"/>
        </w:rPr>
        <w:t>Characteristics</w:t>
      </w:r>
      <w:bookmarkEnd w:id="18"/>
      <w:bookmarkEnd w:id="19"/>
      <w:bookmarkEnd w:id="20"/>
      <w:bookmarkEnd w:id="21"/>
      <w:bookmarkEnd w:id="22"/>
      <w:bookmarkEnd w:id="23"/>
      <w:bookmarkEnd w:id="24"/>
      <w:bookmarkEnd w:id="2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463D5121">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1666B6D" w:rsidR="004708D5" w:rsidRPr="005773E4" w:rsidRDefault="00B50F48" w:rsidP="002638B2">
      <w:pPr>
        <w:pStyle w:val="Heading1"/>
        <w:ind w:right="657"/>
        <w:rPr>
          <w:rFonts w:asciiTheme="minorHAnsi" w:hAnsiTheme="minorHAnsi"/>
          <w:noProof/>
          <w:sz w:val="22"/>
        </w:rPr>
      </w:pPr>
      <w:bookmarkStart w:id="26" w:name="_Toc531862353"/>
      <w:bookmarkStart w:id="27" w:name="_Toc14696277"/>
      <w:bookmarkStart w:id="28" w:name="_Toc14781142"/>
      <w:bookmarkStart w:id="29" w:name="_Toc14781350"/>
      <w:bookmarkStart w:id="30" w:name="_Toc15304606"/>
      <w:bookmarkStart w:id="31" w:name="_Toc21078014"/>
      <w:bookmarkStart w:id="32" w:name="_Toc21078060"/>
      <w:bookmarkStart w:id="33" w:name="_Toc86227409"/>
      <w:r>
        <w:lastRenderedPageBreak/>
        <w:t>ISO-5055</w:t>
      </w:r>
      <w:r w:rsidR="004708D5">
        <w:t xml:space="preserve"> </w:t>
      </w:r>
      <w:bookmarkEnd w:id="26"/>
      <w:bookmarkEnd w:id="27"/>
      <w:r w:rsidR="006B65DD">
        <w:t>Summary</w:t>
      </w:r>
      <w:bookmarkEnd w:id="28"/>
      <w:bookmarkEnd w:id="29"/>
      <w:bookmarkEnd w:id="30"/>
      <w:bookmarkEnd w:id="31"/>
      <w:bookmarkEnd w:id="32"/>
      <w:bookmarkEnd w:id="33"/>
    </w:p>
    <w:p w14:paraId="576EB6C4" w14:textId="0D02E871" w:rsidR="00525BE7" w:rsidRPr="00D61A21" w:rsidRDefault="003B300F" w:rsidP="002638B2">
      <w:pPr>
        <w:ind w:left="0" w:right="657"/>
        <w:jc w:val="left"/>
        <w:rPr>
          <w:noProof/>
          <w:szCs w:val="18"/>
        </w:rPr>
      </w:pPr>
      <w:bookmarkStart w:id="34" w:name="_Hlk86227347"/>
      <w:r w:rsidRPr="00D61A21">
        <w:rPr>
          <w:noProof/>
          <w:szCs w:val="18"/>
        </w:rPr>
        <w:t>This section provide</w:t>
      </w:r>
      <w:r w:rsidR="0052335A">
        <w:rPr>
          <w:noProof/>
          <w:szCs w:val="18"/>
        </w:rPr>
        <w:t>s</w:t>
      </w:r>
      <w:r w:rsidRPr="00D61A21">
        <w:rPr>
          <w:noProof/>
          <w:szCs w:val="18"/>
        </w:rPr>
        <w:t xml:space="preserve"> a summary of the </w:t>
      </w:r>
      <w:r w:rsidR="00B50F48">
        <w:rPr>
          <w:noProof/>
          <w:szCs w:val="18"/>
        </w:rPr>
        <w:t>ISO-5055</w:t>
      </w:r>
      <w:r w:rsidR="0087076A" w:rsidRPr="00D61A21">
        <w:rPr>
          <w:noProof/>
          <w:szCs w:val="18"/>
        </w:rPr>
        <w:t xml:space="preserve"> </w:t>
      </w:r>
      <w:r w:rsidR="00FD6D44">
        <w:rPr>
          <w:noProof/>
          <w:szCs w:val="18"/>
        </w:rPr>
        <w:t>technical debt</w:t>
      </w:r>
      <w:r w:rsidRPr="00D61A21">
        <w:rPr>
          <w:noProof/>
          <w:szCs w:val="18"/>
        </w:rPr>
        <w:t xml:space="preserve">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B50F48">
        <w:rPr>
          <w:noProof/>
          <w:szCs w:val="18"/>
        </w:rPr>
        <w:t>ISO-5055</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517083CB"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B50F48">
        <w:rPr>
          <w:rFonts w:cstheme="minorHAnsi"/>
          <w:szCs w:val="18"/>
        </w:rPr>
        <w:t>ISO-5055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OMG_TECHNICAL_DEBT_EVOLUTION;ID=ISO-5055-Index,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6E175A2B" w:rsidR="007023C3" w:rsidRPr="00D667AB" w:rsidRDefault="00FD6D44"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(Days)</w:t>
            </w:r>
          </w:p>
        </w:tc>
        <w:tc>
          <w:tcPr>
            <w:tcW w:w="1530" w:type="dxa"/>
            <w:shd w:val="clear" w:color="auto" w:fill="DBE5F1" w:themeFill="accent1" w:themeFillTint="33"/>
            <w:vAlign w:val="center"/>
          </w:tcPr>
          <w:p w14:paraId="4D03F1BD" w14:textId="63239D35" w:rsidR="007023C3" w:rsidRPr="00D667AB" w:rsidRDefault="00FD6D44"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Added (Days)</w:t>
            </w:r>
          </w:p>
        </w:tc>
        <w:tc>
          <w:tcPr>
            <w:tcW w:w="1445" w:type="dxa"/>
            <w:shd w:val="clear" w:color="auto" w:fill="DBE5F1" w:themeFill="accent1" w:themeFillTint="33"/>
            <w:vAlign w:val="center"/>
          </w:tcPr>
          <w:p w14:paraId="2B5DB18F" w14:textId="665C15B6" w:rsidR="007023C3" w:rsidRPr="00D667AB" w:rsidRDefault="00FD6D44"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b w:val="0"/>
                <w:sz w:val="16"/>
                <w:szCs w:val="16"/>
              </w:rPr>
              <w:t>Technical Debt Removed (Days)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28157669"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B50F48">
        <w:rPr>
          <w:i/>
          <w:sz w:val="14"/>
        </w:rPr>
        <w:t>ISO-5055</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D627F75" w:rsidR="0087076A" w:rsidRPr="0087076A" w:rsidRDefault="002D633A" w:rsidP="00012076">
      <w:pPr>
        <w:pStyle w:val="Heading1"/>
        <w:rPr>
          <w:rFonts w:eastAsia="Calibri"/>
        </w:rPr>
      </w:pPr>
      <w:bookmarkStart w:id="35" w:name="_Toc531862361"/>
      <w:bookmarkStart w:id="36" w:name="_Toc14696279"/>
      <w:bookmarkStart w:id="37" w:name="_Toc14781144"/>
      <w:bookmarkStart w:id="38" w:name="_Toc14781352"/>
      <w:bookmarkStart w:id="39" w:name="_Toc15304608"/>
      <w:bookmarkStart w:id="40" w:name="_Toc21078015"/>
      <w:bookmarkStart w:id="41" w:name="_Toc21078061"/>
      <w:bookmarkStart w:id="42" w:name="_Toc86227410"/>
      <w:r>
        <w:rPr>
          <w:rFonts w:eastAsia="Calibri"/>
        </w:rPr>
        <w:lastRenderedPageBreak/>
        <w:t xml:space="preserve">CAST Findings for </w:t>
      </w:r>
      <w:r w:rsidR="00B50F48">
        <w:rPr>
          <w:rFonts w:eastAsia="Calibri"/>
        </w:rPr>
        <w:t>ISO-5055</w:t>
      </w:r>
      <w:r w:rsidR="0087076A">
        <w:rPr>
          <w:rFonts w:eastAsia="Calibri"/>
        </w:rPr>
        <w:t xml:space="preserve"> </w:t>
      </w:r>
      <w:r w:rsidR="00F04A90">
        <w:rPr>
          <w:rFonts w:eastAsia="Calibri"/>
        </w:rPr>
        <w:t>Security</w:t>
      </w:r>
      <w:bookmarkEnd w:id="35"/>
      <w:bookmarkEnd w:id="36"/>
      <w:bookmarkEnd w:id="37"/>
      <w:bookmarkEnd w:id="38"/>
      <w:bookmarkEnd w:id="39"/>
      <w:bookmarkEnd w:id="40"/>
      <w:bookmarkEnd w:id="41"/>
      <w:bookmarkEnd w:id="42"/>
    </w:p>
    <w:p w14:paraId="4ABA058A" w14:textId="7BA1F2F2"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w:t>
      </w:r>
      <w:r w:rsidR="00FD6D44">
        <w:rPr>
          <w:rFonts w:asciiTheme="minorHAnsi" w:hAnsiTheme="minorHAnsi" w:cstheme="minorHAnsi"/>
          <w:sz w:val="20"/>
          <w:szCs w:val="20"/>
        </w:rPr>
        <w:t>ISO Technical Debt regarding</w:t>
      </w:r>
      <w:r>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OMG_TECHNICAL_DEBT_RULES_EVOLUTION;ID=ISO-5055-Security"/>
      </w:tblPr>
      <w:tblGrid>
        <w:gridCol w:w="4675"/>
        <w:gridCol w:w="1350"/>
        <w:gridCol w:w="1530"/>
        <w:gridCol w:w="1445"/>
      </w:tblGrid>
      <w:tr w:rsidR="00FD6D44"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1FBB9C5F" w14:textId="60B1902F"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7B6AAE57" w14:textId="5C0C57DD"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46AF4AE6" w14:textId="19157D93"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81C215C"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B50F48">
        <w:rPr>
          <w:rFonts w:ascii="Verdana" w:hAnsi="Verdana"/>
          <w:i/>
          <w:sz w:val="14"/>
        </w:rPr>
        <w:t>ISO-5055</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558388E3" w:rsidR="00F82A8C" w:rsidRPr="0087076A" w:rsidRDefault="00D74080" w:rsidP="00F82A8C">
      <w:pPr>
        <w:pStyle w:val="Heading1"/>
        <w:rPr>
          <w:rFonts w:eastAsia="Calibri"/>
        </w:rPr>
      </w:pPr>
      <w:bookmarkStart w:id="43" w:name="_Toc531862380"/>
      <w:bookmarkStart w:id="44" w:name="_Toc14696280"/>
      <w:bookmarkStart w:id="45" w:name="_Toc14781145"/>
      <w:bookmarkStart w:id="46" w:name="_Toc14781353"/>
      <w:bookmarkStart w:id="47" w:name="_Toc15304609"/>
      <w:bookmarkStart w:id="48" w:name="_Toc21078016"/>
      <w:bookmarkStart w:id="49" w:name="_Toc21078062"/>
      <w:bookmarkStart w:id="50" w:name="_Toc86227411"/>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F82A8C">
        <w:rPr>
          <w:rFonts w:eastAsia="Calibri"/>
        </w:rPr>
        <w:t>Reliability</w:t>
      </w:r>
      <w:bookmarkEnd w:id="43"/>
      <w:bookmarkEnd w:id="44"/>
      <w:bookmarkEnd w:id="45"/>
      <w:bookmarkEnd w:id="46"/>
      <w:bookmarkEnd w:id="47"/>
      <w:bookmarkEnd w:id="48"/>
      <w:bookmarkEnd w:id="49"/>
      <w:bookmarkEnd w:id="50"/>
    </w:p>
    <w:p w14:paraId="7AB3AE26" w14:textId="2C8EBB83" w:rsidR="00F04A90" w:rsidRDefault="00FD6D44"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ISO Technical Debt regarding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sidR="00F04A90">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OMG_TECHNICAL_DEBT_RULES_EVOLUTION;ID=ISO-5055-Reliability"/>
      </w:tblPr>
      <w:tblGrid>
        <w:gridCol w:w="4675"/>
        <w:gridCol w:w="1350"/>
        <w:gridCol w:w="1530"/>
        <w:gridCol w:w="1445"/>
      </w:tblGrid>
      <w:tr w:rsidR="00FD6D44"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19DD630D"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3C62F902" w14:textId="3A75D961"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3BF799EB" w14:textId="54543EB8"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01F346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03CCCCF2" w:rsidR="00731C2D" w:rsidRPr="0087076A" w:rsidRDefault="005E7CE0" w:rsidP="00731C2D">
      <w:pPr>
        <w:pStyle w:val="Heading1"/>
        <w:rPr>
          <w:rFonts w:eastAsia="Calibri"/>
        </w:rPr>
      </w:pPr>
      <w:bookmarkStart w:id="51" w:name="_Toc531862397"/>
      <w:bookmarkStart w:id="52" w:name="_Toc14696281"/>
      <w:bookmarkStart w:id="53" w:name="_Toc14781146"/>
      <w:bookmarkStart w:id="54" w:name="_Toc14781354"/>
      <w:bookmarkStart w:id="55" w:name="_Toc15304610"/>
      <w:bookmarkStart w:id="56" w:name="_Toc21078017"/>
      <w:bookmarkStart w:id="57" w:name="_Toc21078063"/>
      <w:bookmarkStart w:id="58" w:name="_Toc86227412"/>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731C2D">
        <w:rPr>
          <w:rFonts w:eastAsia="Calibri"/>
        </w:rPr>
        <w:t>Performance Efficiency</w:t>
      </w:r>
      <w:bookmarkEnd w:id="51"/>
      <w:bookmarkEnd w:id="52"/>
      <w:bookmarkEnd w:id="53"/>
      <w:bookmarkEnd w:id="54"/>
      <w:bookmarkEnd w:id="55"/>
      <w:bookmarkEnd w:id="56"/>
      <w:bookmarkEnd w:id="57"/>
      <w:bookmarkEnd w:id="58"/>
    </w:p>
    <w:p w14:paraId="57F3AC3B" w14:textId="2796E34B" w:rsidR="00F04A90" w:rsidRDefault="00FD6D44"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 ISO Technical Debt regarding</w:t>
      </w:r>
      <w:r w:rsidR="005E7CE0">
        <w:rPr>
          <w:rFonts w:asciiTheme="minorHAnsi" w:hAnsiTheme="minorHAnsi" w:cstheme="minorHAnsi"/>
          <w:sz w:val="20"/>
          <w:szCs w:val="20"/>
        </w:rPr>
        <w:t xml:space="preserve">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sidR="00F04A90">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OMG_TECHNICAL_DEBT_RULES_EVOLUTION;ID=ISO-5055-Performance-Efficiency"/>
      </w:tblPr>
      <w:tblGrid>
        <w:gridCol w:w="4675"/>
        <w:gridCol w:w="1350"/>
        <w:gridCol w:w="1530"/>
        <w:gridCol w:w="1445"/>
      </w:tblGrid>
      <w:tr w:rsidR="00FD6D44"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053DA457"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65D3E892" w14:textId="434A2946"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0D8E05E1" w14:textId="1351B364"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74292626"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258691" w:rsidR="001D13AB" w:rsidRDefault="00A37EB9" w:rsidP="001D13AB">
      <w:pPr>
        <w:pStyle w:val="Heading1"/>
        <w:rPr>
          <w:rFonts w:eastAsia="Calibri"/>
        </w:rPr>
      </w:pPr>
      <w:bookmarkStart w:id="59" w:name="_Toc531862406"/>
      <w:bookmarkStart w:id="60" w:name="_Toc14696282"/>
      <w:bookmarkStart w:id="61" w:name="_Toc14781147"/>
      <w:bookmarkStart w:id="62" w:name="_Toc14781355"/>
      <w:bookmarkStart w:id="63" w:name="_Toc15304611"/>
      <w:bookmarkStart w:id="64" w:name="_Toc21078018"/>
      <w:bookmarkStart w:id="65" w:name="_Toc21078064"/>
      <w:bookmarkStart w:id="66" w:name="_Toc86227413"/>
      <w:r>
        <w:rPr>
          <w:rFonts w:eastAsia="Calibri"/>
        </w:rPr>
        <w:lastRenderedPageBreak/>
        <w:t xml:space="preserve">CAST Findings for </w:t>
      </w:r>
      <w:r w:rsidR="00B50F48">
        <w:rPr>
          <w:rFonts w:eastAsia="Calibri"/>
        </w:rPr>
        <w:t>ISO-5055</w:t>
      </w:r>
      <w:r w:rsidR="008A6910" w:rsidRPr="008A6910">
        <w:rPr>
          <w:rFonts w:eastAsia="Calibri"/>
        </w:rPr>
        <w:t xml:space="preserve"> </w:t>
      </w:r>
      <w:r w:rsidR="001D13AB">
        <w:rPr>
          <w:rFonts w:eastAsia="Calibri"/>
        </w:rPr>
        <w:t>Maintainability</w:t>
      </w:r>
      <w:bookmarkEnd w:id="59"/>
      <w:bookmarkEnd w:id="60"/>
      <w:bookmarkEnd w:id="61"/>
      <w:bookmarkEnd w:id="62"/>
      <w:bookmarkEnd w:id="63"/>
      <w:bookmarkEnd w:id="64"/>
      <w:bookmarkEnd w:id="65"/>
      <w:bookmarkEnd w:id="66"/>
    </w:p>
    <w:p w14:paraId="542DA5A6" w14:textId="5A6160AB" w:rsidR="00ED0663" w:rsidRDefault="00FD6D44"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ISO Technical Debt regarding </w:t>
      </w:r>
      <w:r w:rsidR="00B50F48">
        <w:rPr>
          <w:rFonts w:asciiTheme="minorHAnsi" w:hAnsiTheme="minorHAnsi" w:cstheme="minorHAnsi"/>
          <w:sz w:val="20"/>
          <w:szCs w:val="20"/>
        </w:rPr>
        <w:t>ISO-5055</w:t>
      </w:r>
      <w:r w:rsidR="008A6910" w:rsidRPr="008A6910">
        <w:rPr>
          <w:rFonts w:asciiTheme="minorHAnsi" w:hAnsiTheme="minorHAnsi" w:cstheme="minorHAnsi"/>
          <w:sz w:val="20"/>
          <w:szCs w:val="20"/>
        </w:rPr>
        <w:t xml:space="preserve"> </w:t>
      </w:r>
      <w:r w:rsidR="00ED0663">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OMG_TECHNICAL_DEBT_RULES_EVOLUTION;ID=ISO-5055-Maintainability"/>
      </w:tblPr>
      <w:tblGrid>
        <w:gridCol w:w="4675"/>
        <w:gridCol w:w="1350"/>
        <w:gridCol w:w="1530"/>
        <w:gridCol w:w="1445"/>
      </w:tblGrid>
      <w:tr w:rsidR="00FD6D44"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FD6D44" w:rsidRPr="00745398" w:rsidRDefault="00FD6D44" w:rsidP="00FD6D44">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4A93CDA6" w:rsidR="00FD6D44" w:rsidRPr="00745398" w:rsidRDefault="00FD6D44" w:rsidP="00FD6D4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(Days)</w:t>
            </w:r>
          </w:p>
        </w:tc>
        <w:tc>
          <w:tcPr>
            <w:tcW w:w="1530" w:type="dxa"/>
            <w:shd w:val="clear" w:color="auto" w:fill="DBE5F1" w:themeFill="accent1" w:themeFillTint="33"/>
            <w:vAlign w:val="center"/>
          </w:tcPr>
          <w:p w14:paraId="37469B32" w14:textId="2F8312BA" w:rsidR="00FD6D44" w:rsidRPr="00745398" w:rsidRDefault="00FD6D44" w:rsidP="00FD6D4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Added (Days)</w:t>
            </w:r>
          </w:p>
        </w:tc>
        <w:tc>
          <w:tcPr>
            <w:tcW w:w="1445" w:type="dxa"/>
            <w:shd w:val="clear" w:color="auto" w:fill="DBE5F1" w:themeFill="accent1" w:themeFillTint="33"/>
            <w:vAlign w:val="center"/>
          </w:tcPr>
          <w:p w14:paraId="2ABCA2CF" w14:textId="054BBC6A" w:rsidR="00FD6D44" w:rsidRPr="00745398" w:rsidRDefault="00FD6D44" w:rsidP="00FD6D4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b w:val="0"/>
                <w:sz w:val="16"/>
                <w:szCs w:val="16"/>
              </w:rPr>
              <w:t>Technical Debt Removed (Days)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521292FB"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bookmarkEnd w:id="34"/>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67" w:name="_Toc531862419"/>
      <w:bookmarkStart w:id="68" w:name="_Toc14696283"/>
      <w:bookmarkStart w:id="69" w:name="_Toc14781148"/>
      <w:bookmarkStart w:id="70" w:name="_Toc14781356"/>
      <w:bookmarkStart w:id="71" w:name="_Toc15304612"/>
      <w:bookmarkStart w:id="72" w:name="_Toc21078019"/>
      <w:bookmarkStart w:id="73" w:name="_Toc21078065"/>
      <w:bookmarkStart w:id="74" w:name="_Toc86227414"/>
      <w:r>
        <w:lastRenderedPageBreak/>
        <w:t>A</w:t>
      </w:r>
      <w:r w:rsidR="00CA74F4">
        <w:t>ppendix</w:t>
      </w:r>
      <w:bookmarkEnd w:id="67"/>
      <w:bookmarkEnd w:id="68"/>
      <w:bookmarkEnd w:id="69"/>
      <w:bookmarkEnd w:id="70"/>
      <w:bookmarkEnd w:id="71"/>
      <w:bookmarkEnd w:id="72"/>
      <w:bookmarkEnd w:id="73"/>
      <w:bookmarkEnd w:id="74"/>
      <w:r w:rsidR="00CA74F4">
        <w:t xml:space="preserve"> </w:t>
      </w:r>
    </w:p>
    <w:p w14:paraId="48916227" w14:textId="1845DF32" w:rsidR="00010552" w:rsidRDefault="00010552" w:rsidP="002638B2">
      <w:pPr>
        <w:pStyle w:val="Heading2"/>
        <w:spacing w:after="0"/>
        <w:ind w:left="540" w:right="657" w:hanging="540"/>
        <w:rPr>
          <w:lang w:val="en-US"/>
        </w:rPr>
      </w:pPr>
      <w:bookmarkStart w:id="75" w:name="_Toc531862420"/>
      <w:bookmarkStart w:id="76" w:name="_Toc14696284"/>
      <w:bookmarkStart w:id="77" w:name="_Toc14781149"/>
      <w:bookmarkStart w:id="78" w:name="_Toc14781357"/>
      <w:bookmarkStart w:id="79" w:name="_Toc15304613"/>
      <w:bookmarkStart w:id="80" w:name="_Toc21078020"/>
      <w:bookmarkStart w:id="81" w:name="_Toc21078066"/>
      <w:bookmarkStart w:id="82" w:name="_Toc86227415"/>
      <w:r>
        <w:rPr>
          <w:lang w:val="en-US"/>
        </w:rPr>
        <w:t>About CAST Software Intelligence</w:t>
      </w:r>
      <w:bookmarkEnd w:id="75"/>
      <w:bookmarkEnd w:id="76"/>
      <w:bookmarkEnd w:id="77"/>
      <w:bookmarkEnd w:id="78"/>
      <w:bookmarkEnd w:id="79"/>
      <w:bookmarkEnd w:id="80"/>
      <w:bookmarkEnd w:id="81"/>
      <w:bookmarkEnd w:id="82"/>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EA25DC"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742476E8" w:rsidR="00690F72" w:rsidRDefault="00036206" w:rsidP="002638B2">
      <w:pPr>
        <w:pStyle w:val="Heading2"/>
        <w:spacing w:after="0"/>
        <w:ind w:left="540" w:right="657" w:hanging="540"/>
      </w:pPr>
      <w:bookmarkStart w:id="83" w:name="_Toc531862421"/>
      <w:bookmarkStart w:id="84" w:name="_Toc14696285"/>
      <w:bookmarkStart w:id="85" w:name="_Toc14781150"/>
      <w:bookmarkStart w:id="86" w:name="_Toc14781358"/>
      <w:bookmarkStart w:id="87" w:name="_Toc15304614"/>
      <w:bookmarkStart w:id="88" w:name="_Toc21078021"/>
      <w:bookmarkStart w:id="89" w:name="_Toc21078067"/>
      <w:bookmarkStart w:id="90" w:name="_Toc86227416"/>
      <w:r>
        <w:rPr>
          <w:lang w:val="en-US"/>
        </w:rPr>
        <w:t xml:space="preserve">About </w:t>
      </w:r>
      <w:r w:rsidR="00B50F48">
        <w:rPr>
          <w:lang w:val="en-US"/>
        </w:rPr>
        <w:t>ISO-5055</w:t>
      </w:r>
      <w:bookmarkEnd w:id="83"/>
      <w:bookmarkEnd w:id="84"/>
      <w:bookmarkEnd w:id="85"/>
      <w:bookmarkEnd w:id="86"/>
      <w:bookmarkEnd w:id="87"/>
      <w:bookmarkEnd w:id="88"/>
      <w:bookmarkEnd w:id="89"/>
      <w:bookmarkEnd w:id="90"/>
    </w:p>
    <w:p w14:paraId="63D40DFF" w14:textId="77777777" w:rsidR="004004F3" w:rsidRDefault="004004F3" w:rsidP="00607D07">
      <w:pPr>
        <w:ind w:right="657"/>
      </w:pPr>
    </w:p>
    <w:p w14:paraId="4898F1E2" w14:textId="5FA62B7C" w:rsidR="00B50F48" w:rsidRDefault="00B50F48" w:rsidP="00607D07">
      <w:pPr>
        <w:ind w:right="657"/>
      </w:pPr>
      <w:r w:rsidRPr="00B50F48">
        <w:t xml:space="preserve">ISO-5055 is a standard that is published ISO: </w:t>
      </w:r>
      <w:hyperlink r:id="rId13" w:history="1">
        <w:r w:rsidRPr="00832580">
          <w:rPr>
            <w:rStyle w:val="Hyperlink"/>
          </w:rPr>
          <w:t>https://www.iso.org/standard/80623.html</w:t>
        </w:r>
      </w:hyperlink>
      <w:r w:rsidRPr="00B50F48">
        <w:t>.</w:t>
      </w:r>
    </w:p>
    <w:p w14:paraId="2CBF2F94" w14:textId="198E21A5" w:rsidR="00036206" w:rsidRPr="00B50F48" w:rsidRDefault="00036206" w:rsidP="00B50F48">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479EC" w14:textId="77777777" w:rsidR="00EA25DC" w:rsidRDefault="00EA25DC">
      <w:r>
        <w:separator/>
      </w:r>
    </w:p>
  </w:endnote>
  <w:endnote w:type="continuationSeparator" w:id="0">
    <w:p w14:paraId="2C632643" w14:textId="77777777" w:rsidR="00EA25DC" w:rsidRDefault="00EA2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267B6" w14:textId="77777777" w:rsidR="00EA25DC" w:rsidRDefault="00EA25DC">
      <w:r>
        <w:separator/>
      </w:r>
    </w:p>
  </w:footnote>
  <w:footnote w:type="continuationSeparator" w:id="0">
    <w:p w14:paraId="170DA996" w14:textId="77777777" w:rsidR="00EA25DC" w:rsidRDefault="00EA2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63144FA9" w:rsidR="002F1636" w:rsidRPr="00501CAD" w:rsidRDefault="00B50F48"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1E5A"/>
    <w:rsid w:val="00112542"/>
    <w:rsid w:val="00112D22"/>
    <w:rsid w:val="00112D4B"/>
    <w:rsid w:val="00113D11"/>
    <w:rsid w:val="0011423A"/>
    <w:rsid w:val="00114992"/>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193E"/>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3994"/>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145"/>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61D"/>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43A"/>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0F48"/>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125"/>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25DC"/>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2CD6"/>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D44"/>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so.org/standard/80623.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726</TotalTime>
  <Pages>9</Pages>
  <Words>671</Words>
  <Characters>3829</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117</cp:revision>
  <cp:lastPrinted>2014-04-04T13:22:00Z</cp:lastPrinted>
  <dcterms:created xsi:type="dcterms:W3CDTF">2018-09-23T06:31:00Z</dcterms:created>
  <dcterms:modified xsi:type="dcterms:W3CDTF">2021-10-27T09:43:00Z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