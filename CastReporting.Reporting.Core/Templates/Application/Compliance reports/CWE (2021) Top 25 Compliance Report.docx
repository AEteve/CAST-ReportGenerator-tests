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46BB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046BB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046BB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046BB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A3D2B0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w:t>
                                </w:r>
                                <w:r w:rsidR="004318CF">
                                  <w:rPr>
                                    <w:rFonts w:asciiTheme="majorHAnsi" w:hAnsiTheme="majorHAnsi" w:cs="Arial"/>
                                    <w:b/>
                                    <w:color w:val="365F91" w:themeColor="accent1" w:themeShade="BF"/>
                                    <w:sz w:val="56"/>
                                  </w:rPr>
                                  <w:t>2</w:t>
                                </w:r>
                                <w:r w:rsidR="00113425">
                                  <w:rPr>
                                    <w:rFonts w:asciiTheme="majorHAnsi" w:hAnsiTheme="majorHAnsi" w:cs="Arial"/>
                                    <w:b/>
                                    <w:color w:val="365F91" w:themeColor="accent1" w:themeShade="BF"/>
                                    <w:sz w:val="56"/>
                                  </w:rPr>
                                  <w:t>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A3D2B0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w:t>
                          </w:r>
                          <w:r w:rsidR="004318CF">
                            <w:rPr>
                              <w:rFonts w:asciiTheme="majorHAnsi" w:hAnsiTheme="majorHAnsi" w:cs="Arial"/>
                              <w:b/>
                              <w:color w:val="365F91" w:themeColor="accent1" w:themeShade="BF"/>
                              <w:sz w:val="56"/>
                            </w:rPr>
                            <w:t>2</w:t>
                          </w:r>
                          <w:r w:rsidR="00113425">
                            <w:rPr>
                              <w:rFonts w:asciiTheme="majorHAnsi" w:hAnsiTheme="majorHAnsi" w:cs="Arial"/>
                              <w:b/>
                              <w:color w:val="365F91" w:themeColor="accent1" w:themeShade="BF"/>
                              <w:sz w:val="56"/>
                            </w:rPr>
                            <w:t>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46BB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A925D53" w14:textId="77777777" w:rsidR="00113425"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C132559" w14:textId="77777777" w:rsidR="00113425" w:rsidRDefault="00113425">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658CAC42" w14:textId="77777777"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0B95384" w14:textId="77777777"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65AD1">
        <w:rPr>
          <w:noProof/>
        </w:rPr>
        <w:t>Application Characteristics</w:t>
      </w:r>
    </w:p>
    <w:p w14:paraId="40C5CC3D" w14:textId="77777777"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sidRPr="00F65AD1">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(2021) Top 25 Summary</w:t>
      </w:r>
    </w:p>
    <w:p w14:paraId="7F391F77" w14:textId="77777777"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65AD1">
        <w:rPr>
          <w:rFonts w:eastAsia="Calibri"/>
          <w:noProof/>
        </w:rPr>
        <w:t>CWE (2021) Top 25 Vulnerabilities Summary</w:t>
      </w:r>
    </w:p>
    <w:p w14:paraId="4D791A3B" w14:textId="77777777"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sidRPr="00F65AD1">
        <w:rPr>
          <w:rFonts w:eastAsia="Calibri"/>
          <w:noProof/>
        </w:rPr>
        <w:t>3.</w:t>
      </w:r>
      <w:r>
        <w:rPr>
          <w:rFonts w:asciiTheme="minorHAnsi" w:eastAsiaTheme="minorEastAsia" w:hAnsiTheme="minorHAnsi" w:cstheme="minorBidi"/>
          <w:b w:val="0"/>
          <w:caps w:val="0"/>
          <w:noProof/>
          <w:color w:val="auto"/>
          <w:sz w:val="22"/>
          <w:szCs w:val="22"/>
          <w:lang w:eastAsia="en-US"/>
        </w:rPr>
        <w:tab/>
      </w:r>
      <w:r w:rsidRPr="00F65AD1">
        <w:rPr>
          <w:rFonts w:eastAsia="Calibri"/>
          <w:noProof/>
        </w:rPr>
        <w:t>CAST Findings for CWE (2021) Top 25</w:t>
      </w:r>
    </w:p>
    <w:p w14:paraId="39F028F8" w14:textId="77777777"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D607C46" w14:textId="77777777"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98C5C87" w14:textId="77777777"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71"/>
      <w:bookmarkStart w:id="19" w:name="_Toc55302800"/>
      <w:bookmarkStart w:id="20" w:name="_Toc88674021"/>
      <w:r w:rsidR="005773E4">
        <w:t>Introduction</w:t>
      </w:r>
      <w:bookmarkEnd w:id="11"/>
      <w:bookmarkEnd w:id="12"/>
      <w:bookmarkEnd w:id="13"/>
      <w:bookmarkEnd w:id="14"/>
      <w:bookmarkEnd w:id="15"/>
      <w:bookmarkEnd w:id="16"/>
      <w:bookmarkEnd w:id="17"/>
      <w:bookmarkEnd w:id="18"/>
      <w:bookmarkEnd w:id="19"/>
      <w:bookmarkEnd w:id="20"/>
    </w:p>
    <w:p w14:paraId="168849DF" w14:textId="06053B76"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14694636"/>
      <w:bookmarkStart w:id="25" w:name="_Toc14781233"/>
      <w:bookmarkStart w:id="26" w:name="_Toc14781368"/>
      <w:bookmarkStart w:id="27" w:name="_Toc15304886"/>
      <w:bookmarkStart w:id="28" w:name="_Toc15306073"/>
      <w:bookmarkStart w:id="29" w:name="_Toc21073276"/>
      <w:bookmarkStart w:id="30" w:name="_Toc21074672"/>
      <w:bookmarkStart w:id="31" w:name="_Toc55302801"/>
      <w:bookmarkStart w:id="32" w:name="_Toc88674022"/>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54607937" w:rsidR="004708D5" w:rsidRPr="005773E4" w:rsidRDefault="00EE0F23" w:rsidP="00EE0F23">
      <w:pPr>
        <w:pStyle w:val="Heading1"/>
        <w:rPr>
          <w:rFonts w:asciiTheme="minorHAnsi" w:hAnsiTheme="minorHAnsi"/>
          <w:noProof/>
          <w:sz w:val="22"/>
        </w:rPr>
      </w:pPr>
      <w:bookmarkStart w:id="33" w:name="_Toc531862289"/>
      <w:bookmarkStart w:id="34" w:name="_Toc14694637"/>
      <w:bookmarkStart w:id="35" w:name="_Toc14781234"/>
      <w:bookmarkStart w:id="36" w:name="_Toc14781369"/>
      <w:bookmarkStart w:id="37" w:name="_Toc15304887"/>
      <w:bookmarkStart w:id="38" w:name="_Toc15306074"/>
      <w:bookmarkStart w:id="39" w:name="_Toc21073277"/>
      <w:bookmarkStart w:id="40" w:name="_Toc21074673"/>
      <w:bookmarkStart w:id="41" w:name="_Toc55302802"/>
      <w:bookmarkStart w:id="42" w:name="_Toc88674023"/>
      <w:r>
        <w:lastRenderedPageBreak/>
        <w:t xml:space="preserve">CWE </w:t>
      </w:r>
      <w:r w:rsidR="00AE23F0">
        <w:t>(</w:t>
      </w:r>
      <w:r w:rsidR="00D52D69">
        <w:t>20</w:t>
      </w:r>
      <w:r w:rsidR="004318CF">
        <w:t>2</w:t>
      </w:r>
      <w:r w:rsidR="003C0E3E">
        <w:t>1</w:t>
      </w:r>
      <w:r w:rsidR="00AE23F0">
        <w:t>)</w:t>
      </w:r>
      <w:r w:rsidR="00D52D69">
        <w:t xml:space="preserve"> To</w:t>
      </w:r>
      <w:r>
        <w:t>p</w:t>
      </w:r>
      <w:r w:rsidR="00D52D69">
        <w:t xml:space="preserve"> </w:t>
      </w:r>
      <w:r>
        <w:t xml:space="preserve">25 </w:t>
      </w:r>
      <w:bookmarkEnd w:id="33"/>
      <w:bookmarkEnd w:id="34"/>
      <w:r w:rsidR="00F74A5D">
        <w:t>Summary</w:t>
      </w:r>
      <w:bookmarkEnd w:id="35"/>
      <w:bookmarkEnd w:id="36"/>
      <w:bookmarkEnd w:id="37"/>
      <w:bookmarkEnd w:id="38"/>
      <w:bookmarkEnd w:id="39"/>
      <w:bookmarkEnd w:id="40"/>
      <w:bookmarkEnd w:id="41"/>
      <w:bookmarkEnd w:id="42"/>
    </w:p>
    <w:p w14:paraId="4C3128EB" w14:textId="4F7DD39A"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113425" w:rsidRPr="00113425">
        <w:rPr>
          <w:noProof/>
          <w:szCs w:val="18"/>
        </w:rPr>
        <w:t>2021 CWE Top 25</w:t>
      </w:r>
      <w:r w:rsidR="00113425">
        <w:rPr>
          <w:noProof/>
          <w:szCs w:val="18"/>
        </w:rPr>
        <w:t xml:space="preserve"> </w:t>
      </w:r>
      <w:r w:rsidRPr="007374BB">
        <w:rPr>
          <w:noProof/>
          <w:szCs w:val="18"/>
        </w:rPr>
        <w:t xml:space="preserve">standard. Details about </w:t>
      </w:r>
      <w:r w:rsidR="00113425" w:rsidRPr="00113425">
        <w:rPr>
          <w:noProof/>
          <w:szCs w:val="18"/>
        </w:rPr>
        <w:t>Weaknesses in the 2021 CWE Top 25</w:t>
      </w:r>
      <w:r w:rsidR="00113425">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4D6664C1" w14:textId="5239F2A2" w:rsidR="000B1DF2" w:rsidRPr="00212651" w:rsidRDefault="007D72C7" w:rsidP="002638B2">
      <w:pPr>
        <w:pStyle w:val="Heading2"/>
        <w:spacing w:after="0"/>
        <w:ind w:left="540" w:right="657" w:hanging="540"/>
        <w:rPr>
          <w:rFonts w:eastAsia="Calibri"/>
        </w:rPr>
      </w:pPr>
      <w:bookmarkStart w:id="43" w:name="_Toc531862290"/>
      <w:bookmarkStart w:id="44" w:name="_Toc14694638"/>
      <w:bookmarkStart w:id="45" w:name="_Toc14781235"/>
      <w:bookmarkStart w:id="46" w:name="_Toc14781370"/>
      <w:bookmarkStart w:id="47" w:name="_Toc15304888"/>
      <w:bookmarkStart w:id="48" w:name="_Toc15306075"/>
      <w:bookmarkStart w:id="49" w:name="_Toc21073278"/>
      <w:bookmarkStart w:id="50" w:name="_Toc21074674"/>
      <w:bookmarkStart w:id="51" w:name="_Toc55302803"/>
      <w:bookmarkStart w:id="52" w:name="_Toc88674024"/>
      <w:r>
        <w:rPr>
          <w:rFonts w:eastAsia="Calibri"/>
          <w:lang w:val="en-US"/>
        </w:rPr>
        <w:t>CWE</w:t>
      </w:r>
      <w:r w:rsidR="00E26A78">
        <w:rPr>
          <w:rFonts w:eastAsia="Calibri"/>
          <w:lang w:val="en-US"/>
        </w:rPr>
        <w:t xml:space="preserve"> </w:t>
      </w:r>
      <w:r w:rsidR="00AE23F0">
        <w:rPr>
          <w:rFonts w:eastAsia="Calibri"/>
          <w:lang w:val="en-US"/>
        </w:rPr>
        <w:t>(</w:t>
      </w:r>
      <w:r w:rsidR="004318CF">
        <w:rPr>
          <w:rFonts w:eastAsia="Calibri"/>
          <w:lang w:val="en-US"/>
        </w:rPr>
        <w:t>202</w:t>
      </w:r>
      <w:r w:rsidR="003C0E3E">
        <w:rPr>
          <w:rFonts w:eastAsia="Calibri"/>
          <w:lang w:val="en-US"/>
        </w:rPr>
        <w:t>1</w:t>
      </w:r>
      <w:r w:rsidR="00AE23F0">
        <w:rPr>
          <w:rFonts w:eastAsia="Calibri"/>
          <w:lang w:val="en-US"/>
        </w:rPr>
        <w:t>)</w:t>
      </w:r>
      <w:r>
        <w:rPr>
          <w:rFonts w:eastAsia="Calibri"/>
          <w:lang w:val="en-US"/>
        </w:rPr>
        <w:t xml:space="preserve"> Top 25</w:t>
      </w:r>
      <w:bookmarkEnd w:id="43"/>
      <w:bookmarkEnd w:id="44"/>
      <w:bookmarkEnd w:id="45"/>
      <w:bookmarkEnd w:id="46"/>
      <w:r w:rsidR="00AE23F0">
        <w:rPr>
          <w:rFonts w:eastAsia="Calibri"/>
          <w:lang w:val="en-US"/>
        </w:rPr>
        <w:t xml:space="preserve"> Vulnerabilities Summary</w:t>
      </w:r>
      <w:bookmarkEnd w:id="47"/>
      <w:bookmarkEnd w:id="48"/>
      <w:bookmarkEnd w:id="49"/>
      <w:bookmarkEnd w:id="50"/>
      <w:bookmarkEnd w:id="51"/>
      <w:bookmarkEnd w:id="5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283D7D4"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4318CF">
        <w:rPr>
          <w:rFonts w:cstheme="minorHAnsi"/>
          <w:szCs w:val="18"/>
        </w:rPr>
        <w:t>202</w:t>
      </w:r>
      <w:r w:rsidR="003C0E3E">
        <w:rPr>
          <w:rFonts w:cstheme="minorHAnsi"/>
          <w:szCs w:val="18"/>
        </w:rPr>
        <w:t>1</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1-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35B36E97" w:rsidR="007023C3" w:rsidRPr="0016377C" w:rsidRDefault="00893033" w:rsidP="002B6474">
            <w:pPr>
              <w:ind w:left="330" w:right="657"/>
              <w:jc w:val="left"/>
              <w:rPr>
                <w:rFonts w:cs="Open Sans"/>
                <w:sz w:val="16"/>
                <w:szCs w:val="18"/>
              </w:rPr>
            </w:pPr>
            <w:r w:rsidRPr="0016377C">
              <w:rPr>
                <w:rFonts w:cs="Open Sans"/>
                <w:sz w:val="16"/>
                <w:szCs w:val="18"/>
              </w:rPr>
              <w:t>CWE-20</w:t>
            </w:r>
            <w:r w:rsidR="004318CF">
              <w:rPr>
                <w:rFonts w:cs="Open Sans"/>
                <w:sz w:val="16"/>
                <w:szCs w:val="18"/>
              </w:rPr>
              <w:t>2</w:t>
            </w:r>
            <w:r w:rsidR="003C0E3E">
              <w:rPr>
                <w:rFonts w:cs="Open Sans"/>
                <w:sz w:val="16"/>
                <w:szCs w:val="18"/>
              </w:rPr>
              <w:t>1</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6BC8D62A" w:rsidR="00EE0F23" w:rsidRDefault="004305AC" w:rsidP="00EE0F23">
      <w:pPr>
        <w:pStyle w:val="Heading1"/>
        <w:rPr>
          <w:rFonts w:eastAsia="Calibri"/>
        </w:rPr>
      </w:pPr>
      <w:bookmarkStart w:id="53" w:name="_Toc14694639"/>
      <w:bookmarkStart w:id="54" w:name="_Toc14781236"/>
      <w:bookmarkStart w:id="55" w:name="_Toc14781371"/>
      <w:bookmarkStart w:id="56" w:name="_Toc15304889"/>
      <w:bookmarkStart w:id="57" w:name="_Toc15306076"/>
      <w:bookmarkStart w:id="58" w:name="_Toc21073279"/>
      <w:bookmarkStart w:id="59" w:name="_Toc21074675"/>
      <w:bookmarkStart w:id="60" w:name="_Toc55302804"/>
      <w:bookmarkStart w:id="61" w:name="_Toc531862291"/>
      <w:bookmarkStart w:id="62" w:name="_Toc88674025"/>
      <w:r>
        <w:rPr>
          <w:rFonts w:eastAsia="Calibri"/>
        </w:rPr>
        <w:lastRenderedPageBreak/>
        <w:t xml:space="preserve">CAST Findings for </w:t>
      </w:r>
      <w:r w:rsidR="00EE0F23">
        <w:rPr>
          <w:rFonts w:eastAsia="Calibri"/>
        </w:rPr>
        <w:t xml:space="preserve">CWE </w:t>
      </w:r>
      <w:r>
        <w:rPr>
          <w:rFonts w:eastAsia="Calibri"/>
        </w:rPr>
        <w:t>(</w:t>
      </w:r>
      <w:r w:rsidR="004318CF">
        <w:rPr>
          <w:rFonts w:eastAsia="Calibri"/>
        </w:rPr>
        <w:t>202</w:t>
      </w:r>
      <w:r w:rsidR="003C0E3E">
        <w:rPr>
          <w:rFonts w:eastAsia="Calibri"/>
        </w:rPr>
        <w:t>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3"/>
      <w:bookmarkEnd w:id="54"/>
      <w:bookmarkEnd w:id="55"/>
      <w:bookmarkEnd w:id="56"/>
      <w:bookmarkEnd w:id="57"/>
      <w:bookmarkEnd w:id="58"/>
      <w:bookmarkEnd w:id="59"/>
      <w:bookmarkEnd w:id="60"/>
      <w:bookmarkEnd w:id="62"/>
    </w:p>
    <w:p w14:paraId="2BB65601" w14:textId="77777777" w:rsidR="00B14DDB" w:rsidRDefault="00B14DDB" w:rsidP="00B14DDB">
      <w:pPr>
        <w:pStyle w:val="BodyContent"/>
        <w:ind w:right="657"/>
        <w:rPr>
          <w:rFonts w:ascii="Verdana" w:hAnsi="Verdana" w:cstheme="minorHAnsi"/>
          <w:sz w:val="18"/>
          <w:szCs w:val="18"/>
        </w:rPr>
      </w:pPr>
    </w:p>
    <w:p w14:paraId="279F2135" w14:textId="768FE28D" w:rsidR="00EE0F23" w:rsidRPr="00B14DDB" w:rsidRDefault="00B14DDB" w:rsidP="00B14DDB">
      <w:pPr>
        <w:pStyle w:val="BodyContent"/>
        <w:ind w:right="657"/>
        <w:rPr>
          <w:rFonts w:ascii="Verdana" w:hAnsi="Verdana" w:cstheme="minorHAnsi"/>
          <w:sz w:val="18"/>
          <w:szCs w:val="18"/>
        </w:rPr>
      </w:pPr>
      <w:bookmarkStart w:id="63"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3"/>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w:t>
      </w:r>
      <w:r w:rsidR="004318CF">
        <w:rPr>
          <w:rFonts w:ascii="Verdana" w:hAnsi="Verdana" w:cstheme="minorHAnsi"/>
          <w:sz w:val="18"/>
          <w:szCs w:val="18"/>
        </w:rPr>
        <w:t>2</w:t>
      </w:r>
      <w:r w:rsidR="003C0E3E">
        <w:rPr>
          <w:rFonts w:ascii="Verdana" w:hAnsi="Verdana" w:cstheme="minorHAnsi"/>
          <w:sz w:val="18"/>
          <w:szCs w:val="18"/>
        </w:rPr>
        <w:t>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1-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2A3BFBA"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w:t>
      </w:r>
      <w:r w:rsidR="004318CF">
        <w:rPr>
          <w:i/>
          <w:sz w:val="14"/>
        </w:rPr>
        <w:t>2</w:t>
      </w:r>
      <w:r w:rsidR="003C0E3E">
        <w:rPr>
          <w:i/>
          <w:sz w:val="14"/>
        </w:rPr>
        <w:t>1</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64" w:name="_Toc531862316"/>
      <w:bookmarkStart w:id="65" w:name="_Toc14694640"/>
      <w:bookmarkStart w:id="66" w:name="_Toc14781237"/>
      <w:bookmarkStart w:id="67" w:name="_Toc14781372"/>
      <w:bookmarkStart w:id="68" w:name="_Toc15304890"/>
      <w:bookmarkStart w:id="69" w:name="_Toc15306077"/>
      <w:bookmarkStart w:id="70" w:name="_Toc21073280"/>
      <w:bookmarkStart w:id="71" w:name="_Toc21074676"/>
      <w:bookmarkStart w:id="72" w:name="_Toc55302805"/>
      <w:bookmarkStart w:id="73" w:name="_Toc88674026"/>
      <w:bookmarkEnd w:id="61"/>
      <w:r>
        <w:lastRenderedPageBreak/>
        <w:t>A</w:t>
      </w:r>
      <w:r w:rsidR="00CA74F4">
        <w:t>ppendix</w:t>
      </w:r>
      <w:bookmarkEnd w:id="64"/>
      <w:bookmarkEnd w:id="65"/>
      <w:bookmarkEnd w:id="66"/>
      <w:bookmarkEnd w:id="67"/>
      <w:bookmarkEnd w:id="68"/>
      <w:bookmarkEnd w:id="69"/>
      <w:bookmarkEnd w:id="70"/>
      <w:bookmarkEnd w:id="71"/>
      <w:bookmarkEnd w:id="72"/>
      <w:bookmarkEnd w:id="73"/>
      <w:r w:rsidR="00CA74F4">
        <w:t xml:space="preserve"> </w:t>
      </w:r>
    </w:p>
    <w:p w14:paraId="057D58EF" w14:textId="77777777" w:rsidR="001913AA" w:rsidRDefault="001913AA" w:rsidP="001913AA">
      <w:pPr>
        <w:pStyle w:val="Heading2"/>
        <w:tabs>
          <w:tab w:val="clear" w:pos="-1605"/>
          <w:tab w:val="num" w:pos="432"/>
        </w:tabs>
        <w:ind w:left="432" w:right="657"/>
      </w:pPr>
      <w:bookmarkStart w:id="74" w:name="_Toc14688965"/>
      <w:bookmarkStart w:id="75" w:name="_Toc14689045"/>
      <w:bookmarkStart w:id="76" w:name="_Toc14680777"/>
      <w:bookmarkStart w:id="77" w:name="_Toc14685932"/>
      <w:bookmarkStart w:id="78" w:name="_Toc14687791"/>
      <w:bookmarkStart w:id="79" w:name="_Toc14694641"/>
      <w:bookmarkStart w:id="80" w:name="_Toc14781238"/>
      <w:bookmarkStart w:id="81" w:name="_Toc14781373"/>
      <w:bookmarkStart w:id="82" w:name="_Toc15304891"/>
      <w:bookmarkStart w:id="83" w:name="_Toc15306078"/>
      <w:bookmarkStart w:id="84" w:name="_Toc21073281"/>
      <w:bookmarkStart w:id="85" w:name="_Toc21074677"/>
      <w:bookmarkStart w:id="86" w:name="_Toc55302806"/>
      <w:bookmarkStart w:id="87" w:name="_Toc88674027"/>
      <w:r w:rsidRPr="0095797F">
        <w:t>About CAST Software Intelligence</w:t>
      </w:r>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046BB9"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8" w:name="_Toc14688966"/>
      <w:bookmarkStart w:id="89" w:name="_Toc14689046"/>
      <w:bookmarkStart w:id="90" w:name="_Toc14680778"/>
      <w:bookmarkStart w:id="91" w:name="_Toc14685933"/>
      <w:bookmarkStart w:id="92" w:name="_Toc14687792"/>
      <w:bookmarkStart w:id="93" w:name="_Toc14694642"/>
      <w:bookmarkStart w:id="94" w:name="_Toc14781239"/>
      <w:bookmarkStart w:id="95" w:name="_Toc14781374"/>
      <w:bookmarkStart w:id="96" w:name="_Toc15304892"/>
      <w:bookmarkStart w:id="97" w:name="_Toc15306079"/>
      <w:bookmarkStart w:id="98" w:name="_Toc21073282"/>
      <w:bookmarkStart w:id="99" w:name="_Toc21074678"/>
      <w:bookmarkStart w:id="100" w:name="_Toc55302807"/>
      <w:bookmarkStart w:id="101" w:name="_Toc88674028"/>
      <w:r w:rsidRPr="0095797F">
        <w:t>About CAST Security</w:t>
      </w:r>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D173" w14:textId="77777777" w:rsidR="00046BB9" w:rsidRDefault="00046BB9">
      <w:r>
        <w:separator/>
      </w:r>
    </w:p>
  </w:endnote>
  <w:endnote w:type="continuationSeparator" w:id="0">
    <w:p w14:paraId="283119FA" w14:textId="77777777" w:rsidR="00046BB9" w:rsidRDefault="0004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CD17" w14:textId="77777777" w:rsidR="00046BB9" w:rsidRDefault="00046BB9">
      <w:r>
        <w:separator/>
      </w:r>
    </w:p>
  </w:footnote>
  <w:footnote w:type="continuationSeparator" w:id="0">
    <w:p w14:paraId="6D59C4E6" w14:textId="77777777" w:rsidR="00046BB9" w:rsidRDefault="00046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0114A60F"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4318CF">
      <w:rPr>
        <w:rFonts w:asciiTheme="majorHAnsi" w:hAnsiTheme="majorHAnsi"/>
        <w:noProof/>
        <w:sz w:val="20"/>
        <w:szCs w:val="24"/>
      </w:rPr>
      <w:t>202</w:t>
    </w:r>
    <w:r w:rsidR="00113425">
      <w:rPr>
        <w:rFonts w:asciiTheme="majorHAnsi" w:hAnsiTheme="majorHAnsi"/>
        <w:noProof/>
        <w:sz w:val="20"/>
        <w:szCs w:val="24"/>
      </w:rPr>
      <w:t>1</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337.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600</TotalTime>
  <Pages>6</Pages>
  <Words>532</Words>
  <Characters>3035</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Arnaud Garnier</cp:lastModifiedBy>
  <cp:revision>119</cp:revision>
  <cp:lastPrinted>2014-04-04T13:22:00Z</cp:lastPrinted>
  <dcterms:created xsi:type="dcterms:W3CDTF">2018-09-23T06:31:00Z</dcterms:created>
  <dcterms:modified xsi:type="dcterms:W3CDTF">2021-11-24T18:20:00Z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