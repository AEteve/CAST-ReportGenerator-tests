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0FF371CC"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096160D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2F1636" w:rsidRDefault="002F163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6225CF">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6225CF">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2F1636" w:rsidRDefault="006225CF">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6225CF">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v:textbox>
                    <w10:wrap anchorx="page" anchory="page"/>
                  </v:shape>
                </w:pict>
              </mc:Fallback>
            </mc:AlternateContent>
          </w:r>
        </w:p>
        <w:p w14:paraId="684C42F0" w14:textId="47BAF2DB"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7BAA8E3F">
                <wp:simplePos x="0" y="0"/>
                <wp:positionH relativeFrom="margin">
                  <wp:posOffset>4264025</wp:posOffset>
                </wp:positionH>
                <wp:positionV relativeFrom="paragraph">
                  <wp:posOffset>22860</wp:posOffset>
                </wp:positionV>
                <wp:extent cx="2231136" cy="438912"/>
                <wp:effectExtent l="0" t="0" r="0" b="0"/>
                <wp:wrapTight wrapText="bothSides">
                  <wp:wrapPolygon edited="0">
                    <wp:start x="0" y="0"/>
                    <wp:lineTo x="0" y="20631"/>
                    <wp:lineTo x="7747" y="20631"/>
                    <wp:lineTo x="15494" y="20631"/>
                    <wp:lineTo x="21397" y="20631"/>
                    <wp:lineTo x="2139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31136"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B00EF" w14:textId="1DDF59A1" w:rsidR="00FA3456" w:rsidRDefault="004C332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C-CPP</w:t>
                                </w:r>
                                <w:r w:rsidR="000F24E9">
                                  <w:rPr>
                                    <w:rFonts w:asciiTheme="majorHAnsi" w:hAnsiTheme="majorHAnsi" w:cs="Arial"/>
                                    <w:b/>
                                    <w:color w:val="365F91" w:themeColor="accent1" w:themeShade="BF"/>
                                    <w:sz w:val="56"/>
                                  </w:rPr>
                                  <w:t xml:space="preserve"> Standards</w:t>
                                </w:r>
                              </w:p>
                              <w:p w14:paraId="5709D450" w14:textId="76CFBD8B"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722B00EF" w14:textId="1DDF59A1" w:rsidR="00FA3456" w:rsidRDefault="004C332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C-CPP</w:t>
                          </w:r>
                          <w:r w:rsidR="000F24E9">
                            <w:rPr>
                              <w:rFonts w:asciiTheme="majorHAnsi" w:hAnsiTheme="majorHAnsi" w:cs="Arial"/>
                              <w:b/>
                              <w:color w:val="365F91" w:themeColor="accent1" w:themeShade="BF"/>
                              <w:sz w:val="56"/>
                            </w:rPr>
                            <w:t xml:space="preserve"> Standards</w:t>
                          </w:r>
                        </w:p>
                        <w:p w14:paraId="5709D450" w14:textId="76CFBD8B"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81BD195">
                    <wp:simplePos x="0" y="0"/>
                    <wp:positionH relativeFrom="column">
                      <wp:posOffset>3095625</wp:posOffset>
                    </wp:positionH>
                    <wp:positionV relativeFrom="paragraph">
                      <wp:posOffset>203200</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6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423926A8">
                    <wp:simplePos x="0" y="0"/>
                    <wp:positionH relativeFrom="column">
                      <wp:posOffset>2522220</wp:posOffset>
                    </wp:positionH>
                    <wp:positionV relativeFrom="paragraph">
                      <wp:posOffset>203835</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8.6pt;margin-top:16.0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A+KTaXhAAAACQEAAA8AAABkcnMvZG93&#10;bnJldi54bWxMj01Pg0AQhu8m/ofNmHizCzRaSlmahqQxMXpo7cXbwE6BlN1Fdtuiv97xpLf5ePLO&#10;M/l6Mr240Og7ZxXEswgE2drpzjYKDu/bhxSED2g19s6Sgi/ysC5ub3LMtLvaHV32oREcYn2GCtoQ&#10;hkxKX7dk0M/cQJZ3RzcaDNyOjdQjXjnc9DKJoidpsLN8ocWBypbq0/5sFLyU2zfcVYlJv/vy+fW4&#10;GT4PH49K3d9NmxWIQFP4g+FXn9WhYKfKna32olcwXy4SRrlIYhAMLOZLHlQK0igGWeTy/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APik2l4QAAAAkBAAAPAAAAAAAAAAAAAAAA&#10;APoEAABkcnMvZG93bnJldi54bWxQSwUGAAAAAAQABADzAAAACAY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CD6BD48">
                    <wp:simplePos x="0" y="0"/>
                    <wp:positionH relativeFrom="column">
                      <wp:posOffset>2539365</wp:posOffset>
                    </wp:positionH>
                    <wp:positionV relativeFrom="paragraph">
                      <wp:posOffset>229870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9.95pt;margin-top:18.1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6225CF"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98AA2EB" w14:textId="77777777" w:rsidR="001328AF" w:rsidRDefault="00CA74F4" w:rsidP="006B1102">
      <w:pPr>
        <w:pStyle w:val="Heading1"/>
        <w:numPr>
          <w:ilvl w:val="0"/>
          <w:numId w:val="0"/>
        </w:numPr>
        <w:ind w:left="357" w:right="657"/>
        <w:rPr>
          <w:noProof/>
        </w:rPr>
      </w:pPr>
      <w:r w:rsidRPr="00015B29">
        <w:lastRenderedPageBreak/>
        <w:tab/>
      </w:r>
      <w:bookmarkStart w:id="1" w:name="_Toc531862350"/>
      <w:bookmarkStart w:id="2" w:name="_Toc14696274"/>
      <w:bookmarkStart w:id="3" w:name="_Toc14781139"/>
      <w:bookmarkStart w:id="4" w:name="_Toc14781347"/>
      <w:bookmarkStart w:id="5" w:name="_Toc15304603"/>
      <w:bookmarkStart w:id="6" w:name="_Toc21078011"/>
      <w:bookmarkStart w:id="7" w:name="_Toc21078057"/>
      <w:bookmarkStart w:id="8" w:name="_Toc31977223"/>
      <w:bookmarkStart w:id="9" w:name="_Toc31977566"/>
      <w:r w:rsidR="00D36C46">
        <w:t>Table of Content</w:t>
      </w:r>
      <w:bookmarkEnd w:id="1"/>
      <w:bookmarkEnd w:id="2"/>
      <w:bookmarkEnd w:id="3"/>
      <w:bookmarkEnd w:id="4"/>
      <w:bookmarkEnd w:id="5"/>
      <w:bookmarkEnd w:id="6"/>
      <w:bookmarkEnd w:id="7"/>
      <w:bookmarkEnd w:id="8"/>
      <w:bookmarkEnd w:id="9"/>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6698DC72" w14:textId="77777777" w:rsidR="001328AF" w:rsidRDefault="001328AF">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114E01C5" w14:textId="77777777" w:rsidR="001328AF" w:rsidRDefault="001328AF">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78A69BCF" w14:textId="77777777" w:rsidR="001328AF" w:rsidRDefault="001328AF">
      <w:pPr>
        <w:pStyle w:val="TOC2"/>
        <w:tabs>
          <w:tab w:val="left" w:pos="1200"/>
        </w:tabs>
        <w:rPr>
          <w:rFonts w:asciiTheme="minorHAnsi" w:eastAsiaTheme="minorEastAsia" w:hAnsiTheme="minorHAnsi" w:cstheme="minorBidi"/>
          <w:smallCaps w:val="0"/>
          <w:noProof/>
          <w:color w:val="auto"/>
          <w:sz w:val="22"/>
          <w:szCs w:val="22"/>
          <w:lang w:eastAsia="en-US"/>
        </w:rPr>
      </w:pPr>
      <w:r w:rsidRPr="00BA13E3">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BA13E3">
        <w:rPr>
          <w:noProof/>
        </w:rPr>
        <w:t>Application Characteristics</w:t>
      </w:r>
    </w:p>
    <w:p w14:paraId="2AB44BB6" w14:textId="77777777" w:rsidR="001328AF" w:rsidRDefault="001328AF">
      <w:pPr>
        <w:pStyle w:val="TOC1"/>
        <w:tabs>
          <w:tab w:val="left" w:pos="737"/>
        </w:tabs>
        <w:rPr>
          <w:rFonts w:asciiTheme="minorHAnsi" w:eastAsiaTheme="minorEastAsia" w:hAnsiTheme="minorHAnsi" w:cstheme="minorBidi"/>
          <w:b w:val="0"/>
          <w:caps w:val="0"/>
          <w:noProof/>
          <w:color w:val="auto"/>
          <w:sz w:val="22"/>
          <w:szCs w:val="22"/>
          <w:lang w:eastAsia="en-US"/>
        </w:rPr>
      </w:pPr>
      <w:r w:rsidRPr="00BA13E3">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C-CPP Standards Summary</w:t>
      </w:r>
    </w:p>
    <w:p w14:paraId="61C9542A" w14:textId="77777777" w:rsidR="001328AF" w:rsidRDefault="001328AF">
      <w:pPr>
        <w:pStyle w:val="TOC1"/>
        <w:tabs>
          <w:tab w:val="left" w:pos="737"/>
        </w:tabs>
        <w:rPr>
          <w:rFonts w:asciiTheme="minorHAnsi" w:eastAsiaTheme="minorEastAsia" w:hAnsiTheme="minorHAnsi" w:cstheme="minorBidi"/>
          <w:b w:val="0"/>
          <w:caps w:val="0"/>
          <w:noProof/>
          <w:color w:val="auto"/>
          <w:sz w:val="22"/>
          <w:szCs w:val="22"/>
          <w:lang w:eastAsia="en-US"/>
        </w:rPr>
      </w:pPr>
      <w:r w:rsidRPr="00BA13E3">
        <w:rPr>
          <w:rFonts w:eastAsia="Calibri"/>
          <w:noProof/>
        </w:rPr>
        <w:t>3.</w:t>
      </w:r>
      <w:r>
        <w:rPr>
          <w:rFonts w:asciiTheme="minorHAnsi" w:eastAsiaTheme="minorEastAsia" w:hAnsiTheme="minorHAnsi" w:cstheme="minorBidi"/>
          <w:b w:val="0"/>
          <w:caps w:val="0"/>
          <w:noProof/>
          <w:color w:val="auto"/>
          <w:sz w:val="22"/>
          <w:szCs w:val="22"/>
          <w:lang w:eastAsia="en-US"/>
        </w:rPr>
        <w:tab/>
      </w:r>
      <w:r w:rsidRPr="00BA13E3">
        <w:rPr>
          <w:rFonts w:eastAsia="Calibri"/>
          <w:noProof/>
        </w:rPr>
        <w:t>CAST Findings for AUTOSAR-CPP-2014</w:t>
      </w:r>
    </w:p>
    <w:p w14:paraId="03AEC14D" w14:textId="77777777" w:rsidR="001328AF" w:rsidRDefault="001328AF">
      <w:pPr>
        <w:pStyle w:val="TOC1"/>
        <w:tabs>
          <w:tab w:val="left" w:pos="737"/>
        </w:tabs>
        <w:rPr>
          <w:rFonts w:asciiTheme="minorHAnsi" w:eastAsiaTheme="minorEastAsia" w:hAnsiTheme="minorHAnsi" w:cstheme="minorBidi"/>
          <w:b w:val="0"/>
          <w:caps w:val="0"/>
          <w:noProof/>
          <w:color w:val="auto"/>
          <w:sz w:val="22"/>
          <w:szCs w:val="22"/>
          <w:lang w:eastAsia="en-US"/>
        </w:rPr>
      </w:pPr>
      <w:r w:rsidRPr="00BA13E3">
        <w:rPr>
          <w:rFonts w:eastAsia="Calibri"/>
          <w:noProof/>
        </w:rPr>
        <w:t>4.</w:t>
      </w:r>
      <w:r>
        <w:rPr>
          <w:rFonts w:asciiTheme="minorHAnsi" w:eastAsiaTheme="minorEastAsia" w:hAnsiTheme="minorHAnsi" w:cstheme="minorBidi"/>
          <w:b w:val="0"/>
          <w:caps w:val="0"/>
          <w:noProof/>
          <w:color w:val="auto"/>
          <w:sz w:val="22"/>
          <w:szCs w:val="22"/>
          <w:lang w:eastAsia="en-US"/>
        </w:rPr>
        <w:tab/>
      </w:r>
      <w:r w:rsidRPr="00BA13E3">
        <w:rPr>
          <w:rFonts w:eastAsia="Calibri"/>
          <w:noProof/>
        </w:rPr>
        <w:t>CAST Findings for MISRA-C-2012</w:t>
      </w:r>
    </w:p>
    <w:p w14:paraId="623A6BFB" w14:textId="77777777" w:rsidR="001328AF" w:rsidRDefault="001328AF">
      <w:pPr>
        <w:pStyle w:val="TOC1"/>
        <w:tabs>
          <w:tab w:val="left" w:pos="737"/>
        </w:tabs>
        <w:rPr>
          <w:rFonts w:asciiTheme="minorHAnsi" w:eastAsiaTheme="minorEastAsia" w:hAnsiTheme="minorHAnsi" w:cstheme="minorBidi"/>
          <w:b w:val="0"/>
          <w:caps w:val="0"/>
          <w:noProof/>
          <w:color w:val="auto"/>
          <w:sz w:val="22"/>
          <w:szCs w:val="22"/>
          <w:lang w:eastAsia="en-US"/>
        </w:rPr>
      </w:pPr>
      <w:r w:rsidRPr="00BA13E3">
        <w:rPr>
          <w:rFonts w:eastAsia="Calibri"/>
          <w:noProof/>
        </w:rPr>
        <w:t>5.</w:t>
      </w:r>
      <w:r>
        <w:rPr>
          <w:rFonts w:asciiTheme="minorHAnsi" w:eastAsiaTheme="minorEastAsia" w:hAnsiTheme="minorHAnsi" w:cstheme="minorBidi"/>
          <w:b w:val="0"/>
          <w:caps w:val="0"/>
          <w:noProof/>
          <w:color w:val="auto"/>
          <w:sz w:val="22"/>
          <w:szCs w:val="22"/>
          <w:lang w:eastAsia="en-US"/>
        </w:rPr>
        <w:tab/>
      </w:r>
      <w:r w:rsidRPr="00BA13E3">
        <w:rPr>
          <w:rFonts w:eastAsia="Calibri"/>
          <w:noProof/>
        </w:rPr>
        <w:t>CAST Findings for MISRA-CPP-2008</w:t>
      </w:r>
    </w:p>
    <w:p w14:paraId="764D612F" w14:textId="77777777" w:rsidR="001328AF" w:rsidRDefault="001328AF">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6.</w:t>
      </w:r>
      <w:r>
        <w:rPr>
          <w:rFonts w:asciiTheme="minorHAnsi" w:eastAsiaTheme="minorEastAsia" w:hAnsiTheme="minorHAnsi" w:cstheme="minorBidi"/>
          <w:b w:val="0"/>
          <w:caps w:val="0"/>
          <w:noProof/>
          <w:color w:val="auto"/>
          <w:sz w:val="22"/>
          <w:szCs w:val="22"/>
          <w:lang w:eastAsia="en-US"/>
        </w:rPr>
        <w:tab/>
      </w:r>
      <w:r>
        <w:rPr>
          <w:noProof/>
        </w:rPr>
        <w:t>Appendix</w:t>
      </w:r>
    </w:p>
    <w:p w14:paraId="11964296" w14:textId="77777777" w:rsidR="001328AF" w:rsidRDefault="001328AF">
      <w:pPr>
        <w:pStyle w:val="TOC2"/>
        <w:tabs>
          <w:tab w:val="left" w:pos="1200"/>
        </w:tabs>
        <w:rPr>
          <w:rFonts w:asciiTheme="minorHAnsi" w:eastAsiaTheme="minorEastAsia" w:hAnsiTheme="minorHAnsi" w:cstheme="minorBidi"/>
          <w:smallCaps w:val="0"/>
          <w:noProof/>
          <w:color w:val="auto"/>
          <w:sz w:val="22"/>
          <w:szCs w:val="22"/>
          <w:lang w:eastAsia="en-US"/>
        </w:rPr>
      </w:pPr>
      <w:r w:rsidRPr="00BA13E3">
        <w:rPr>
          <w:noProof/>
          <w14:scene3d>
            <w14:camera w14:prst="orthographicFront"/>
            <w14:lightRig w14:rig="threePt" w14:dir="t">
              <w14:rot w14:lat="0" w14:lon="0" w14:rev="0"/>
            </w14:lightRig>
          </w14:scene3d>
        </w:rPr>
        <w:t>6.1.</w:t>
      </w:r>
      <w:r>
        <w:rPr>
          <w:rFonts w:asciiTheme="minorHAnsi" w:eastAsiaTheme="minorEastAsia" w:hAnsiTheme="minorHAnsi" w:cstheme="minorBidi"/>
          <w:smallCaps w:val="0"/>
          <w:noProof/>
          <w:color w:val="auto"/>
          <w:sz w:val="22"/>
          <w:szCs w:val="22"/>
          <w:lang w:eastAsia="en-US"/>
        </w:rPr>
        <w:tab/>
      </w:r>
      <w:r w:rsidRPr="00BA13E3">
        <w:rPr>
          <w:noProof/>
        </w:rPr>
        <w:t>About CAST Software Intelligence</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10" w:name="_Toc531862351"/>
      <w:bookmarkStart w:id="11" w:name="_Toc14696275"/>
      <w:bookmarkStart w:id="12" w:name="_Toc14781140"/>
      <w:bookmarkStart w:id="13" w:name="_Toc14781348"/>
      <w:bookmarkStart w:id="14" w:name="_Toc15304604"/>
      <w:bookmarkStart w:id="15" w:name="_Toc21078012"/>
      <w:bookmarkStart w:id="16" w:name="_Toc21078058"/>
      <w:bookmarkStart w:id="17" w:name="_Toc31977224"/>
      <w:bookmarkStart w:id="18" w:name="_Toc31977567"/>
      <w:r w:rsidR="005773E4">
        <w:t>Introduction</w:t>
      </w:r>
      <w:bookmarkEnd w:id="10"/>
      <w:bookmarkEnd w:id="11"/>
      <w:bookmarkEnd w:id="12"/>
      <w:bookmarkEnd w:id="13"/>
      <w:bookmarkEnd w:id="14"/>
      <w:bookmarkEnd w:id="15"/>
      <w:bookmarkEnd w:id="16"/>
      <w:bookmarkEnd w:id="17"/>
      <w:bookmarkEnd w:id="18"/>
    </w:p>
    <w:p w14:paraId="34CF3A1B" w14:textId="07EAAD0B" w:rsidR="0087076A" w:rsidRPr="0087076A" w:rsidRDefault="0087076A" w:rsidP="0087076A">
      <w:pPr>
        <w:ind w:right="657"/>
      </w:pPr>
      <w:bookmarkStart w:id="19" w:name="_Toc380677725"/>
      <w:r>
        <w:t xml:space="preserve">This assessment is an effort to determine the overall quality of the said applications against </w:t>
      </w:r>
      <w:r w:rsidR="004C332D">
        <w:t>C-CPP</w:t>
      </w:r>
      <w:r>
        <w:t xml:space="preserve"> </w:t>
      </w:r>
      <w:r w:rsidR="00BB27EF">
        <w:t xml:space="preserve">standards </w:t>
      </w:r>
      <w:r>
        <w:t xml:space="preserve">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48E9AFFF" w14:textId="66E715DC" w:rsidR="008A6910" w:rsidRPr="00755F5D" w:rsidRDefault="008A6910" w:rsidP="008A6910">
      <w:pPr>
        <w:ind w:right="657"/>
      </w:pPr>
      <w:bookmarkStart w:id="20" w:name="_Toc531862352"/>
      <w:bookmarkStart w:id="21" w:name="_Toc14696276"/>
      <w:bookmarkStart w:id="22" w:name="_Toc14781141"/>
      <w:bookmarkStart w:id="23" w:name="_Toc14781349"/>
      <w:bookmarkStart w:id="24" w:name="_Toc15304605"/>
      <w:r w:rsidRPr="005773E4">
        <w:t xml:space="preserve">CAST AIP </w:t>
      </w:r>
      <w:r>
        <w:t>adapts the quality rules from best-in-class industry standards (OWASP, CWE, CISQ, STIG, PCI, NIST, OMG-ASCQM</w:t>
      </w:r>
      <w:r w:rsidR="004C332D">
        <w:t>, MISRA</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5" w:name="_Toc21078013"/>
      <w:bookmarkStart w:id="26" w:name="_Toc21078059"/>
      <w:bookmarkStart w:id="27" w:name="_Toc31977225"/>
      <w:bookmarkStart w:id="28" w:name="_Toc31977568"/>
      <w:r w:rsidRPr="005773E4">
        <w:rPr>
          <w:lang w:val="en-US"/>
        </w:rPr>
        <w:t xml:space="preserve">Application </w:t>
      </w:r>
      <w:bookmarkEnd w:id="19"/>
      <w:r w:rsidR="005773E4">
        <w:rPr>
          <w:lang w:val="en-US"/>
        </w:rPr>
        <w:t>Characteristics</w:t>
      </w:r>
      <w:bookmarkEnd w:id="20"/>
      <w:bookmarkEnd w:id="21"/>
      <w:bookmarkEnd w:id="22"/>
      <w:bookmarkEnd w:id="23"/>
      <w:bookmarkEnd w:id="24"/>
      <w:bookmarkEnd w:id="25"/>
      <w:bookmarkEnd w:id="26"/>
      <w:bookmarkEnd w:id="27"/>
      <w:bookmarkEnd w:id="28"/>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2C768063">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C2B331E" w:rsidR="004708D5" w:rsidRPr="005773E4" w:rsidRDefault="004C332D" w:rsidP="002638B2">
      <w:pPr>
        <w:pStyle w:val="Heading1"/>
        <w:ind w:right="657"/>
        <w:rPr>
          <w:rFonts w:asciiTheme="minorHAnsi" w:hAnsiTheme="minorHAnsi"/>
          <w:noProof/>
          <w:sz w:val="22"/>
        </w:rPr>
      </w:pPr>
      <w:bookmarkStart w:id="29" w:name="_Toc531862353"/>
      <w:bookmarkStart w:id="30" w:name="_Toc14696277"/>
      <w:bookmarkStart w:id="31" w:name="_Toc14781142"/>
      <w:bookmarkStart w:id="32" w:name="_Toc14781350"/>
      <w:bookmarkStart w:id="33" w:name="_Toc15304606"/>
      <w:bookmarkStart w:id="34" w:name="_Toc21078014"/>
      <w:bookmarkStart w:id="35" w:name="_Toc21078060"/>
      <w:bookmarkStart w:id="36" w:name="_Toc31977226"/>
      <w:bookmarkStart w:id="37" w:name="_Toc31977569"/>
      <w:r>
        <w:lastRenderedPageBreak/>
        <w:t>C-CPP</w:t>
      </w:r>
      <w:r w:rsidR="004708D5">
        <w:t xml:space="preserve"> </w:t>
      </w:r>
      <w:bookmarkEnd w:id="29"/>
      <w:bookmarkEnd w:id="30"/>
      <w:r w:rsidR="000F24E9">
        <w:t xml:space="preserve">Standards </w:t>
      </w:r>
      <w:r w:rsidR="006B65DD">
        <w:t>Summary</w:t>
      </w:r>
      <w:bookmarkEnd w:id="31"/>
      <w:bookmarkEnd w:id="32"/>
      <w:bookmarkEnd w:id="33"/>
      <w:bookmarkEnd w:id="34"/>
      <w:bookmarkEnd w:id="35"/>
      <w:bookmarkEnd w:id="36"/>
      <w:bookmarkEnd w:id="37"/>
    </w:p>
    <w:p w14:paraId="576EB6C4" w14:textId="5A3D9C9E" w:rsidR="00525BE7" w:rsidRPr="00D61A21" w:rsidRDefault="003B300F" w:rsidP="002638B2">
      <w:pPr>
        <w:ind w:left="0" w:right="657"/>
        <w:jc w:val="left"/>
        <w:rPr>
          <w:noProof/>
          <w:szCs w:val="18"/>
        </w:rPr>
      </w:pPr>
      <w:r w:rsidRPr="00D61A21">
        <w:rPr>
          <w:noProof/>
          <w:szCs w:val="18"/>
        </w:rPr>
        <w:t>This section provide</w:t>
      </w:r>
      <w:r w:rsidR="0052335A">
        <w:rPr>
          <w:noProof/>
          <w:szCs w:val="18"/>
        </w:rPr>
        <w:t>s</w:t>
      </w:r>
      <w:r w:rsidRPr="00D61A21">
        <w:rPr>
          <w:noProof/>
          <w:szCs w:val="18"/>
        </w:rPr>
        <w:t xml:space="preserve"> a summary of the </w:t>
      </w:r>
      <w:r w:rsidR="004C332D">
        <w:rPr>
          <w:noProof/>
          <w:szCs w:val="18"/>
        </w:rPr>
        <w:t>C-CPP</w:t>
      </w:r>
      <w:r w:rsidR="0087076A" w:rsidRPr="00D61A21">
        <w:rPr>
          <w:noProof/>
          <w:szCs w:val="18"/>
        </w:rPr>
        <w:t xml:space="preserve"> </w:t>
      </w:r>
      <w:r w:rsidR="00E812F4">
        <w:rPr>
          <w:noProof/>
          <w:szCs w:val="18"/>
        </w:rPr>
        <w:t xml:space="preserve">standards </w:t>
      </w:r>
      <w:r w:rsidRPr="00D61A21">
        <w:rPr>
          <w:noProof/>
          <w:szCs w:val="18"/>
        </w:rPr>
        <w:t>vulnerability identified in the structural quality analysis and me</w:t>
      </w:r>
      <w:r w:rsidR="0052335A">
        <w:rPr>
          <w:noProof/>
          <w:szCs w:val="18"/>
        </w:rPr>
        <w:t>a</w:t>
      </w:r>
      <w:r w:rsidRPr="00D61A21">
        <w:rPr>
          <w:noProof/>
          <w:szCs w:val="18"/>
        </w:rPr>
        <w:t xml:space="preserve">surement </w:t>
      </w:r>
      <w:r w:rsidR="00B003E3" w:rsidRPr="00D61A21">
        <w:rPr>
          <w:noProof/>
          <w:szCs w:val="18"/>
        </w:rPr>
        <w:t>by</w:t>
      </w:r>
      <w:r w:rsidRPr="00D61A21">
        <w:rPr>
          <w:noProof/>
          <w:szCs w:val="18"/>
        </w:rPr>
        <w:t xml:space="preserve"> CAST AIP</w:t>
      </w:r>
      <w:r w:rsidR="00FD2AC5" w:rsidRPr="00D61A21">
        <w:rPr>
          <w:noProof/>
          <w:szCs w:val="18"/>
        </w:rPr>
        <w:t>.</w:t>
      </w:r>
      <w:r w:rsidR="007023C3" w:rsidRPr="00D61A21">
        <w:rPr>
          <w:noProof/>
          <w:szCs w:val="18"/>
        </w:rPr>
        <w:t xml:space="preserve"> </w:t>
      </w:r>
    </w:p>
    <w:p w14:paraId="3826C5AC" w14:textId="77777777" w:rsidR="007023C3" w:rsidRDefault="007023C3" w:rsidP="002638B2">
      <w:pPr>
        <w:ind w:left="0" w:right="657"/>
        <w:jc w:val="left"/>
        <w:rPr>
          <w:rFonts w:asciiTheme="minorHAnsi" w:hAnsiTheme="minorHAnsi"/>
          <w:noProof/>
          <w:sz w:val="20"/>
        </w:rPr>
      </w:pPr>
    </w:p>
    <w:p w14:paraId="522EEDA4" w14:textId="22093EED" w:rsidR="00D61A21" w:rsidRDefault="00D61A21" w:rsidP="00D61A21">
      <w:pPr>
        <w:ind w:left="0" w:right="657"/>
        <w:rPr>
          <w:rFonts w:cstheme="minorHAnsi"/>
          <w:szCs w:val="18"/>
        </w:rPr>
      </w:pPr>
      <w:r>
        <w:rPr>
          <w:rFonts w:cstheme="minorHAnsi"/>
          <w:szCs w:val="18"/>
        </w:rPr>
        <w:t>Findings summary</w:t>
      </w:r>
      <w:r w:rsidRPr="004004F3">
        <w:rPr>
          <w:rFonts w:cstheme="minorHAnsi"/>
          <w:szCs w:val="18"/>
        </w:rPr>
        <w:t xml:space="preserve"> for CAST under </w:t>
      </w:r>
      <w:r w:rsidR="004C332D">
        <w:rPr>
          <w:rFonts w:cstheme="minorHAnsi"/>
          <w:szCs w:val="18"/>
        </w:rPr>
        <w:t>C-CPP</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CPP,LBL=violations,MORE=true"/>
      </w:tblPr>
      <w:tblGrid>
        <w:gridCol w:w="4675"/>
        <w:gridCol w:w="1350"/>
        <w:gridCol w:w="1530"/>
        <w:gridCol w:w="1445"/>
      </w:tblGrid>
      <w:tr w:rsidR="007023C3" w:rsidRPr="00D667AB" w14:paraId="447182E1"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D667AB" w:rsidRDefault="007023C3" w:rsidP="00226D30">
            <w:pPr>
              <w:ind w:left="330" w:right="657"/>
              <w:jc w:val="left"/>
              <w:rPr>
                <w:rFonts w:cs="Open Sans"/>
                <w:sz w:val="16"/>
                <w:szCs w:val="16"/>
              </w:rPr>
            </w:pPr>
            <w:r w:rsidRPr="00D667AB">
              <w:rPr>
                <w:rFonts w:cs="Open Sans"/>
                <w:sz w:val="16"/>
                <w:szCs w:val="16"/>
              </w:rPr>
              <w:t>Rules</w:t>
            </w:r>
          </w:p>
        </w:tc>
        <w:tc>
          <w:tcPr>
            <w:tcW w:w="1350" w:type="dxa"/>
            <w:shd w:val="clear" w:color="auto" w:fill="DBE5F1" w:themeFill="accent1" w:themeFillTint="33"/>
            <w:vAlign w:val="center"/>
          </w:tcPr>
          <w:p w14:paraId="1DBF3FEC" w14:textId="77777777" w:rsidR="007023C3" w:rsidRPr="00D667AB"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Total Violations</w:t>
            </w:r>
          </w:p>
        </w:tc>
        <w:tc>
          <w:tcPr>
            <w:tcW w:w="1530" w:type="dxa"/>
            <w:shd w:val="clear" w:color="auto" w:fill="DBE5F1" w:themeFill="accent1" w:themeFillTint="33"/>
            <w:vAlign w:val="center"/>
          </w:tcPr>
          <w:p w14:paraId="4D03F1BD" w14:textId="77777777" w:rsidR="007023C3" w:rsidRPr="00D667AB"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Added Violations</w:t>
            </w:r>
          </w:p>
        </w:tc>
        <w:tc>
          <w:tcPr>
            <w:tcW w:w="1445" w:type="dxa"/>
            <w:shd w:val="clear" w:color="auto" w:fill="DBE5F1" w:themeFill="accent1" w:themeFillTint="33"/>
            <w:vAlign w:val="center"/>
          </w:tcPr>
          <w:p w14:paraId="2B5DB18F" w14:textId="77777777" w:rsidR="007023C3" w:rsidRPr="00D667AB"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Removed Violations</w:t>
            </w:r>
          </w:p>
        </w:tc>
      </w:tr>
      <w:tr w:rsidR="007023C3" w:rsidRPr="00D667AB" w14:paraId="779D755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1</w:t>
            </w:r>
          </w:p>
        </w:tc>
        <w:tc>
          <w:tcPr>
            <w:tcW w:w="1350" w:type="dxa"/>
          </w:tcPr>
          <w:p w14:paraId="6ED4A59B"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EE2131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7202FC7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20238BB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2</w:t>
            </w:r>
          </w:p>
        </w:tc>
        <w:tc>
          <w:tcPr>
            <w:tcW w:w="1350" w:type="dxa"/>
          </w:tcPr>
          <w:p w14:paraId="211EE16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38B9AF31"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4682B9ED"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6FA262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3</w:t>
            </w:r>
          </w:p>
        </w:tc>
        <w:tc>
          <w:tcPr>
            <w:tcW w:w="1350" w:type="dxa"/>
          </w:tcPr>
          <w:p w14:paraId="4BE665CF"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0DC86D2"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72D1137"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AF2FEA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4</w:t>
            </w:r>
          </w:p>
        </w:tc>
        <w:tc>
          <w:tcPr>
            <w:tcW w:w="1350" w:type="dxa"/>
          </w:tcPr>
          <w:p w14:paraId="3952727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AFE80C6"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09EE63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7E2BE6A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5</w:t>
            </w:r>
          </w:p>
        </w:tc>
        <w:tc>
          <w:tcPr>
            <w:tcW w:w="1350" w:type="dxa"/>
          </w:tcPr>
          <w:p w14:paraId="26A966A0"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4BD2C544"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6FE6A3E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60DDF695" w14:textId="77777777" w:rsidR="00226D30" w:rsidRDefault="00226D30" w:rsidP="0024385C">
      <w:pPr>
        <w:ind w:left="0" w:right="657"/>
        <w:rPr>
          <w:i/>
          <w:sz w:val="14"/>
        </w:rPr>
      </w:pPr>
    </w:p>
    <w:p w14:paraId="648E3C17" w14:textId="23CFE44C"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2A7E34">
        <w:rPr>
          <w:i/>
          <w:sz w:val="14"/>
        </w:rPr>
        <w:t>C-CPP standards</w:t>
      </w:r>
      <w:r>
        <w:rPr>
          <w:i/>
          <w:sz w:val="14"/>
        </w:rPr>
        <w:t xml:space="preserve"> </w:t>
      </w:r>
      <w:r w:rsidR="006019FA">
        <w:rPr>
          <w:i/>
          <w:sz w:val="14"/>
        </w:rPr>
        <w:t>summary</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07EA03D3" w:rsidR="0087076A" w:rsidRPr="0087076A" w:rsidRDefault="002D633A" w:rsidP="00012076">
      <w:pPr>
        <w:pStyle w:val="Heading1"/>
        <w:rPr>
          <w:rFonts w:eastAsia="Calibri"/>
        </w:rPr>
      </w:pPr>
      <w:bookmarkStart w:id="38" w:name="_Toc531862361"/>
      <w:bookmarkStart w:id="39" w:name="_Toc14696279"/>
      <w:bookmarkStart w:id="40" w:name="_Toc14781144"/>
      <w:bookmarkStart w:id="41" w:name="_Toc14781352"/>
      <w:bookmarkStart w:id="42" w:name="_Toc15304608"/>
      <w:bookmarkStart w:id="43" w:name="_Toc21078015"/>
      <w:bookmarkStart w:id="44" w:name="_Toc21078061"/>
      <w:bookmarkStart w:id="45" w:name="_Toc31977227"/>
      <w:bookmarkStart w:id="46" w:name="_Toc31977570"/>
      <w:r>
        <w:rPr>
          <w:rFonts w:eastAsia="Calibri"/>
        </w:rPr>
        <w:lastRenderedPageBreak/>
        <w:t xml:space="preserve">CAST Findings for </w:t>
      </w:r>
      <w:bookmarkEnd w:id="38"/>
      <w:bookmarkEnd w:id="39"/>
      <w:bookmarkEnd w:id="40"/>
      <w:bookmarkEnd w:id="41"/>
      <w:bookmarkEnd w:id="42"/>
      <w:bookmarkEnd w:id="43"/>
      <w:bookmarkEnd w:id="44"/>
      <w:r w:rsidR="007725BE">
        <w:rPr>
          <w:rFonts w:eastAsia="Calibri"/>
        </w:rPr>
        <w:t>AUTOSAR-CPP-2014</w:t>
      </w:r>
      <w:bookmarkEnd w:id="45"/>
      <w:bookmarkEnd w:id="46"/>
    </w:p>
    <w:p w14:paraId="4ABA058A" w14:textId="01C5617C"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2D633A">
        <w:rPr>
          <w:rFonts w:asciiTheme="minorHAnsi" w:hAnsiTheme="minorHAnsi" w:cstheme="minorHAnsi"/>
          <w:sz w:val="20"/>
          <w:szCs w:val="20"/>
        </w:rPr>
        <w:t xml:space="preserve"> CAST </w:t>
      </w:r>
      <w:r w:rsidR="007725BE">
        <w:rPr>
          <w:rFonts w:asciiTheme="minorHAnsi" w:hAnsiTheme="minorHAnsi" w:cstheme="minorHAnsi"/>
          <w:sz w:val="20"/>
          <w:szCs w:val="20"/>
        </w:rPr>
        <w:t>rules</w:t>
      </w:r>
      <w:r w:rsidR="002D633A">
        <w:rPr>
          <w:rFonts w:asciiTheme="minorHAnsi" w:hAnsiTheme="minorHAnsi" w:cstheme="minorHAnsi"/>
          <w:sz w:val="20"/>
          <w:szCs w:val="20"/>
        </w:rPr>
        <w:t xml:space="preserve"> for</w:t>
      </w:r>
      <w:r>
        <w:rPr>
          <w:rFonts w:asciiTheme="minorHAnsi" w:hAnsiTheme="minorHAnsi" w:cstheme="minorHAnsi"/>
          <w:sz w:val="20"/>
          <w:szCs w:val="20"/>
        </w:rPr>
        <w:t xml:space="preserve"> </w:t>
      </w:r>
      <w:r w:rsidR="007725BE">
        <w:rPr>
          <w:rFonts w:asciiTheme="minorHAnsi" w:hAnsiTheme="minorHAnsi" w:cstheme="minorHAnsi"/>
          <w:sz w:val="20"/>
          <w:szCs w:val="20"/>
        </w:rPr>
        <w:t>AUTOSAR-CPP-201</w:t>
      </w:r>
      <w:r w:rsidR="00D82506">
        <w:rPr>
          <w:rFonts w:asciiTheme="minorHAnsi" w:hAnsiTheme="minorHAnsi" w:cstheme="minorHAnsi"/>
          <w:sz w:val="20"/>
          <w:szCs w:val="20"/>
        </w:rPr>
        <w:t>4</w:t>
      </w:r>
      <w:r w:rsidR="002D633A">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TAGS_RULES_EVOLUTION;STD=AUTOSAR-CPP-2014,LBL=violations"/>
      </w:tblPr>
      <w:tblGrid>
        <w:gridCol w:w="4675"/>
        <w:gridCol w:w="1350"/>
        <w:gridCol w:w="1530"/>
        <w:gridCol w:w="1445"/>
      </w:tblGrid>
      <w:tr w:rsidR="007023C3" w:rsidRPr="00745398" w14:paraId="4DD926CE"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2C326114" w:rsidR="007023C3" w:rsidRPr="00745398" w:rsidRDefault="00B92516" w:rsidP="00226D30">
            <w:pPr>
              <w:ind w:left="330" w:right="657"/>
              <w:jc w:val="left"/>
              <w:rPr>
                <w:rFonts w:cs="Open Sans"/>
                <w:sz w:val="16"/>
                <w:szCs w:val="18"/>
              </w:rPr>
            </w:pPr>
            <w:r w:rsidRPr="00745398">
              <w:rPr>
                <w:rFonts w:cs="Open Sans"/>
                <w:sz w:val="16"/>
                <w:szCs w:val="18"/>
              </w:rPr>
              <w:t xml:space="preserve">CAST </w:t>
            </w:r>
            <w:r w:rsidR="007023C3" w:rsidRPr="00745398">
              <w:rPr>
                <w:rFonts w:cs="Open Sans"/>
                <w:sz w:val="16"/>
                <w:szCs w:val="18"/>
              </w:rPr>
              <w:t>Rules</w:t>
            </w:r>
          </w:p>
        </w:tc>
        <w:tc>
          <w:tcPr>
            <w:tcW w:w="1350" w:type="dxa"/>
            <w:shd w:val="clear" w:color="auto" w:fill="DBE5F1" w:themeFill="accent1" w:themeFillTint="33"/>
            <w:vAlign w:val="center"/>
          </w:tcPr>
          <w:p w14:paraId="1FBB9C5F" w14:textId="77777777" w:rsidR="007023C3" w:rsidRPr="00745398"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7B6AAE57" w14:textId="77777777" w:rsidR="007023C3" w:rsidRPr="00745398"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46AF4AE6" w14:textId="77777777" w:rsidR="007023C3" w:rsidRPr="00745398"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7023C3" w:rsidRPr="00745398" w14:paraId="01B8CD4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1</w:t>
            </w:r>
          </w:p>
        </w:tc>
        <w:tc>
          <w:tcPr>
            <w:tcW w:w="1350" w:type="dxa"/>
          </w:tcPr>
          <w:p w14:paraId="4374FA8B"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BC82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FE7912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A9F149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2</w:t>
            </w:r>
          </w:p>
        </w:tc>
        <w:tc>
          <w:tcPr>
            <w:tcW w:w="1350" w:type="dxa"/>
          </w:tcPr>
          <w:p w14:paraId="4F1A7E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673E81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79C84C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55AD511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3</w:t>
            </w:r>
          </w:p>
        </w:tc>
        <w:tc>
          <w:tcPr>
            <w:tcW w:w="1350" w:type="dxa"/>
          </w:tcPr>
          <w:p w14:paraId="43662BA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1A5C75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FDE13E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6E225E1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4</w:t>
            </w:r>
          </w:p>
        </w:tc>
        <w:tc>
          <w:tcPr>
            <w:tcW w:w="1350" w:type="dxa"/>
          </w:tcPr>
          <w:p w14:paraId="048580B4"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0A71BC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5E1AF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B7682B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5</w:t>
            </w:r>
          </w:p>
        </w:tc>
        <w:tc>
          <w:tcPr>
            <w:tcW w:w="1350" w:type="dxa"/>
          </w:tcPr>
          <w:p w14:paraId="6F6051C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D2D399F"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B0860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296BE455" w14:textId="77777777" w:rsidR="009A5C5E" w:rsidRDefault="009A5C5E" w:rsidP="00377C01">
      <w:pPr>
        <w:pStyle w:val="BodyContent"/>
        <w:ind w:right="657"/>
        <w:rPr>
          <w:rFonts w:ascii="Verdana" w:hAnsi="Verdana"/>
          <w:i/>
          <w:sz w:val="14"/>
        </w:rPr>
      </w:pPr>
    </w:p>
    <w:p w14:paraId="0B5B4B9C" w14:textId="300DD619"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121200">
        <w:rPr>
          <w:rFonts w:ascii="Verdana" w:hAnsi="Verdana"/>
          <w:i/>
          <w:sz w:val="14"/>
        </w:rPr>
        <w:t>3</w:t>
      </w:r>
      <w:r w:rsidRPr="00685F30">
        <w:rPr>
          <w:rFonts w:ascii="Verdana" w:hAnsi="Verdana"/>
          <w:i/>
          <w:sz w:val="14"/>
        </w:rPr>
        <w:t xml:space="preserve">: </w:t>
      </w:r>
      <w:r w:rsidR="007725BE">
        <w:rPr>
          <w:rFonts w:ascii="Verdana" w:hAnsi="Verdana"/>
          <w:i/>
          <w:sz w:val="14"/>
        </w:rPr>
        <w:t>AUTOSAR-CPP-2014 rules</w:t>
      </w:r>
    </w:p>
    <w:p w14:paraId="5C4DA052" w14:textId="77777777" w:rsidR="00012076" w:rsidRDefault="00012076" w:rsidP="00012076">
      <w:pPr>
        <w:spacing w:after="0" w:line="240" w:lineRule="auto"/>
        <w:ind w:left="0"/>
        <w:jc w:val="left"/>
        <w:rPr>
          <w:i/>
          <w:sz w:val="14"/>
        </w:rPr>
      </w:pPr>
      <w:r>
        <w:rPr>
          <w:i/>
          <w:sz w:val="14"/>
        </w:rPr>
        <w:br w:type="page"/>
      </w:r>
    </w:p>
    <w:p w14:paraId="1D20A207" w14:textId="2A850D7D" w:rsidR="00F82A8C" w:rsidRPr="0087076A" w:rsidRDefault="00D74080" w:rsidP="00F82A8C">
      <w:pPr>
        <w:pStyle w:val="Heading1"/>
        <w:rPr>
          <w:rFonts w:eastAsia="Calibri"/>
        </w:rPr>
      </w:pPr>
      <w:bookmarkStart w:id="47" w:name="_Toc531862380"/>
      <w:bookmarkStart w:id="48" w:name="_Toc14696280"/>
      <w:bookmarkStart w:id="49" w:name="_Toc14781145"/>
      <w:bookmarkStart w:id="50" w:name="_Toc14781353"/>
      <w:bookmarkStart w:id="51" w:name="_Toc15304609"/>
      <w:bookmarkStart w:id="52" w:name="_Toc21078016"/>
      <w:bookmarkStart w:id="53" w:name="_Toc21078062"/>
      <w:bookmarkStart w:id="54" w:name="_Toc31977228"/>
      <w:bookmarkStart w:id="55" w:name="_Toc31977571"/>
      <w:r>
        <w:rPr>
          <w:rFonts w:eastAsia="Calibri"/>
        </w:rPr>
        <w:lastRenderedPageBreak/>
        <w:t xml:space="preserve">CAST Findings for </w:t>
      </w:r>
      <w:r w:rsidR="007725BE">
        <w:rPr>
          <w:rFonts w:eastAsia="Calibri"/>
        </w:rPr>
        <w:t>MISRA</w:t>
      </w:r>
      <w:bookmarkEnd w:id="47"/>
      <w:bookmarkEnd w:id="48"/>
      <w:bookmarkEnd w:id="49"/>
      <w:bookmarkEnd w:id="50"/>
      <w:bookmarkEnd w:id="51"/>
      <w:bookmarkEnd w:id="52"/>
      <w:bookmarkEnd w:id="53"/>
      <w:r w:rsidR="007725BE">
        <w:rPr>
          <w:rFonts w:eastAsia="Calibri"/>
        </w:rPr>
        <w:t>-C-2012</w:t>
      </w:r>
      <w:bookmarkEnd w:id="54"/>
      <w:bookmarkEnd w:id="55"/>
    </w:p>
    <w:p w14:paraId="7AB3AE26" w14:textId="29F6CC3F"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D74080">
        <w:rPr>
          <w:rFonts w:asciiTheme="minorHAnsi" w:hAnsiTheme="minorHAnsi" w:cstheme="minorHAnsi"/>
          <w:sz w:val="20"/>
          <w:szCs w:val="20"/>
        </w:rPr>
        <w:t xml:space="preserve"> CAST </w:t>
      </w:r>
      <w:r w:rsidR="007725BE">
        <w:rPr>
          <w:rFonts w:asciiTheme="minorHAnsi" w:hAnsiTheme="minorHAnsi" w:cstheme="minorHAnsi"/>
          <w:sz w:val="20"/>
          <w:szCs w:val="20"/>
        </w:rPr>
        <w:t>rules</w:t>
      </w:r>
      <w:r w:rsidR="00D74080">
        <w:rPr>
          <w:rFonts w:asciiTheme="minorHAnsi" w:hAnsiTheme="minorHAnsi" w:cstheme="minorHAnsi"/>
          <w:sz w:val="20"/>
          <w:szCs w:val="20"/>
        </w:rPr>
        <w:t xml:space="preserve"> </w:t>
      </w:r>
      <w:r w:rsidR="007725BE">
        <w:rPr>
          <w:rFonts w:asciiTheme="minorHAnsi" w:hAnsiTheme="minorHAnsi" w:cstheme="minorHAnsi"/>
          <w:sz w:val="20"/>
          <w:szCs w:val="20"/>
        </w:rPr>
        <w:t>for MISRA-C-2012</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TAGS_RULES_EVOLUTION;STD=MISRA-C-2012,LBL=violations"/>
      </w:tblPr>
      <w:tblGrid>
        <w:gridCol w:w="4675"/>
        <w:gridCol w:w="1350"/>
        <w:gridCol w:w="1530"/>
        <w:gridCol w:w="1445"/>
      </w:tblGrid>
      <w:tr w:rsidR="00F04A90" w:rsidRPr="00745398" w14:paraId="24D89E32"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2CF27F"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095FD45F"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3C62F90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3BF799EB"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7FF3860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39A521"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2F80A8F9"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5DF24F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C99B64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7725BD"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68D2FE"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1C733337"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A808FC3"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117E9F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D735440"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EF6CF3"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3233687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3BE95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A74C9E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EAB939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73FC36"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589F58B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41C428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B31C04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217A4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4A735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E383F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EF9471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C28BE4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5008B0EA" w14:textId="77777777" w:rsidR="00F04A90" w:rsidRDefault="00F04A90" w:rsidP="00F04A90">
      <w:pPr>
        <w:pStyle w:val="BodyContent"/>
        <w:ind w:right="657"/>
        <w:rPr>
          <w:rFonts w:ascii="Verdana" w:hAnsi="Verdana"/>
          <w:i/>
          <w:sz w:val="14"/>
        </w:rPr>
      </w:pPr>
    </w:p>
    <w:p w14:paraId="7877DEE4" w14:textId="7DC89BEB"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sidR="007725BE">
        <w:rPr>
          <w:rFonts w:ascii="Verdana" w:hAnsi="Verdana"/>
          <w:i/>
          <w:sz w:val="14"/>
        </w:rPr>
        <w:t>MISRA-C-2012 rules</w:t>
      </w: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6E24BF9B" w:rsidR="00731C2D" w:rsidRPr="0087076A" w:rsidRDefault="005E7CE0" w:rsidP="00731C2D">
      <w:pPr>
        <w:pStyle w:val="Heading1"/>
        <w:rPr>
          <w:rFonts w:eastAsia="Calibri"/>
        </w:rPr>
      </w:pPr>
      <w:bookmarkStart w:id="56" w:name="_Toc531862397"/>
      <w:bookmarkStart w:id="57" w:name="_Toc14696281"/>
      <w:bookmarkStart w:id="58" w:name="_Toc14781146"/>
      <w:bookmarkStart w:id="59" w:name="_Toc14781354"/>
      <w:bookmarkStart w:id="60" w:name="_Toc15304610"/>
      <w:bookmarkStart w:id="61" w:name="_Toc21078017"/>
      <w:bookmarkStart w:id="62" w:name="_Toc21078063"/>
      <w:bookmarkStart w:id="63" w:name="_Toc31977229"/>
      <w:bookmarkStart w:id="64" w:name="_Toc31977572"/>
      <w:r>
        <w:rPr>
          <w:rFonts w:eastAsia="Calibri"/>
        </w:rPr>
        <w:lastRenderedPageBreak/>
        <w:t xml:space="preserve">CAST Findings for </w:t>
      </w:r>
      <w:bookmarkEnd w:id="56"/>
      <w:bookmarkEnd w:id="57"/>
      <w:bookmarkEnd w:id="58"/>
      <w:bookmarkEnd w:id="59"/>
      <w:bookmarkEnd w:id="60"/>
      <w:bookmarkEnd w:id="61"/>
      <w:bookmarkEnd w:id="62"/>
      <w:r w:rsidR="005E12FA">
        <w:rPr>
          <w:rFonts w:eastAsia="Calibri"/>
        </w:rPr>
        <w:t>MISRA-CPP-2008</w:t>
      </w:r>
      <w:bookmarkEnd w:id="63"/>
      <w:bookmarkEnd w:id="64"/>
    </w:p>
    <w:p w14:paraId="57F3AC3B" w14:textId="58D2C7DE"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E7CE0">
        <w:rPr>
          <w:rFonts w:asciiTheme="minorHAnsi" w:hAnsiTheme="minorHAnsi" w:cstheme="minorHAnsi"/>
          <w:sz w:val="20"/>
          <w:szCs w:val="20"/>
        </w:rPr>
        <w:t xml:space="preserve">CAST </w:t>
      </w:r>
      <w:r w:rsidR="005E12FA">
        <w:rPr>
          <w:rFonts w:asciiTheme="minorHAnsi" w:hAnsiTheme="minorHAnsi" w:cstheme="minorHAnsi"/>
          <w:sz w:val="20"/>
          <w:szCs w:val="20"/>
        </w:rPr>
        <w:t>rules</w:t>
      </w:r>
      <w:r w:rsidR="005E7CE0">
        <w:rPr>
          <w:rFonts w:asciiTheme="minorHAnsi" w:hAnsiTheme="minorHAnsi" w:cstheme="minorHAnsi"/>
          <w:sz w:val="20"/>
          <w:szCs w:val="20"/>
        </w:rPr>
        <w:t xml:space="preserve"> for</w:t>
      </w:r>
      <w:r w:rsidR="005E12FA">
        <w:rPr>
          <w:rFonts w:asciiTheme="minorHAnsi" w:hAnsiTheme="minorHAnsi" w:cstheme="minorHAnsi"/>
          <w:sz w:val="20"/>
          <w:szCs w:val="20"/>
        </w:rPr>
        <w:t xml:space="preserve"> MISRA-CPP-2008</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TAGS_RULES_EVOLUTION;STD=MISRA-CPP-2008,LBL=violations"/>
      </w:tblPr>
      <w:tblGrid>
        <w:gridCol w:w="4675"/>
        <w:gridCol w:w="1350"/>
        <w:gridCol w:w="1530"/>
        <w:gridCol w:w="1445"/>
      </w:tblGrid>
      <w:tr w:rsidR="00F04A90" w:rsidRPr="00745398" w14:paraId="1C843E3D"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233032"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2FCC30E"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65D3E89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0D8E05E1"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672E064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854782A"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7B929A1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22ED62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9DA4FA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32F55B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B347AD"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57D1A40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08F1E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DA237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2DBD0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F82CC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10DB1D0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0F528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816EF0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55866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DA818"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23864A88"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1E6048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048363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29221BF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12A2E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700E85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8DF0D3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00A606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1C9717C4" w14:textId="77777777" w:rsidR="00F04A90" w:rsidRDefault="00F04A90" w:rsidP="00F04A90">
      <w:pPr>
        <w:pStyle w:val="BodyContent"/>
        <w:ind w:right="657"/>
        <w:rPr>
          <w:rFonts w:ascii="Verdana" w:hAnsi="Verdana"/>
          <w:i/>
          <w:sz w:val="14"/>
        </w:rPr>
      </w:pPr>
    </w:p>
    <w:p w14:paraId="6B777D30" w14:textId="551662F3"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sidR="00FD7BBA">
        <w:rPr>
          <w:rFonts w:ascii="Verdana" w:hAnsi="Verdana"/>
          <w:i/>
          <w:sz w:val="14"/>
        </w:rPr>
        <w:t>5</w:t>
      </w:r>
      <w:r w:rsidRPr="00685F30">
        <w:rPr>
          <w:rFonts w:ascii="Verdana" w:hAnsi="Verdana"/>
          <w:i/>
          <w:sz w:val="14"/>
        </w:rPr>
        <w:t xml:space="preserve">: </w:t>
      </w:r>
      <w:r w:rsidR="005E12FA">
        <w:rPr>
          <w:rFonts w:ascii="Verdana" w:hAnsi="Verdana"/>
          <w:i/>
          <w:sz w:val="14"/>
        </w:rPr>
        <w:t>MISRA-CPP-2008 rules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65" w:name="_Toc531862419"/>
      <w:bookmarkStart w:id="66" w:name="_Toc14696283"/>
      <w:bookmarkStart w:id="67" w:name="_Toc14781148"/>
      <w:bookmarkStart w:id="68" w:name="_Toc14781356"/>
      <w:bookmarkStart w:id="69" w:name="_Toc15304612"/>
      <w:bookmarkStart w:id="70" w:name="_Toc21078019"/>
      <w:bookmarkStart w:id="71" w:name="_Toc21078065"/>
      <w:bookmarkStart w:id="72" w:name="_Toc31977230"/>
      <w:bookmarkStart w:id="73" w:name="_Toc31977573"/>
      <w:r>
        <w:lastRenderedPageBreak/>
        <w:t>A</w:t>
      </w:r>
      <w:r w:rsidR="00CA74F4">
        <w:t>ppendix</w:t>
      </w:r>
      <w:bookmarkEnd w:id="65"/>
      <w:bookmarkEnd w:id="66"/>
      <w:bookmarkEnd w:id="67"/>
      <w:bookmarkEnd w:id="68"/>
      <w:bookmarkEnd w:id="69"/>
      <w:bookmarkEnd w:id="70"/>
      <w:bookmarkEnd w:id="71"/>
      <w:bookmarkEnd w:id="72"/>
      <w:bookmarkEnd w:id="73"/>
      <w:r w:rsidR="00CA74F4">
        <w:t xml:space="preserve"> </w:t>
      </w:r>
    </w:p>
    <w:p w14:paraId="48916227" w14:textId="1845DF32" w:rsidR="00010552" w:rsidRDefault="00010552" w:rsidP="002638B2">
      <w:pPr>
        <w:pStyle w:val="Heading2"/>
        <w:spacing w:after="0"/>
        <w:ind w:left="540" w:right="657" w:hanging="540"/>
        <w:rPr>
          <w:lang w:val="en-US"/>
        </w:rPr>
      </w:pPr>
      <w:bookmarkStart w:id="74" w:name="_Toc531862420"/>
      <w:bookmarkStart w:id="75" w:name="_Toc14696284"/>
      <w:bookmarkStart w:id="76" w:name="_Toc14781149"/>
      <w:bookmarkStart w:id="77" w:name="_Toc14781357"/>
      <w:bookmarkStart w:id="78" w:name="_Toc15304613"/>
      <w:bookmarkStart w:id="79" w:name="_Toc21078020"/>
      <w:bookmarkStart w:id="80" w:name="_Toc21078066"/>
      <w:bookmarkStart w:id="81" w:name="_Toc31977231"/>
      <w:bookmarkStart w:id="82" w:name="_Toc31977574"/>
      <w:r>
        <w:rPr>
          <w:lang w:val="en-US"/>
        </w:rPr>
        <w:t>About CAST Software Intelligence</w:t>
      </w:r>
      <w:bookmarkEnd w:id="74"/>
      <w:bookmarkEnd w:id="75"/>
      <w:bookmarkEnd w:id="76"/>
      <w:bookmarkEnd w:id="77"/>
      <w:bookmarkEnd w:id="78"/>
      <w:bookmarkEnd w:id="79"/>
      <w:bookmarkEnd w:id="80"/>
      <w:bookmarkEnd w:id="81"/>
      <w:bookmarkEnd w:id="82"/>
    </w:p>
    <w:p w14:paraId="34ACED47" w14:textId="77777777" w:rsidR="004004F3" w:rsidRDefault="004004F3" w:rsidP="00010552">
      <w:pPr>
        <w:ind w:right="657"/>
      </w:pPr>
    </w:p>
    <w:p w14:paraId="4B904114" w14:textId="5929D3BD" w:rsidR="00010552" w:rsidRDefault="00010552" w:rsidP="00010552">
      <w:pPr>
        <w:ind w:right="657"/>
      </w:pPr>
      <w:r w:rsidRPr="00010552">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w:t>
      </w:r>
      <w:proofErr w:type="gramStart"/>
      <w:r w:rsidRPr="00010552">
        <w:t>disruption</w:t>
      </w:r>
      <w:proofErr w:type="gramEnd"/>
      <w:r w:rsidRPr="00010552">
        <w:t xml:space="preserve"> and reduce cost, enabling them to move past today’s obstacles and to tackle the next wave of innovation.</w:t>
      </w:r>
    </w:p>
    <w:p w14:paraId="02E5D6AD" w14:textId="46696B83" w:rsidR="00010552" w:rsidRDefault="00010552" w:rsidP="00010552">
      <w:pPr>
        <w:ind w:right="657"/>
      </w:pPr>
    </w:p>
    <w:p w14:paraId="24ACBB6F" w14:textId="38EA6AAB" w:rsidR="00010552" w:rsidRDefault="006225CF" w:rsidP="004A59A5">
      <w:pPr>
        <w:ind w:right="657"/>
      </w:pPr>
      <w:hyperlink r:id="rId11" w:history="1">
        <w:r w:rsidR="00036206" w:rsidRPr="00036206">
          <w:rPr>
            <w:rStyle w:val="Hyperlink"/>
          </w:rPr>
          <w:t>Click here</w:t>
        </w:r>
      </w:hyperlink>
      <w:r w:rsidR="00036206">
        <w:t xml:space="preserve"> for more information about </w:t>
      </w:r>
      <w:r w:rsidR="00010552">
        <w:t>CAST Software Intelligence</w:t>
      </w:r>
      <w:r w:rsidR="0021373F">
        <w:t>.</w:t>
      </w:r>
    </w:p>
    <w:p w14:paraId="140B021B" w14:textId="77777777" w:rsidR="00B4700C" w:rsidRPr="004A59A5" w:rsidRDefault="00B4700C" w:rsidP="004A59A5">
      <w:pPr>
        <w:ind w:right="657"/>
      </w:pPr>
    </w:p>
    <w:sectPr w:rsidR="00B4700C" w:rsidRPr="004A59A5" w:rsidSect="00F772DA">
      <w:headerReference w:type="default" r:id="rId12"/>
      <w:footerReference w:type="default" r:id="rId13"/>
      <w:headerReference w:type="first" r:id="rId14"/>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A4A1F" w14:textId="77777777" w:rsidR="006225CF" w:rsidRDefault="006225CF">
      <w:r>
        <w:separator/>
      </w:r>
    </w:p>
  </w:endnote>
  <w:endnote w:type="continuationSeparator" w:id="0">
    <w:p w14:paraId="1D6B77BE" w14:textId="77777777" w:rsidR="006225CF" w:rsidRDefault="00622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68DC3" w14:textId="7777777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2F1636" w:rsidRDefault="002F1636">
    <w:pPr>
      <w:pStyle w:val="Footer"/>
    </w:pPr>
    <w:r>
      <w:rPr>
        <w:noProof/>
        <w:lang w:eastAsia="en-US"/>
      </w:rPr>
      <w:drawing>
        <wp:inline distT="0" distB="0" distL="0" distR="0" wp14:anchorId="2591E445" wp14:editId="64B0732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5D012" w14:textId="77777777" w:rsidR="006225CF" w:rsidRDefault="006225CF">
      <w:r>
        <w:separator/>
      </w:r>
    </w:p>
  </w:footnote>
  <w:footnote w:type="continuationSeparator" w:id="0">
    <w:p w14:paraId="5A65B46E" w14:textId="77777777" w:rsidR="006225CF" w:rsidRDefault="006225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6EE7" w14:textId="741D1ACC" w:rsidR="002F1636" w:rsidRPr="00501CAD" w:rsidRDefault="004C332D" w:rsidP="00874417">
    <w:pPr>
      <w:spacing w:after="0" w:line="240" w:lineRule="auto"/>
      <w:jc w:val="center"/>
      <w:rPr>
        <w:rFonts w:asciiTheme="majorHAnsi" w:hAnsiTheme="majorHAnsi"/>
        <w:noProof/>
        <w:sz w:val="24"/>
        <w:szCs w:val="24"/>
      </w:rPr>
    </w:pPr>
    <w:r>
      <w:rPr>
        <w:rFonts w:asciiTheme="majorHAnsi" w:hAnsiTheme="majorHAnsi"/>
        <w:noProof/>
        <w:sz w:val="20"/>
        <w:szCs w:val="24"/>
      </w:rPr>
      <w:t>C-CPP</w:t>
    </w:r>
    <w:r w:rsidR="000F24E9">
      <w:rPr>
        <w:rFonts w:asciiTheme="majorHAnsi" w:hAnsiTheme="majorHAnsi"/>
        <w:noProof/>
        <w:sz w:val="20"/>
        <w:szCs w:val="24"/>
      </w:rPr>
      <w:t xml:space="preserve"> Standards</w:t>
    </w:r>
    <w:r w:rsidR="002F1636">
      <w:rPr>
        <w:rFonts w:asciiTheme="majorHAnsi" w:hAnsiTheme="majorHAnsi"/>
        <w:noProof/>
        <w:sz w:val="20"/>
        <w:szCs w:val="24"/>
      </w:rPr>
      <w:t xml:space="preserve"> Compliance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intFractionalCharacterWidth/>
  <w:activeWritingStyle w:appName="MSWord" w:lang="fr-FR" w:vendorID="9" w:dllVersion="512" w:checkStyle="1"/>
  <w:activeWritingStyle w:appName="MSWord" w:lang="nl-NL" w:vendorID="1" w:dllVersion="512" w:checkStyle="1"/>
  <w:proofState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0EA3"/>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4E9"/>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1200"/>
    <w:rsid w:val="001232BC"/>
    <w:rsid w:val="00125419"/>
    <w:rsid w:val="00125B85"/>
    <w:rsid w:val="00126BA4"/>
    <w:rsid w:val="001276CD"/>
    <w:rsid w:val="00127F27"/>
    <w:rsid w:val="0013169A"/>
    <w:rsid w:val="001321EF"/>
    <w:rsid w:val="001328A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75D59"/>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4F13"/>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A7E34"/>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A14"/>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332D"/>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335A"/>
    <w:rsid w:val="00525BE7"/>
    <w:rsid w:val="00525FE3"/>
    <w:rsid w:val="0052654E"/>
    <w:rsid w:val="00527384"/>
    <w:rsid w:val="00527440"/>
    <w:rsid w:val="00530846"/>
    <w:rsid w:val="00530DFA"/>
    <w:rsid w:val="0053121E"/>
    <w:rsid w:val="005324D0"/>
    <w:rsid w:val="00532E3E"/>
    <w:rsid w:val="00532ECA"/>
    <w:rsid w:val="005340A0"/>
    <w:rsid w:val="005349B3"/>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2FA"/>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25CF"/>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5DD"/>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0267"/>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25B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910"/>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4B12"/>
    <w:rsid w:val="009055D7"/>
    <w:rsid w:val="00905962"/>
    <w:rsid w:val="00907314"/>
    <w:rsid w:val="00907383"/>
    <w:rsid w:val="0090773E"/>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04C"/>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719"/>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5C5E"/>
    <w:rsid w:val="009A6816"/>
    <w:rsid w:val="009A6AE0"/>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55E"/>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3BC6"/>
    <w:rsid w:val="00B05364"/>
    <w:rsid w:val="00B0609D"/>
    <w:rsid w:val="00B064C7"/>
    <w:rsid w:val="00B0767C"/>
    <w:rsid w:val="00B11082"/>
    <w:rsid w:val="00B11A39"/>
    <w:rsid w:val="00B12249"/>
    <w:rsid w:val="00B1237A"/>
    <w:rsid w:val="00B12E42"/>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4700C"/>
    <w:rsid w:val="00B51F7F"/>
    <w:rsid w:val="00B5285D"/>
    <w:rsid w:val="00B53694"/>
    <w:rsid w:val="00B55A99"/>
    <w:rsid w:val="00B56DA7"/>
    <w:rsid w:val="00B56E05"/>
    <w:rsid w:val="00B602A0"/>
    <w:rsid w:val="00B6053D"/>
    <w:rsid w:val="00B6101C"/>
    <w:rsid w:val="00B615A0"/>
    <w:rsid w:val="00B616AE"/>
    <w:rsid w:val="00B61858"/>
    <w:rsid w:val="00B63636"/>
    <w:rsid w:val="00B63D71"/>
    <w:rsid w:val="00B643B0"/>
    <w:rsid w:val="00B64B24"/>
    <w:rsid w:val="00B65217"/>
    <w:rsid w:val="00B656BF"/>
    <w:rsid w:val="00B720C6"/>
    <w:rsid w:val="00B72217"/>
    <w:rsid w:val="00B723C5"/>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27EF"/>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45D2"/>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0F2"/>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080"/>
    <w:rsid w:val="00D74141"/>
    <w:rsid w:val="00D76926"/>
    <w:rsid w:val="00D772A2"/>
    <w:rsid w:val="00D80149"/>
    <w:rsid w:val="00D807C2"/>
    <w:rsid w:val="00D81F98"/>
    <w:rsid w:val="00D82506"/>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CB4"/>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2F4"/>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561"/>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456"/>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D7BBA"/>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09B0DE-B477-4FCF-9192-E07835591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722</TotalTime>
  <Pages>8</Pages>
  <Words>482</Words>
  <Characters>2749</Characters>
  <Application>Microsoft Office Word</Application>
  <DocSecurity>0</DocSecurity>
  <Lines>22</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120</cp:revision>
  <cp:lastPrinted>2014-04-04T13:22:00Z</cp:lastPrinted>
  <dcterms:created xsi:type="dcterms:W3CDTF">2018-09-23T06:31:00Z</dcterms:created>
  <dcterms:modified xsi:type="dcterms:W3CDTF">2020-06-08T17:23:00Z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