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RBRiQAAG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tMmRBRiQAAGkEAQAOAAAAAAAAAAAAAAAA&#10;AC4CAABkcnMvZTJvRG9jLnhtbFBLAQItABQABgAIAAAAIQBP95Uy3QAAAAYBAAAPAAAAAAAAAAAA&#10;AAAAAKAmAABkcnMvZG93bnJldi54bWxQSwUGAAAAAAQABADzAAAAqic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Pr>
                                        <w:color w:val="4F81BD" w:themeColor="accent1"/>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Pr>
                                  <w:color w:val="4F81BD" w:themeColor="accent1"/>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5FD85DEC"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sidR="00746A42">
                                  <w:rPr>
                                    <w:rFonts w:asciiTheme="majorHAnsi" w:hAnsiTheme="majorHAnsi" w:cs="Arial"/>
                                    <w:b/>
                                    <w:color w:val="365F91" w:themeColor="accent1" w:themeShade="BF"/>
                                    <w:sz w:val="56"/>
                                  </w:rPr>
                                  <w:t>2022</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5961DD94" w:rsidR="00B21BFE" w:rsidRDefault="00A6204C"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5FD85DEC"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sidR="00746A42">
                            <w:rPr>
                              <w:rFonts w:asciiTheme="majorHAnsi" w:hAnsiTheme="majorHAnsi" w:cs="Arial"/>
                              <w:b/>
                              <w:color w:val="365F91" w:themeColor="accent1" w:themeShade="BF"/>
                              <w:sz w:val="56"/>
                            </w:rPr>
                            <w:t>2022</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5961DD94" w:rsidR="00B21BFE" w:rsidRDefault="00A6204C"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7CE6F9BC" w14:textId="77777777" w:rsidR="00546644"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25239607"/>
      <w:bookmarkStart w:id="10" w:name="_Toc25309581"/>
      <w:bookmarkStart w:id="11" w:name="_Toc55302898"/>
      <w:bookmarkStart w:id="12" w:name="_Toc88677689"/>
      <w:r w:rsidR="00D36C46">
        <w:t>Table of Content</w:t>
      </w:r>
      <w:bookmarkEnd w:id="1"/>
      <w:bookmarkEnd w:id="2"/>
      <w:bookmarkEnd w:id="3"/>
      <w:bookmarkEnd w:id="4"/>
      <w:bookmarkEnd w:id="5"/>
      <w:bookmarkEnd w:id="6"/>
      <w:bookmarkEnd w:id="7"/>
      <w:bookmarkEnd w:id="8"/>
      <w:bookmarkEnd w:id="9"/>
      <w:bookmarkEnd w:id="10"/>
      <w:bookmarkEnd w:id="11"/>
      <w:bookmarkEnd w:id="12"/>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44078D7E" w14:textId="77777777" w:rsidR="00546644" w:rsidRDefault="00546644">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70CBFFB3" w14:textId="77777777" w:rsidR="00546644" w:rsidRDefault="00546644">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D1D6991" w14:textId="77777777" w:rsidR="00546644" w:rsidRDefault="00546644">
      <w:pPr>
        <w:pStyle w:val="TOC2"/>
        <w:tabs>
          <w:tab w:val="left" w:pos="1200"/>
        </w:tabs>
        <w:rPr>
          <w:rFonts w:asciiTheme="minorHAnsi" w:eastAsiaTheme="minorEastAsia" w:hAnsiTheme="minorHAnsi" w:cstheme="minorBidi"/>
          <w:smallCaps w:val="0"/>
          <w:noProof/>
          <w:color w:val="auto"/>
          <w:sz w:val="22"/>
          <w:szCs w:val="22"/>
          <w:lang w:eastAsia="en-US"/>
        </w:rPr>
      </w:pPr>
      <w:r w:rsidRPr="00587EA3">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87EA3">
        <w:rPr>
          <w:noProof/>
        </w:rPr>
        <w:t>Application Characteristics</w:t>
      </w:r>
    </w:p>
    <w:p w14:paraId="4C67BD1C" w14:textId="641EBA1F" w:rsidR="00546644" w:rsidRDefault="00546644">
      <w:pPr>
        <w:pStyle w:val="TOC1"/>
        <w:tabs>
          <w:tab w:val="left" w:pos="737"/>
        </w:tabs>
        <w:rPr>
          <w:rFonts w:asciiTheme="minorHAnsi" w:eastAsiaTheme="minorEastAsia" w:hAnsiTheme="minorHAnsi" w:cstheme="minorBidi"/>
          <w:b w:val="0"/>
          <w:caps w:val="0"/>
          <w:noProof/>
          <w:color w:val="auto"/>
          <w:sz w:val="22"/>
          <w:szCs w:val="22"/>
          <w:lang w:eastAsia="en-US"/>
        </w:rPr>
      </w:pPr>
      <w:r w:rsidRPr="00587EA3">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CWE (</w:t>
      </w:r>
      <w:r w:rsidR="00746A42">
        <w:rPr>
          <w:noProof/>
        </w:rPr>
        <w:t>2022</w:t>
      </w:r>
      <w:r>
        <w:rPr>
          <w:noProof/>
        </w:rPr>
        <w:t>) Top 25 Summary</w:t>
      </w:r>
    </w:p>
    <w:p w14:paraId="42CEC86B" w14:textId="1AA0E528" w:rsidR="00546644" w:rsidRDefault="00546644">
      <w:pPr>
        <w:pStyle w:val="TOC2"/>
        <w:tabs>
          <w:tab w:val="left" w:pos="1200"/>
        </w:tabs>
        <w:rPr>
          <w:rFonts w:asciiTheme="minorHAnsi" w:eastAsiaTheme="minorEastAsia" w:hAnsiTheme="minorHAnsi" w:cstheme="minorBidi"/>
          <w:smallCaps w:val="0"/>
          <w:noProof/>
          <w:color w:val="auto"/>
          <w:sz w:val="22"/>
          <w:szCs w:val="22"/>
          <w:lang w:eastAsia="en-US"/>
        </w:rPr>
      </w:pPr>
      <w:r w:rsidRPr="00587EA3">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587EA3">
        <w:rPr>
          <w:rFonts w:eastAsia="Calibri"/>
          <w:noProof/>
        </w:rPr>
        <w:t>CWE (</w:t>
      </w:r>
      <w:r w:rsidR="00746A42">
        <w:rPr>
          <w:rFonts w:eastAsia="Calibri"/>
          <w:noProof/>
        </w:rPr>
        <w:t>2022</w:t>
      </w:r>
      <w:r w:rsidRPr="00587EA3">
        <w:rPr>
          <w:rFonts w:eastAsia="Calibri"/>
          <w:noProof/>
        </w:rPr>
        <w:t>) Top 25 Vulnerabilities Summary</w:t>
      </w:r>
    </w:p>
    <w:p w14:paraId="11EB8445" w14:textId="42C85F7C" w:rsidR="00546644" w:rsidRDefault="00546644">
      <w:pPr>
        <w:pStyle w:val="TOC1"/>
        <w:tabs>
          <w:tab w:val="left" w:pos="737"/>
        </w:tabs>
        <w:rPr>
          <w:rFonts w:asciiTheme="minorHAnsi" w:eastAsiaTheme="minorEastAsia" w:hAnsiTheme="minorHAnsi" w:cstheme="minorBidi"/>
          <w:b w:val="0"/>
          <w:caps w:val="0"/>
          <w:noProof/>
          <w:color w:val="auto"/>
          <w:sz w:val="22"/>
          <w:szCs w:val="22"/>
          <w:lang w:eastAsia="en-US"/>
        </w:rPr>
      </w:pPr>
      <w:r w:rsidRPr="00587EA3">
        <w:rPr>
          <w:rFonts w:eastAsia="Calibri"/>
          <w:noProof/>
        </w:rPr>
        <w:t>3.</w:t>
      </w:r>
      <w:r>
        <w:rPr>
          <w:rFonts w:asciiTheme="minorHAnsi" w:eastAsiaTheme="minorEastAsia" w:hAnsiTheme="minorHAnsi" w:cstheme="minorBidi"/>
          <w:b w:val="0"/>
          <w:caps w:val="0"/>
          <w:noProof/>
          <w:color w:val="auto"/>
          <w:sz w:val="22"/>
          <w:szCs w:val="22"/>
          <w:lang w:eastAsia="en-US"/>
        </w:rPr>
        <w:tab/>
      </w:r>
      <w:r w:rsidRPr="00587EA3">
        <w:rPr>
          <w:rFonts w:eastAsia="Calibri"/>
          <w:noProof/>
        </w:rPr>
        <w:t>CAST Findings for CWE (</w:t>
      </w:r>
      <w:r w:rsidR="00746A42">
        <w:rPr>
          <w:rFonts w:eastAsia="Calibri"/>
          <w:noProof/>
        </w:rPr>
        <w:t>2022</w:t>
      </w:r>
      <w:r w:rsidRPr="00587EA3">
        <w:rPr>
          <w:rFonts w:eastAsia="Calibri"/>
          <w:noProof/>
        </w:rPr>
        <w:t>) Top 25</w:t>
      </w:r>
    </w:p>
    <w:p w14:paraId="133E04EA" w14:textId="607FCAD2" w:rsidR="00546644" w:rsidRDefault="00546644">
      <w:pPr>
        <w:pStyle w:val="TOC1"/>
        <w:tabs>
          <w:tab w:val="left" w:pos="737"/>
        </w:tabs>
        <w:rPr>
          <w:rFonts w:asciiTheme="minorHAnsi" w:eastAsiaTheme="minorEastAsia" w:hAnsiTheme="minorHAnsi" w:cstheme="minorBidi"/>
          <w:b w:val="0"/>
          <w:caps w:val="0"/>
          <w:noProof/>
          <w:color w:val="auto"/>
          <w:sz w:val="22"/>
          <w:szCs w:val="22"/>
          <w:lang w:eastAsia="en-US"/>
        </w:rPr>
      </w:pPr>
      <w:r w:rsidRPr="00587EA3">
        <w:rPr>
          <w:rFonts w:eastAsia="Calibri"/>
          <w:noProof/>
        </w:rPr>
        <w:t>4.</w:t>
      </w:r>
      <w:r>
        <w:rPr>
          <w:rFonts w:asciiTheme="minorHAnsi" w:eastAsiaTheme="minorEastAsia" w:hAnsiTheme="minorHAnsi" w:cstheme="minorBidi"/>
          <w:b w:val="0"/>
          <w:caps w:val="0"/>
          <w:noProof/>
          <w:color w:val="auto"/>
          <w:sz w:val="22"/>
          <w:szCs w:val="22"/>
          <w:lang w:eastAsia="en-US"/>
        </w:rPr>
        <w:tab/>
      </w:r>
      <w:r w:rsidRPr="00587EA3">
        <w:rPr>
          <w:rFonts w:eastAsia="Calibri"/>
          <w:noProof/>
        </w:rPr>
        <w:t>CAST Findings Details for CWE (</w:t>
      </w:r>
      <w:r w:rsidR="00746A42">
        <w:rPr>
          <w:rFonts w:eastAsia="Calibri"/>
          <w:noProof/>
        </w:rPr>
        <w:t>2022</w:t>
      </w:r>
      <w:r w:rsidRPr="00587EA3">
        <w:rPr>
          <w:rFonts w:eastAsia="Calibri"/>
          <w:noProof/>
        </w:rPr>
        <w:t>) Top 25</w:t>
      </w:r>
    </w:p>
    <w:p w14:paraId="4D4F412D" w14:textId="77777777" w:rsidR="00546644" w:rsidRDefault="00546644">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74842FB7" w14:textId="77777777" w:rsidR="00546644" w:rsidRDefault="00546644">
      <w:pPr>
        <w:pStyle w:val="TOC2"/>
        <w:tabs>
          <w:tab w:val="left" w:pos="1200"/>
        </w:tabs>
        <w:rPr>
          <w:rFonts w:asciiTheme="minorHAnsi" w:eastAsiaTheme="minorEastAsia" w:hAnsiTheme="minorHAnsi" w:cstheme="minorBidi"/>
          <w:smallCaps w:val="0"/>
          <w:noProof/>
          <w:color w:val="auto"/>
          <w:sz w:val="22"/>
          <w:szCs w:val="22"/>
          <w:lang w:eastAsia="en-US"/>
        </w:rPr>
      </w:pPr>
      <w:r w:rsidRPr="00587EA3">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0E276D8E" w14:textId="77777777" w:rsidR="00546644" w:rsidRDefault="00546644">
      <w:pPr>
        <w:pStyle w:val="TOC2"/>
        <w:tabs>
          <w:tab w:val="left" w:pos="1200"/>
        </w:tabs>
        <w:rPr>
          <w:rFonts w:asciiTheme="minorHAnsi" w:eastAsiaTheme="minorEastAsia" w:hAnsiTheme="minorHAnsi" w:cstheme="minorBidi"/>
          <w:smallCaps w:val="0"/>
          <w:noProof/>
          <w:color w:val="auto"/>
          <w:sz w:val="22"/>
          <w:szCs w:val="22"/>
          <w:lang w:eastAsia="en-US"/>
        </w:rPr>
      </w:pPr>
      <w:r w:rsidRPr="00587EA3">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18BD1264" w14:textId="77777777" w:rsidR="00546644" w:rsidRPr="00B1237A" w:rsidRDefault="00546644" w:rsidP="00546644">
      <w:pPr>
        <w:pStyle w:val="Heading1"/>
      </w:pPr>
      <w:bookmarkStart w:id="13" w:name="_Toc531862287"/>
      <w:bookmarkStart w:id="14" w:name="_Toc14694635"/>
      <w:bookmarkStart w:id="15" w:name="_Toc14781232"/>
      <w:bookmarkStart w:id="16" w:name="_Toc14781367"/>
      <w:bookmarkStart w:id="17" w:name="_Toc15304885"/>
      <w:bookmarkStart w:id="18" w:name="_Toc15306072"/>
      <w:bookmarkStart w:id="19" w:name="_Toc21073275"/>
      <w:bookmarkStart w:id="20" w:name="_Toc21074671"/>
      <w:bookmarkStart w:id="21" w:name="_Toc55302800"/>
      <w:bookmarkStart w:id="22" w:name="_Toc88674021"/>
      <w:bookmarkStart w:id="23" w:name="_Toc88677690"/>
      <w:bookmarkStart w:id="24" w:name="_Toc25239613"/>
      <w:bookmarkStart w:id="25" w:name="_Toc25309587"/>
      <w:bookmarkStart w:id="26" w:name="_Toc55302904"/>
      <w:bookmarkStart w:id="27" w:name="_Toc531862291"/>
      <w:r>
        <w:lastRenderedPageBreak/>
        <w:t>Introduction</w:t>
      </w:r>
      <w:bookmarkEnd w:id="13"/>
      <w:bookmarkEnd w:id="14"/>
      <w:bookmarkEnd w:id="15"/>
      <w:bookmarkEnd w:id="16"/>
      <w:bookmarkEnd w:id="17"/>
      <w:bookmarkEnd w:id="18"/>
      <w:bookmarkEnd w:id="19"/>
      <w:bookmarkEnd w:id="20"/>
      <w:bookmarkEnd w:id="21"/>
      <w:bookmarkEnd w:id="22"/>
      <w:bookmarkEnd w:id="23"/>
    </w:p>
    <w:p w14:paraId="28773FBA" w14:textId="77777777" w:rsidR="00546644" w:rsidRDefault="00546644" w:rsidP="00546644">
      <w:pPr>
        <w:spacing w:after="0" w:line="240" w:lineRule="auto"/>
        <w:ind w:right="657"/>
      </w:pPr>
      <w:bookmarkStart w:id="28" w:name="_Hlk530663297"/>
      <w:bookmarkStart w:id="29" w:name="_Toc380677725"/>
      <w:bookmarkStart w:id="30"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CWE standards</w:t>
      </w:r>
      <w:r w:rsidRPr="005773E4">
        <w:t xml:space="preserve">. </w:t>
      </w:r>
    </w:p>
    <w:p w14:paraId="01D47B4C" w14:textId="77777777" w:rsidR="00546644" w:rsidRDefault="00546644" w:rsidP="00546644">
      <w:pPr>
        <w:spacing w:after="0" w:line="240" w:lineRule="auto"/>
        <w:ind w:right="657"/>
      </w:pPr>
    </w:p>
    <w:p w14:paraId="4F8AB2FA" w14:textId="77777777" w:rsidR="00546644" w:rsidRPr="00755F5D" w:rsidRDefault="00546644" w:rsidP="0054664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7010CA6" w14:textId="77777777" w:rsidR="00546644" w:rsidRPr="00592C0F" w:rsidRDefault="00546644" w:rsidP="00546644">
      <w:pPr>
        <w:pStyle w:val="Heading2"/>
        <w:spacing w:after="0"/>
        <w:ind w:left="540" w:right="657" w:hanging="540"/>
        <w:rPr>
          <w:lang w:val="en-US"/>
        </w:rPr>
      </w:pPr>
      <w:bookmarkStart w:id="31" w:name="_Toc14694636"/>
      <w:bookmarkStart w:id="32" w:name="_Toc14781233"/>
      <w:bookmarkStart w:id="33" w:name="_Toc14781368"/>
      <w:bookmarkStart w:id="34" w:name="_Toc15304886"/>
      <w:bookmarkStart w:id="35" w:name="_Toc15306073"/>
      <w:bookmarkStart w:id="36" w:name="_Toc21073276"/>
      <w:bookmarkStart w:id="37" w:name="_Toc21074672"/>
      <w:bookmarkStart w:id="38" w:name="_Toc55302801"/>
      <w:bookmarkStart w:id="39" w:name="_Toc88674022"/>
      <w:bookmarkStart w:id="40" w:name="_Toc88677691"/>
      <w:bookmarkEnd w:id="28"/>
      <w:r w:rsidRPr="005773E4">
        <w:rPr>
          <w:lang w:val="en-US"/>
        </w:rPr>
        <w:t xml:space="preserve">Application </w:t>
      </w:r>
      <w:bookmarkEnd w:id="29"/>
      <w:r>
        <w:rPr>
          <w:lang w:val="en-US"/>
        </w:rPr>
        <w:t>Characteristics</w:t>
      </w:r>
      <w:bookmarkEnd w:id="30"/>
      <w:bookmarkEnd w:id="31"/>
      <w:bookmarkEnd w:id="32"/>
      <w:bookmarkEnd w:id="33"/>
      <w:bookmarkEnd w:id="34"/>
      <w:bookmarkEnd w:id="35"/>
      <w:bookmarkEnd w:id="36"/>
      <w:bookmarkEnd w:id="37"/>
      <w:bookmarkEnd w:id="38"/>
      <w:bookmarkEnd w:id="39"/>
      <w:bookmarkEnd w:id="40"/>
    </w:p>
    <w:p w14:paraId="1E4EEF09" w14:textId="77777777" w:rsidR="00546644" w:rsidRDefault="00546644" w:rsidP="00546644">
      <w:pPr>
        <w:spacing w:after="0" w:line="240" w:lineRule="auto"/>
        <w:ind w:right="657"/>
        <w:rPr>
          <w:rFonts w:asciiTheme="minorHAnsi" w:hAnsiTheme="minorHAnsi"/>
          <w:noProof/>
          <w:sz w:val="22"/>
        </w:rPr>
      </w:pPr>
    </w:p>
    <w:p w14:paraId="5534DE9F" w14:textId="77777777" w:rsidR="00546644" w:rsidRDefault="00546644" w:rsidP="00546644">
      <w:pPr>
        <w:ind w:right="657"/>
      </w:pPr>
      <w:r w:rsidRPr="005773E4">
        <w:t xml:space="preserve">This assessment is focused solely on the technical implementation of the </w:t>
      </w:r>
      <w:r>
        <w:t xml:space="preserve">said </w:t>
      </w:r>
      <w:r w:rsidRPr="005773E4">
        <w:t>application (user interface to database), with no investigation of the functionality.</w:t>
      </w:r>
    </w:p>
    <w:p w14:paraId="684D55FF" w14:textId="77777777" w:rsidR="00546644" w:rsidRDefault="00546644" w:rsidP="00546644">
      <w:pPr>
        <w:ind w:right="657"/>
      </w:pPr>
    </w:p>
    <w:p w14:paraId="79E9087A" w14:textId="77777777" w:rsidR="00546644" w:rsidRDefault="00546644" w:rsidP="00546644">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546644" w:rsidRPr="005773E4" w14:paraId="6876512D" w14:textId="77777777" w:rsidTr="00E14373">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7BF71F49"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5278342C"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546644" w:rsidRPr="005773E4" w14:paraId="27F75427" w14:textId="77777777" w:rsidTr="00E14373">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E151958"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2A7A1153"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546644" w:rsidRPr="005773E4" w14:paraId="70B55046"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56641C15"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59962925"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546644" w:rsidRPr="005773E4" w14:paraId="4CF6BF0B"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76D5737B"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75BC1ECE"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546644" w:rsidRPr="005773E4" w14:paraId="669A3E76"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310BECBA"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31856C58"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546644" w:rsidRPr="005773E4" w14:paraId="58209CC5"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65B348C"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3FBA61E"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62B2388" w14:textId="77777777" w:rsidR="00546644" w:rsidRPr="00B1237A" w:rsidRDefault="00546644" w:rsidP="00546644">
      <w:pPr>
        <w:spacing w:after="0" w:line="240" w:lineRule="auto"/>
        <w:ind w:right="657"/>
        <w:rPr>
          <w:rFonts w:asciiTheme="minorHAnsi" w:hAnsiTheme="minorHAnsi"/>
          <w:noProof/>
          <w:sz w:val="22"/>
        </w:rPr>
      </w:pPr>
      <w:r>
        <w:rPr>
          <w:noProof/>
          <w:lang w:eastAsia="en-US"/>
        </w:rPr>
        <w:drawing>
          <wp:inline distT="0" distB="0" distL="0" distR="0" wp14:anchorId="3C743DCB" wp14:editId="527367B1">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FEFCCF" w14:textId="77777777" w:rsidR="00546644" w:rsidRPr="00B1237A" w:rsidRDefault="00546644" w:rsidP="00546644">
      <w:pPr>
        <w:ind w:right="657"/>
        <w:rPr>
          <w:rFonts w:asciiTheme="minorHAnsi" w:hAnsiTheme="minorHAnsi"/>
          <w:noProof/>
          <w:sz w:val="22"/>
        </w:rPr>
      </w:pPr>
      <w:r>
        <w:t xml:space="preserve"> </w:t>
      </w:r>
      <w:r>
        <w:rPr>
          <w:i/>
          <w:sz w:val="14"/>
        </w:rPr>
        <w:t>Fig 1</w:t>
      </w:r>
      <w:r w:rsidRPr="007B070B">
        <w:rPr>
          <w:i/>
          <w:sz w:val="14"/>
        </w:rPr>
        <w:t xml:space="preserve">: </w:t>
      </w:r>
      <w:r>
        <w:rPr>
          <w:i/>
          <w:sz w:val="14"/>
        </w:rPr>
        <w:t>Application Technology characteristics</w:t>
      </w:r>
      <w:r>
        <w:rPr>
          <w:i/>
          <w:sz w:val="14"/>
        </w:rPr>
        <w:tab/>
      </w:r>
      <w:r>
        <w:rPr>
          <w:i/>
          <w:sz w:val="14"/>
        </w:rPr>
        <w:tab/>
      </w:r>
      <w:r>
        <w:rPr>
          <w:i/>
          <w:sz w:val="14"/>
        </w:rPr>
        <w:tab/>
      </w:r>
      <w:r>
        <w:rPr>
          <w:i/>
          <w:sz w:val="14"/>
        </w:rPr>
        <w:tab/>
        <w:t>Table 1</w:t>
      </w:r>
      <w:r w:rsidRPr="007B070B">
        <w:rPr>
          <w:i/>
          <w:sz w:val="14"/>
        </w:rPr>
        <w:t xml:space="preserve">: </w:t>
      </w:r>
      <w:r>
        <w:rPr>
          <w:i/>
          <w:sz w:val="14"/>
        </w:rPr>
        <w:t>Application characteristics</w:t>
      </w:r>
    </w:p>
    <w:p w14:paraId="24357A53" w14:textId="77777777" w:rsidR="00546644" w:rsidRPr="00B1237A" w:rsidRDefault="00546644" w:rsidP="00546644">
      <w:pPr>
        <w:ind w:right="657"/>
        <w:jc w:val="left"/>
        <w:rPr>
          <w:rFonts w:asciiTheme="minorHAnsi" w:hAnsiTheme="minorHAnsi"/>
          <w:noProof/>
          <w:sz w:val="22"/>
        </w:rPr>
      </w:pPr>
    </w:p>
    <w:p w14:paraId="32A29600" w14:textId="77777777" w:rsidR="00546644" w:rsidRDefault="00546644" w:rsidP="00546644">
      <w:pPr>
        <w:spacing w:after="0" w:line="240" w:lineRule="auto"/>
        <w:ind w:left="0" w:right="657"/>
        <w:jc w:val="left"/>
      </w:pPr>
      <w:r>
        <w:t xml:space="preserve"> </w:t>
      </w:r>
    </w:p>
    <w:p w14:paraId="22613B4B" w14:textId="77777777" w:rsidR="00546644" w:rsidRDefault="00546644" w:rsidP="00546644">
      <w:pPr>
        <w:spacing w:after="0" w:line="240" w:lineRule="auto"/>
        <w:ind w:left="0" w:right="657"/>
        <w:jc w:val="left"/>
      </w:pPr>
    </w:p>
    <w:p w14:paraId="072C760E" w14:textId="77777777" w:rsidR="00546644" w:rsidRDefault="00546644" w:rsidP="00546644">
      <w:pPr>
        <w:spacing w:after="0" w:line="240" w:lineRule="auto"/>
        <w:ind w:left="0" w:right="657"/>
        <w:jc w:val="left"/>
      </w:pPr>
    </w:p>
    <w:p w14:paraId="4FB9A757" w14:textId="77777777" w:rsidR="00546644" w:rsidRDefault="00546644" w:rsidP="00546644">
      <w:pPr>
        <w:spacing w:after="0" w:line="240" w:lineRule="auto"/>
        <w:ind w:left="0" w:right="657"/>
        <w:jc w:val="left"/>
      </w:pPr>
    </w:p>
    <w:p w14:paraId="20558D8C" w14:textId="77777777" w:rsidR="00546644" w:rsidRDefault="00546644" w:rsidP="00546644">
      <w:pPr>
        <w:spacing w:after="0" w:line="240" w:lineRule="auto"/>
        <w:ind w:left="0" w:right="657"/>
        <w:jc w:val="left"/>
      </w:pPr>
    </w:p>
    <w:p w14:paraId="0D23FEA4" w14:textId="77777777" w:rsidR="00546644" w:rsidRDefault="00546644" w:rsidP="00546644">
      <w:pPr>
        <w:spacing w:after="0" w:line="240" w:lineRule="auto"/>
        <w:ind w:left="0" w:right="657"/>
        <w:jc w:val="left"/>
      </w:pPr>
    </w:p>
    <w:p w14:paraId="38EC97B2" w14:textId="77777777" w:rsidR="00546644" w:rsidRDefault="00546644" w:rsidP="00546644">
      <w:pPr>
        <w:spacing w:after="0" w:line="240" w:lineRule="auto"/>
        <w:ind w:left="0" w:right="657"/>
        <w:jc w:val="left"/>
      </w:pPr>
    </w:p>
    <w:p w14:paraId="67845164" w14:textId="77777777" w:rsidR="00546644" w:rsidRDefault="00546644" w:rsidP="00546644">
      <w:pPr>
        <w:spacing w:after="0" w:line="240" w:lineRule="auto"/>
        <w:ind w:left="0" w:right="657"/>
        <w:jc w:val="left"/>
      </w:pPr>
    </w:p>
    <w:p w14:paraId="5A335F57" w14:textId="77777777" w:rsidR="00546644" w:rsidRDefault="00546644" w:rsidP="00546644">
      <w:pPr>
        <w:spacing w:after="0" w:line="240" w:lineRule="auto"/>
        <w:ind w:left="0" w:right="657"/>
        <w:jc w:val="left"/>
      </w:pPr>
    </w:p>
    <w:p w14:paraId="7FDD69AA" w14:textId="77777777" w:rsidR="00546644" w:rsidRDefault="00546644" w:rsidP="00546644">
      <w:pPr>
        <w:spacing w:after="0" w:line="240" w:lineRule="auto"/>
        <w:ind w:left="0" w:right="657"/>
        <w:jc w:val="left"/>
      </w:pPr>
    </w:p>
    <w:p w14:paraId="6C2B8F86" w14:textId="77777777" w:rsidR="00546644" w:rsidRDefault="00546644" w:rsidP="00546644">
      <w:pPr>
        <w:spacing w:after="0" w:line="240" w:lineRule="auto"/>
        <w:ind w:left="0" w:right="657"/>
        <w:jc w:val="left"/>
      </w:pPr>
    </w:p>
    <w:p w14:paraId="5E2DEFC1" w14:textId="77777777" w:rsidR="00546644" w:rsidRDefault="00546644" w:rsidP="00546644">
      <w:pPr>
        <w:spacing w:after="0" w:line="240" w:lineRule="auto"/>
        <w:ind w:left="0" w:right="657"/>
        <w:jc w:val="left"/>
      </w:pPr>
    </w:p>
    <w:p w14:paraId="2353A47E" w14:textId="77777777" w:rsidR="00546644" w:rsidRDefault="00546644" w:rsidP="00546644">
      <w:pPr>
        <w:spacing w:after="0" w:line="240" w:lineRule="auto"/>
        <w:ind w:left="0" w:right="657"/>
        <w:jc w:val="left"/>
      </w:pPr>
    </w:p>
    <w:p w14:paraId="5ADA4665" w14:textId="77777777" w:rsidR="00546644" w:rsidRDefault="00546644" w:rsidP="00546644">
      <w:pPr>
        <w:spacing w:after="0" w:line="240" w:lineRule="auto"/>
        <w:ind w:left="0" w:right="657"/>
        <w:jc w:val="left"/>
      </w:pPr>
    </w:p>
    <w:p w14:paraId="02CB7B9E" w14:textId="77777777" w:rsidR="00546644" w:rsidRDefault="00546644" w:rsidP="00546644">
      <w:pPr>
        <w:spacing w:after="0" w:line="240" w:lineRule="auto"/>
        <w:ind w:left="0" w:right="657"/>
        <w:jc w:val="left"/>
      </w:pPr>
    </w:p>
    <w:p w14:paraId="53521797" w14:textId="77777777" w:rsidR="00546644" w:rsidRDefault="00546644" w:rsidP="00546644">
      <w:pPr>
        <w:spacing w:after="0" w:line="240" w:lineRule="auto"/>
        <w:ind w:left="0" w:right="657"/>
        <w:jc w:val="left"/>
      </w:pPr>
    </w:p>
    <w:p w14:paraId="0F5FE8BB" w14:textId="77777777" w:rsidR="00546644" w:rsidRDefault="00546644" w:rsidP="00546644">
      <w:pPr>
        <w:spacing w:after="0" w:line="240" w:lineRule="auto"/>
        <w:ind w:left="0" w:right="657"/>
        <w:jc w:val="left"/>
      </w:pPr>
    </w:p>
    <w:p w14:paraId="6D70157D" w14:textId="77777777" w:rsidR="00546644" w:rsidRDefault="00546644" w:rsidP="00546644">
      <w:pPr>
        <w:spacing w:after="0" w:line="240" w:lineRule="auto"/>
        <w:ind w:left="0" w:right="657"/>
        <w:jc w:val="left"/>
      </w:pPr>
    </w:p>
    <w:p w14:paraId="7FF54827" w14:textId="77777777" w:rsidR="00546644" w:rsidRDefault="00546644" w:rsidP="00546644">
      <w:pPr>
        <w:spacing w:after="0" w:line="240" w:lineRule="auto"/>
        <w:ind w:left="0" w:right="657"/>
        <w:jc w:val="left"/>
      </w:pPr>
    </w:p>
    <w:p w14:paraId="7FDE0829" w14:textId="77777777" w:rsidR="00546644" w:rsidRDefault="00546644" w:rsidP="00546644">
      <w:pPr>
        <w:spacing w:after="0" w:line="240" w:lineRule="auto"/>
        <w:ind w:left="0" w:right="657"/>
        <w:jc w:val="left"/>
      </w:pPr>
    </w:p>
    <w:p w14:paraId="03EC00D0" w14:textId="77777777" w:rsidR="00546644" w:rsidRPr="00F3760D" w:rsidRDefault="00546644" w:rsidP="00546644">
      <w:pPr>
        <w:spacing w:after="0" w:line="240" w:lineRule="auto"/>
        <w:ind w:left="0" w:right="657"/>
        <w:jc w:val="left"/>
      </w:pPr>
      <w:r>
        <w:br w:type="page"/>
      </w:r>
    </w:p>
    <w:p w14:paraId="0FE7DF0B" w14:textId="631561E4" w:rsidR="00546644" w:rsidRPr="005773E4" w:rsidRDefault="00546644" w:rsidP="00546644">
      <w:pPr>
        <w:pStyle w:val="Heading1"/>
        <w:rPr>
          <w:rFonts w:asciiTheme="minorHAnsi" w:hAnsiTheme="minorHAnsi"/>
          <w:noProof/>
          <w:sz w:val="22"/>
        </w:rPr>
      </w:pPr>
      <w:bookmarkStart w:id="41" w:name="_Toc531862289"/>
      <w:bookmarkStart w:id="42" w:name="_Toc14694637"/>
      <w:bookmarkStart w:id="43" w:name="_Toc14781234"/>
      <w:bookmarkStart w:id="44" w:name="_Toc14781369"/>
      <w:bookmarkStart w:id="45" w:name="_Toc15304887"/>
      <w:bookmarkStart w:id="46" w:name="_Toc15306074"/>
      <w:bookmarkStart w:id="47" w:name="_Toc21073277"/>
      <w:bookmarkStart w:id="48" w:name="_Toc21074673"/>
      <w:bookmarkStart w:id="49" w:name="_Toc55302802"/>
      <w:bookmarkStart w:id="50" w:name="_Toc88674023"/>
      <w:bookmarkStart w:id="51" w:name="_Toc88677692"/>
      <w:r>
        <w:lastRenderedPageBreak/>
        <w:t>CWE (</w:t>
      </w:r>
      <w:r w:rsidR="00746A42">
        <w:t>2022</w:t>
      </w:r>
      <w:r>
        <w:t xml:space="preserve">) Top 25 </w:t>
      </w:r>
      <w:bookmarkEnd w:id="41"/>
      <w:bookmarkEnd w:id="42"/>
      <w:r>
        <w:t>Summary</w:t>
      </w:r>
      <w:bookmarkEnd w:id="43"/>
      <w:bookmarkEnd w:id="44"/>
      <w:bookmarkEnd w:id="45"/>
      <w:bookmarkEnd w:id="46"/>
      <w:bookmarkEnd w:id="47"/>
      <w:bookmarkEnd w:id="48"/>
      <w:bookmarkEnd w:id="49"/>
      <w:bookmarkEnd w:id="50"/>
      <w:bookmarkEnd w:id="51"/>
    </w:p>
    <w:p w14:paraId="4D64544E" w14:textId="068D1AEA" w:rsidR="00546644" w:rsidRPr="007374BB" w:rsidRDefault="00546644" w:rsidP="00546644">
      <w:pPr>
        <w:ind w:left="0" w:right="657"/>
        <w:jc w:val="left"/>
        <w:rPr>
          <w:noProof/>
          <w:szCs w:val="18"/>
        </w:rPr>
      </w:pPr>
      <w:r w:rsidRPr="007374BB">
        <w:rPr>
          <w:noProof/>
          <w:szCs w:val="18"/>
        </w:rPr>
        <w:t>This section provide</w:t>
      </w:r>
      <w:r>
        <w:rPr>
          <w:noProof/>
          <w:szCs w:val="18"/>
        </w:rPr>
        <w:t>s</w:t>
      </w:r>
      <w:r w:rsidRPr="007374BB">
        <w:rPr>
          <w:noProof/>
          <w:szCs w:val="18"/>
        </w:rPr>
        <w:t xml:space="preserve"> a summary of the most severe security vulnerability identified in the structural quality analysis and me</w:t>
      </w:r>
      <w:r>
        <w:rPr>
          <w:noProof/>
          <w:szCs w:val="18"/>
        </w:rPr>
        <w:t>a</w:t>
      </w:r>
      <w:r w:rsidRPr="007374BB">
        <w:rPr>
          <w:noProof/>
          <w:szCs w:val="18"/>
        </w:rPr>
        <w:t xml:space="preserve">surement by CAST AIP against the </w:t>
      </w:r>
      <w:r w:rsidR="00746A42">
        <w:rPr>
          <w:noProof/>
          <w:szCs w:val="18"/>
        </w:rPr>
        <w:t>2022</w:t>
      </w:r>
      <w:r w:rsidRPr="00113425">
        <w:rPr>
          <w:noProof/>
          <w:szCs w:val="18"/>
        </w:rPr>
        <w:t xml:space="preserve"> CWE Top 25</w:t>
      </w:r>
      <w:r>
        <w:rPr>
          <w:noProof/>
          <w:szCs w:val="18"/>
        </w:rPr>
        <w:t xml:space="preserve"> </w:t>
      </w:r>
      <w:r w:rsidRPr="007374BB">
        <w:rPr>
          <w:noProof/>
          <w:szCs w:val="18"/>
        </w:rPr>
        <w:t xml:space="preserve">standard. Details about </w:t>
      </w:r>
      <w:r w:rsidRPr="00113425">
        <w:rPr>
          <w:noProof/>
          <w:szCs w:val="18"/>
        </w:rPr>
        <w:t xml:space="preserve">Weaknesses in the </w:t>
      </w:r>
      <w:r w:rsidR="00746A42">
        <w:rPr>
          <w:noProof/>
          <w:szCs w:val="18"/>
        </w:rPr>
        <w:t>2022</w:t>
      </w:r>
      <w:r w:rsidRPr="00113425">
        <w:rPr>
          <w:noProof/>
          <w:szCs w:val="18"/>
        </w:rPr>
        <w:t xml:space="preserve"> CWE Top 25</w:t>
      </w:r>
      <w:r>
        <w:rPr>
          <w:noProof/>
          <w:szCs w:val="18"/>
        </w:rPr>
        <w:t xml:space="preserve"> </w:t>
      </w:r>
      <w:r w:rsidRPr="007374BB">
        <w:rPr>
          <w:noProof/>
          <w:szCs w:val="18"/>
        </w:rPr>
        <w:t xml:space="preserve">can be found </w:t>
      </w:r>
      <w:hyperlink r:id="rId11" w:history="1">
        <w:r w:rsidRPr="007374BB">
          <w:rPr>
            <w:rStyle w:val="Hyperlink"/>
            <w:noProof/>
            <w:szCs w:val="18"/>
          </w:rPr>
          <w:t>here</w:t>
        </w:r>
      </w:hyperlink>
      <w:r w:rsidRPr="007374BB">
        <w:rPr>
          <w:noProof/>
          <w:szCs w:val="18"/>
        </w:rPr>
        <w:t>.</w:t>
      </w:r>
    </w:p>
    <w:p w14:paraId="1D030DBA" w14:textId="67F95D51" w:rsidR="00546644" w:rsidRPr="00212651" w:rsidRDefault="00546644" w:rsidP="00546644">
      <w:pPr>
        <w:pStyle w:val="Heading2"/>
        <w:spacing w:after="0"/>
        <w:ind w:left="540" w:right="657" w:hanging="540"/>
        <w:rPr>
          <w:rFonts w:eastAsia="Calibri"/>
        </w:rPr>
      </w:pPr>
      <w:bookmarkStart w:id="52" w:name="_Toc531862290"/>
      <w:bookmarkStart w:id="53" w:name="_Toc14694638"/>
      <w:bookmarkStart w:id="54" w:name="_Toc14781235"/>
      <w:bookmarkStart w:id="55" w:name="_Toc14781370"/>
      <w:bookmarkStart w:id="56" w:name="_Toc15304888"/>
      <w:bookmarkStart w:id="57" w:name="_Toc15306075"/>
      <w:bookmarkStart w:id="58" w:name="_Toc21073278"/>
      <w:bookmarkStart w:id="59" w:name="_Toc21074674"/>
      <w:bookmarkStart w:id="60" w:name="_Toc55302803"/>
      <w:bookmarkStart w:id="61" w:name="_Toc88674024"/>
      <w:bookmarkStart w:id="62" w:name="_Toc88677693"/>
      <w:r>
        <w:rPr>
          <w:rFonts w:eastAsia="Calibri"/>
          <w:lang w:val="en-US"/>
        </w:rPr>
        <w:t>CWE (</w:t>
      </w:r>
      <w:r w:rsidR="00746A42">
        <w:rPr>
          <w:rFonts w:eastAsia="Calibri"/>
          <w:lang w:val="en-US"/>
        </w:rPr>
        <w:t>2022</w:t>
      </w:r>
      <w:r>
        <w:rPr>
          <w:rFonts w:eastAsia="Calibri"/>
          <w:lang w:val="en-US"/>
        </w:rPr>
        <w:t>) Top 25</w:t>
      </w:r>
      <w:bookmarkEnd w:id="52"/>
      <w:bookmarkEnd w:id="53"/>
      <w:bookmarkEnd w:id="54"/>
      <w:bookmarkEnd w:id="55"/>
      <w:r>
        <w:rPr>
          <w:rFonts w:eastAsia="Calibri"/>
          <w:lang w:val="en-US"/>
        </w:rPr>
        <w:t xml:space="preserve"> Vulnerabilities Summary</w:t>
      </w:r>
      <w:bookmarkEnd w:id="56"/>
      <w:bookmarkEnd w:id="57"/>
      <w:bookmarkEnd w:id="58"/>
      <w:bookmarkEnd w:id="59"/>
      <w:bookmarkEnd w:id="60"/>
      <w:bookmarkEnd w:id="61"/>
      <w:bookmarkEnd w:id="62"/>
    </w:p>
    <w:p w14:paraId="193266CC" w14:textId="77777777" w:rsidR="00546644" w:rsidRDefault="00546644" w:rsidP="00546644">
      <w:pPr>
        <w:pStyle w:val="BodyContent"/>
        <w:ind w:right="657"/>
        <w:rPr>
          <w:rFonts w:asciiTheme="minorHAnsi" w:hAnsiTheme="minorHAnsi" w:cstheme="minorHAnsi"/>
          <w:sz w:val="20"/>
          <w:szCs w:val="20"/>
        </w:rPr>
      </w:pPr>
    </w:p>
    <w:p w14:paraId="3D9E6BDD" w14:textId="487C6CC1" w:rsidR="00546644" w:rsidRDefault="00546644" w:rsidP="00546644">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746A42">
        <w:rPr>
          <w:rFonts w:cstheme="minorHAnsi"/>
          <w:szCs w:val="18"/>
        </w:rPr>
        <w:t>2022</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2-Top25"/>
      </w:tblPr>
      <w:tblGrid>
        <w:gridCol w:w="4585"/>
        <w:gridCol w:w="1440"/>
        <w:gridCol w:w="1530"/>
        <w:gridCol w:w="1445"/>
      </w:tblGrid>
      <w:tr w:rsidR="00546644" w:rsidRPr="0016377C" w14:paraId="376CD8A5" w14:textId="77777777" w:rsidTr="00E1437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19CC944" w14:textId="05EC009C" w:rsidR="00546644" w:rsidRPr="0016377C" w:rsidRDefault="00546644" w:rsidP="00E14373">
            <w:pPr>
              <w:ind w:left="330" w:right="657"/>
              <w:jc w:val="left"/>
              <w:rPr>
                <w:rFonts w:cs="Open Sans"/>
                <w:sz w:val="16"/>
                <w:szCs w:val="18"/>
              </w:rPr>
            </w:pPr>
            <w:r w:rsidRPr="0016377C">
              <w:rPr>
                <w:rFonts w:cs="Open Sans"/>
                <w:sz w:val="16"/>
                <w:szCs w:val="18"/>
              </w:rPr>
              <w:t>CWE-</w:t>
            </w:r>
            <w:r w:rsidR="00746A42">
              <w:rPr>
                <w:rFonts w:cs="Open Sans"/>
                <w:sz w:val="16"/>
                <w:szCs w:val="18"/>
              </w:rPr>
              <w:t>2022</w:t>
            </w:r>
            <w:r w:rsidRPr="0016377C">
              <w:rPr>
                <w:rFonts w:cs="Open Sans"/>
                <w:sz w:val="16"/>
                <w:szCs w:val="18"/>
              </w:rPr>
              <w:t>-Top25</w:t>
            </w:r>
          </w:p>
        </w:tc>
        <w:tc>
          <w:tcPr>
            <w:tcW w:w="1440" w:type="dxa"/>
            <w:shd w:val="clear" w:color="auto" w:fill="DBE5F1" w:themeFill="accent1" w:themeFillTint="33"/>
            <w:vAlign w:val="center"/>
          </w:tcPr>
          <w:p w14:paraId="76E1F038" w14:textId="77777777" w:rsidR="00546644" w:rsidRPr="0016377C" w:rsidRDefault="00546644" w:rsidP="00E143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54C98F3A" w14:textId="77777777" w:rsidR="00546644" w:rsidRPr="0016377C" w:rsidRDefault="00546644" w:rsidP="00E143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53888540" w14:textId="77777777" w:rsidR="00546644" w:rsidRPr="0016377C" w:rsidRDefault="00546644" w:rsidP="00E143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546644" w:rsidRPr="0016377C" w14:paraId="6E733322"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5BFF719" w14:textId="77777777" w:rsidR="00546644" w:rsidRPr="0016377C" w:rsidRDefault="00546644" w:rsidP="00E14373">
            <w:pPr>
              <w:ind w:right="657"/>
              <w:jc w:val="left"/>
              <w:rPr>
                <w:rFonts w:cs="Open Sans"/>
                <w:b w:val="0"/>
                <w:sz w:val="16"/>
                <w:szCs w:val="18"/>
              </w:rPr>
            </w:pPr>
            <w:r w:rsidRPr="0016377C">
              <w:rPr>
                <w:rFonts w:cs="Open Sans"/>
                <w:b w:val="0"/>
                <w:sz w:val="16"/>
                <w:szCs w:val="18"/>
              </w:rPr>
              <w:t>CWE-22</w:t>
            </w:r>
          </w:p>
        </w:tc>
        <w:tc>
          <w:tcPr>
            <w:tcW w:w="1440" w:type="dxa"/>
          </w:tcPr>
          <w:p w14:paraId="10776D0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09E4B1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3B33E8A"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2120C25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7D9AFB" w14:textId="77777777" w:rsidR="00546644" w:rsidRPr="0016377C" w:rsidRDefault="00546644" w:rsidP="00E14373">
            <w:pPr>
              <w:ind w:right="657"/>
              <w:jc w:val="left"/>
              <w:rPr>
                <w:rFonts w:cs="Open Sans"/>
                <w:b w:val="0"/>
                <w:sz w:val="16"/>
                <w:szCs w:val="18"/>
              </w:rPr>
            </w:pPr>
            <w:r w:rsidRPr="0016377C">
              <w:rPr>
                <w:rFonts w:cs="Open Sans"/>
                <w:b w:val="0"/>
                <w:sz w:val="16"/>
                <w:szCs w:val="18"/>
              </w:rPr>
              <w:t>CWE-78</w:t>
            </w:r>
          </w:p>
        </w:tc>
        <w:tc>
          <w:tcPr>
            <w:tcW w:w="1440" w:type="dxa"/>
          </w:tcPr>
          <w:p w14:paraId="71AF844B"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75732DC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5EB000E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0F6D2F0A"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CC6491" w14:textId="77777777" w:rsidR="00546644" w:rsidRPr="0016377C" w:rsidRDefault="00546644" w:rsidP="00E14373">
            <w:pPr>
              <w:ind w:right="657"/>
              <w:jc w:val="left"/>
              <w:rPr>
                <w:rFonts w:cs="Open Sans"/>
                <w:b w:val="0"/>
                <w:sz w:val="16"/>
                <w:szCs w:val="18"/>
              </w:rPr>
            </w:pPr>
            <w:r w:rsidRPr="0016377C">
              <w:rPr>
                <w:rFonts w:cs="Open Sans"/>
                <w:b w:val="0"/>
                <w:sz w:val="16"/>
                <w:szCs w:val="18"/>
              </w:rPr>
              <w:t>CWE-79</w:t>
            </w:r>
          </w:p>
        </w:tc>
        <w:tc>
          <w:tcPr>
            <w:tcW w:w="1440" w:type="dxa"/>
          </w:tcPr>
          <w:p w14:paraId="3C3AC3C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57660F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973ED8E"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2C15E23"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AB24CED" w14:textId="77777777" w:rsidR="00546644" w:rsidRPr="0016377C" w:rsidRDefault="00546644" w:rsidP="00E14373">
            <w:pPr>
              <w:ind w:right="657"/>
              <w:jc w:val="left"/>
              <w:rPr>
                <w:rFonts w:cs="Open Sans"/>
                <w:b w:val="0"/>
                <w:sz w:val="16"/>
                <w:szCs w:val="18"/>
              </w:rPr>
            </w:pPr>
            <w:r w:rsidRPr="0016377C">
              <w:rPr>
                <w:rFonts w:cs="Open Sans"/>
                <w:b w:val="0"/>
                <w:sz w:val="16"/>
                <w:szCs w:val="18"/>
              </w:rPr>
              <w:t>CWE-89</w:t>
            </w:r>
          </w:p>
        </w:tc>
        <w:tc>
          <w:tcPr>
            <w:tcW w:w="1440" w:type="dxa"/>
          </w:tcPr>
          <w:p w14:paraId="553E0613"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77BE8E9"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7A2FC98"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1656E3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453591" w14:textId="77777777" w:rsidR="00546644" w:rsidRPr="0016377C" w:rsidRDefault="00546644" w:rsidP="00E14373">
            <w:pPr>
              <w:ind w:right="657"/>
              <w:jc w:val="left"/>
              <w:rPr>
                <w:rFonts w:cs="Open Sans"/>
                <w:b w:val="0"/>
                <w:sz w:val="16"/>
                <w:szCs w:val="18"/>
              </w:rPr>
            </w:pPr>
            <w:r w:rsidRPr="0016377C">
              <w:rPr>
                <w:rFonts w:cs="Open Sans"/>
                <w:b w:val="0"/>
                <w:sz w:val="16"/>
                <w:szCs w:val="18"/>
              </w:rPr>
              <w:t>CWE-…</w:t>
            </w:r>
          </w:p>
        </w:tc>
        <w:tc>
          <w:tcPr>
            <w:tcW w:w="1440" w:type="dxa"/>
          </w:tcPr>
          <w:p w14:paraId="6D24AEC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351DD7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6AACC1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6B423395" w14:textId="77777777" w:rsidR="00546644" w:rsidRDefault="00546644" w:rsidP="00546644">
      <w:pPr>
        <w:ind w:left="0" w:right="657"/>
        <w:rPr>
          <w:i/>
          <w:sz w:val="14"/>
        </w:rPr>
      </w:pPr>
    </w:p>
    <w:p w14:paraId="65C1C1C7" w14:textId="77777777" w:rsidR="00546644" w:rsidRPr="004207FB" w:rsidRDefault="00546644" w:rsidP="00546644">
      <w:pPr>
        <w:ind w:left="0" w:right="657"/>
        <w:rPr>
          <w:i/>
          <w:sz w:val="14"/>
        </w:rPr>
      </w:pPr>
      <w:r>
        <w:rPr>
          <w:i/>
          <w:sz w:val="14"/>
        </w:rPr>
        <w:t xml:space="preserve">Table 2: CWE Top 25 Rules </w:t>
      </w:r>
    </w:p>
    <w:p w14:paraId="5533E9CD" w14:textId="77777777" w:rsidR="00546644" w:rsidRDefault="00546644" w:rsidP="00546644">
      <w:pPr>
        <w:pStyle w:val="BodyContent"/>
        <w:ind w:right="657"/>
        <w:jc w:val="center"/>
        <w:rPr>
          <w:rFonts w:ascii="Calibri" w:eastAsia="Calibri" w:hAnsi="Calibri"/>
          <w:bCs/>
          <w:i/>
          <w:noProof/>
          <w:color w:val="auto"/>
          <w:sz w:val="20"/>
          <w:szCs w:val="22"/>
        </w:rPr>
      </w:pPr>
    </w:p>
    <w:p w14:paraId="439D36A3" w14:textId="77777777" w:rsidR="00546644" w:rsidRDefault="00546644" w:rsidP="00546644">
      <w:pPr>
        <w:spacing w:after="0" w:line="240" w:lineRule="auto"/>
        <w:ind w:left="0" w:right="657"/>
        <w:jc w:val="left"/>
        <w:rPr>
          <w:rFonts w:eastAsia="Calibri"/>
          <w:lang w:eastAsia="en-US"/>
        </w:rPr>
      </w:pPr>
      <w:r>
        <w:rPr>
          <w:rFonts w:eastAsia="Calibri"/>
          <w:lang w:eastAsia="en-US"/>
        </w:rPr>
        <w:br w:type="page"/>
      </w:r>
    </w:p>
    <w:p w14:paraId="0145EAE7" w14:textId="34CDC357" w:rsidR="00546644" w:rsidRDefault="00546644" w:rsidP="00546644">
      <w:pPr>
        <w:pStyle w:val="Heading1"/>
        <w:rPr>
          <w:rFonts w:eastAsia="Calibri"/>
        </w:rPr>
      </w:pPr>
      <w:bookmarkStart w:id="63" w:name="_Toc14694639"/>
      <w:bookmarkStart w:id="64" w:name="_Toc14781236"/>
      <w:bookmarkStart w:id="65" w:name="_Toc14781371"/>
      <w:bookmarkStart w:id="66" w:name="_Toc15304889"/>
      <w:bookmarkStart w:id="67" w:name="_Toc15306076"/>
      <w:bookmarkStart w:id="68" w:name="_Toc21073279"/>
      <w:bookmarkStart w:id="69" w:name="_Toc21074675"/>
      <w:bookmarkStart w:id="70" w:name="_Toc55302804"/>
      <w:bookmarkStart w:id="71" w:name="_Toc88674025"/>
      <w:bookmarkStart w:id="72" w:name="_Toc88677694"/>
      <w:r>
        <w:rPr>
          <w:rFonts w:eastAsia="Calibri"/>
        </w:rPr>
        <w:lastRenderedPageBreak/>
        <w:t>CAST Findings for CWE (</w:t>
      </w:r>
      <w:r w:rsidR="00746A42">
        <w:rPr>
          <w:rFonts w:eastAsia="Calibri"/>
        </w:rPr>
        <w:t>2022</w:t>
      </w:r>
      <w:r>
        <w:rPr>
          <w:rFonts w:eastAsia="Calibri"/>
        </w:rPr>
        <w:t>) Top 25</w:t>
      </w:r>
      <w:bookmarkEnd w:id="63"/>
      <w:bookmarkEnd w:id="64"/>
      <w:bookmarkEnd w:id="65"/>
      <w:bookmarkEnd w:id="66"/>
      <w:bookmarkEnd w:id="67"/>
      <w:bookmarkEnd w:id="68"/>
      <w:bookmarkEnd w:id="69"/>
      <w:bookmarkEnd w:id="70"/>
      <w:bookmarkEnd w:id="71"/>
      <w:bookmarkEnd w:id="72"/>
    </w:p>
    <w:p w14:paraId="725151AB" w14:textId="77777777" w:rsidR="00546644" w:rsidRDefault="00546644" w:rsidP="00546644">
      <w:pPr>
        <w:pStyle w:val="BodyContent"/>
        <w:ind w:right="657"/>
        <w:rPr>
          <w:rFonts w:ascii="Verdana" w:hAnsi="Verdana" w:cstheme="minorHAnsi"/>
          <w:sz w:val="18"/>
          <w:szCs w:val="18"/>
        </w:rPr>
      </w:pPr>
    </w:p>
    <w:p w14:paraId="34B6FE57" w14:textId="242756D5" w:rsidR="00546644" w:rsidRPr="00B14DDB" w:rsidRDefault="00546644" w:rsidP="00546644">
      <w:pPr>
        <w:pStyle w:val="BodyContent"/>
        <w:ind w:right="657"/>
        <w:rPr>
          <w:rFonts w:ascii="Verdana" w:hAnsi="Verdana" w:cstheme="minorHAnsi"/>
          <w:sz w:val="18"/>
          <w:szCs w:val="18"/>
        </w:rPr>
      </w:pPr>
      <w:bookmarkStart w:id="73" w:name="_Hlk21075591"/>
      <w:r w:rsidRPr="007374BB">
        <w:rPr>
          <w:rFonts w:ascii="Verdana" w:hAnsi="Verdana" w:cstheme="minorHAnsi"/>
          <w:sz w:val="18"/>
          <w:szCs w:val="18"/>
        </w:rPr>
        <w:t>List of</w:t>
      </w:r>
      <w:r>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73"/>
      <w:r w:rsidRPr="007374BB">
        <w:rPr>
          <w:rFonts w:ascii="Verdana" w:hAnsi="Verdana" w:cstheme="minorHAnsi"/>
          <w:sz w:val="18"/>
          <w:szCs w:val="18"/>
        </w:rPr>
        <w:t xml:space="preserve">CWE </w:t>
      </w:r>
      <w:r>
        <w:rPr>
          <w:rFonts w:ascii="Verdana" w:hAnsi="Verdana" w:cstheme="minorHAnsi"/>
          <w:sz w:val="18"/>
          <w:szCs w:val="18"/>
        </w:rPr>
        <w:t>(</w:t>
      </w:r>
      <w:r w:rsidR="00746A42">
        <w:rPr>
          <w:rFonts w:ascii="Verdana" w:hAnsi="Verdana" w:cstheme="minorHAnsi"/>
          <w:sz w:val="18"/>
          <w:szCs w:val="18"/>
        </w:rPr>
        <w:t>2022</w:t>
      </w:r>
      <w:r>
        <w:rPr>
          <w:rFonts w:ascii="Verdana" w:hAnsi="Verdana" w:cstheme="minorHAnsi"/>
          <w:sz w:val="18"/>
          <w:szCs w:val="18"/>
        </w:rPr>
        <w:t>) T</w:t>
      </w:r>
      <w:r w:rsidRPr="007374BB">
        <w:rPr>
          <w:rFonts w:ascii="Verdana" w:hAnsi="Verdana" w:cstheme="minorHAnsi"/>
          <w:sz w:val="18"/>
          <w:szCs w:val="18"/>
        </w:rPr>
        <w:t>op 25</w:t>
      </w:r>
      <w:r>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2-Top25"/>
      </w:tblPr>
      <w:tblGrid>
        <w:gridCol w:w="4585"/>
        <w:gridCol w:w="1440"/>
        <w:gridCol w:w="1530"/>
        <w:gridCol w:w="1445"/>
      </w:tblGrid>
      <w:tr w:rsidR="00546644" w:rsidRPr="0016377C" w14:paraId="2D845FE7" w14:textId="77777777" w:rsidTr="00E1437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B48204D" w14:textId="77777777" w:rsidR="00546644" w:rsidRPr="0016377C" w:rsidRDefault="00546644" w:rsidP="00E14373">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90C1BDD" w14:textId="77777777" w:rsidR="00546644" w:rsidRPr="0016377C" w:rsidRDefault="00546644" w:rsidP="00E143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7095CAB8" w14:textId="77777777" w:rsidR="00546644" w:rsidRPr="0016377C" w:rsidRDefault="00546644" w:rsidP="00E143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3D8EE217" w14:textId="77777777" w:rsidR="00546644" w:rsidRPr="0016377C" w:rsidRDefault="00546644" w:rsidP="00E143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546644" w:rsidRPr="0016377C" w14:paraId="2269552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A5FE8B3"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1</w:t>
            </w:r>
          </w:p>
        </w:tc>
        <w:tc>
          <w:tcPr>
            <w:tcW w:w="1440" w:type="dxa"/>
          </w:tcPr>
          <w:p w14:paraId="5C6EF551"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7C5F98C"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103308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510E0570"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DF4964E"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2</w:t>
            </w:r>
          </w:p>
        </w:tc>
        <w:tc>
          <w:tcPr>
            <w:tcW w:w="1440" w:type="dxa"/>
          </w:tcPr>
          <w:p w14:paraId="6B36FFB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7FCA6A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9173A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F4531B9"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F36FA2"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3</w:t>
            </w:r>
          </w:p>
        </w:tc>
        <w:tc>
          <w:tcPr>
            <w:tcW w:w="1440" w:type="dxa"/>
          </w:tcPr>
          <w:p w14:paraId="130E5A71"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8B06A8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2F4AAB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30FD5CE0"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9175DA"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4</w:t>
            </w:r>
          </w:p>
        </w:tc>
        <w:tc>
          <w:tcPr>
            <w:tcW w:w="1440" w:type="dxa"/>
          </w:tcPr>
          <w:p w14:paraId="6362F86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6E0307A"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1B0A6D7"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5DF1132B"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E0BDE4"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5</w:t>
            </w:r>
          </w:p>
        </w:tc>
        <w:tc>
          <w:tcPr>
            <w:tcW w:w="1440" w:type="dxa"/>
          </w:tcPr>
          <w:p w14:paraId="02E1965E"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352530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28479A24"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04794C64" w14:textId="3536E131" w:rsidR="00546644" w:rsidRPr="00EE0F23" w:rsidRDefault="00546644" w:rsidP="00546644">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sidR="00746A42">
        <w:rPr>
          <w:i/>
          <w:sz w:val="14"/>
        </w:rPr>
        <w:t>2022</w:t>
      </w:r>
      <w:r>
        <w:rPr>
          <w:i/>
          <w:sz w:val="14"/>
        </w:rPr>
        <w:t>-Top25</w:t>
      </w:r>
      <w:r>
        <w:rPr>
          <w:rFonts w:asciiTheme="minorHAnsi" w:hAnsiTheme="minorHAnsi" w:cstheme="minorHAnsi"/>
          <w:sz w:val="20"/>
        </w:rPr>
        <w:t xml:space="preserve"> </w:t>
      </w:r>
      <w:r>
        <w:rPr>
          <w:i/>
          <w:sz w:val="14"/>
        </w:rPr>
        <w:t>Vulnerabilities</w:t>
      </w:r>
    </w:p>
    <w:p w14:paraId="6527ADD4" w14:textId="1A7F2C11" w:rsidR="00111397" w:rsidRDefault="00111397" w:rsidP="00111397">
      <w:pPr>
        <w:pStyle w:val="Heading1"/>
        <w:rPr>
          <w:rFonts w:eastAsia="Calibri"/>
        </w:rPr>
      </w:pPr>
      <w:bookmarkStart w:id="74" w:name="_Toc88677695"/>
      <w:r>
        <w:rPr>
          <w:rFonts w:eastAsia="Calibri"/>
        </w:rPr>
        <w:lastRenderedPageBreak/>
        <w:t>CAST Finding</w:t>
      </w:r>
      <w:r w:rsidR="00FC1C87">
        <w:rPr>
          <w:rFonts w:eastAsia="Calibri"/>
        </w:rPr>
        <w:t>s</w:t>
      </w:r>
      <w:r>
        <w:rPr>
          <w:rFonts w:eastAsia="Calibri"/>
        </w:rPr>
        <w:t xml:space="preserve"> Details for CWE (</w:t>
      </w:r>
      <w:r w:rsidR="00746A42">
        <w:rPr>
          <w:rFonts w:eastAsia="Calibri"/>
        </w:rPr>
        <w:t>2022</w:t>
      </w:r>
      <w:r>
        <w:rPr>
          <w:rFonts w:eastAsia="Calibri"/>
        </w:rPr>
        <w:t>) Top 25</w:t>
      </w:r>
      <w:bookmarkEnd w:id="24"/>
      <w:bookmarkEnd w:id="25"/>
      <w:bookmarkEnd w:id="26"/>
      <w:bookmarkEnd w:id="74"/>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22-Top25,COUNT=50"/>
      </w:tblPr>
      <w:tblGrid>
        <w:gridCol w:w="9264"/>
      </w:tblGrid>
      <w:tr w:rsidR="00FC1C87" w:rsidRPr="00640A15" w14:paraId="4BE8C69D"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01D22C" w14:textId="77777777" w:rsidR="00FC1C87" w:rsidRPr="00640A15" w:rsidRDefault="00FC1C87" w:rsidP="00202725">
            <w:pPr>
              <w:spacing w:after="0" w:line="240" w:lineRule="auto"/>
              <w:ind w:right="657"/>
              <w:jc w:val="left"/>
              <w:rPr>
                <w:b w:val="0"/>
                <w:bCs w:val="0"/>
                <w:color w:val="auto"/>
                <w:szCs w:val="18"/>
                <w:lang w:val="en-GB"/>
              </w:rPr>
            </w:pPr>
            <w:r w:rsidRPr="00640A15">
              <w:rPr>
                <w:szCs w:val="18"/>
              </w:rPr>
              <w:t>Violations</w:t>
            </w:r>
          </w:p>
        </w:tc>
      </w:tr>
      <w:tr w:rsidR="00FC1C87" w:rsidRPr="00640A15" w14:paraId="0B435CCD"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184CB4" w14:textId="77777777" w:rsidR="00FC1C87" w:rsidRPr="00640A15" w:rsidRDefault="00FC1C87" w:rsidP="00202725">
            <w:pPr>
              <w:spacing w:after="0" w:line="240" w:lineRule="auto"/>
              <w:ind w:right="657"/>
              <w:jc w:val="left"/>
              <w:rPr>
                <w:b/>
                <w:sz w:val="16"/>
                <w:szCs w:val="16"/>
              </w:rPr>
            </w:pPr>
            <w:r w:rsidRPr="00640A15">
              <w:rPr>
                <w:sz w:val="16"/>
                <w:szCs w:val="16"/>
              </w:rPr>
              <w:t>No violation</w:t>
            </w:r>
          </w:p>
        </w:tc>
      </w:tr>
    </w:tbl>
    <w:p w14:paraId="3D1847FD" w14:textId="77777777" w:rsidR="00111397" w:rsidRPr="00EE0F23" w:rsidRDefault="00111397" w:rsidP="00EE0F23">
      <w:pPr>
        <w:rPr>
          <w:rFonts w:eastAsia="Calibri"/>
        </w:rPr>
      </w:pPr>
    </w:p>
    <w:p w14:paraId="61051B28" w14:textId="77777777" w:rsidR="00CA74F4" w:rsidRDefault="00E560F3" w:rsidP="00EE0F23">
      <w:pPr>
        <w:pStyle w:val="Heading1"/>
      </w:pPr>
      <w:bookmarkStart w:id="75" w:name="_Toc531862316"/>
      <w:bookmarkStart w:id="76" w:name="_Toc14694640"/>
      <w:bookmarkStart w:id="77" w:name="_Toc14781237"/>
      <w:bookmarkStart w:id="78" w:name="_Toc14781372"/>
      <w:bookmarkStart w:id="79" w:name="_Toc15304890"/>
      <w:bookmarkStart w:id="80" w:name="_Toc15306077"/>
      <w:bookmarkStart w:id="81" w:name="_Toc21073280"/>
      <w:bookmarkStart w:id="82" w:name="_Toc21074676"/>
      <w:bookmarkStart w:id="83" w:name="_Toc25239614"/>
      <w:bookmarkStart w:id="84" w:name="_Toc25309588"/>
      <w:bookmarkStart w:id="85" w:name="_Toc55302905"/>
      <w:bookmarkStart w:id="86" w:name="_Toc88677696"/>
      <w:bookmarkEnd w:id="27"/>
      <w:r>
        <w:lastRenderedPageBreak/>
        <w:t>A</w:t>
      </w:r>
      <w:r w:rsidR="00CA74F4">
        <w:t>ppendix</w:t>
      </w:r>
      <w:bookmarkEnd w:id="75"/>
      <w:bookmarkEnd w:id="76"/>
      <w:bookmarkEnd w:id="77"/>
      <w:bookmarkEnd w:id="78"/>
      <w:bookmarkEnd w:id="79"/>
      <w:bookmarkEnd w:id="80"/>
      <w:bookmarkEnd w:id="81"/>
      <w:bookmarkEnd w:id="82"/>
      <w:bookmarkEnd w:id="83"/>
      <w:bookmarkEnd w:id="84"/>
      <w:bookmarkEnd w:id="85"/>
      <w:bookmarkEnd w:id="86"/>
      <w:r w:rsidR="00CA74F4">
        <w:t xml:space="preserve"> </w:t>
      </w:r>
    </w:p>
    <w:p w14:paraId="057D58EF" w14:textId="77777777" w:rsidR="001913AA" w:rsidRDefault="001913AA" w:rsidP="001913AA">
      <w:pPr>
        <w:pStyle w:val="Heading2"/>
        <w:tabs>
          <w:tab w:val="clear" w:pos="-1605"/>
          <w:tab w:val="num" w:pos="432"/>
        </w:tabs>
        <w:ind w:left="432" w:right="657"/>
      </w:pPr>
      <w:bookmarkStart w:id="87" w:name="_Toc14688965"/>
      <w:bookmarkStart w:id="88" w:name="_Toc14689045"/>
      <w:bookmarkStart w:id="89" w:name="_Toc14680777"/>
      <w:bookmarkStart w:id="90" w:name="_Toc14685932"/>
      <w:bookmarkStart w:id="91" w:name="_Toc14687791"/>
      <w:bookmarkStart w:id="92" w:name="_Toc14694641"/>
      <w:bookmarkStart w:id="93" w:name="_Toc14781238"/>
      <w:bookmarkStart w:id="94" w:name="_Toc14781373"/>
      <w:bookmarkStart w:id="95" w:name="_Toc15304891"/>
      <w:bookmarkStart w:id="96" w:name="_Toc15306078"/>
      <w:bookmarkStart w:id="97" w:name="_Toc21073281"/>
      <w:bookmarkStart w:id="98" w:name="_Toc21074677"/>
      <w:bookmarkStart w:id="99" w:name="_Toc25239615"/>
      <w:bookmarkStart w:id="100" w:name="_Toc25309589"/>
      <w:bookmarkStart w:id="101" w:name="_Toc55302906"/>
      <w:bookmarkStart w:id="102" w:name="_Toc88677697"/>
      <w:r w:rsidRPr="0095797F">
        <w:t>About CAST Software Intelligence</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w:t>
      </w:r>
      <w:proofErr w:type="gramStart"/>
      <w:r w:rsidRPr="0095797F">
        <w:rPr>
          <w:rFonts w:cs="Arial"/>
        </w:rPr>
        <w:t>disruption</w:t>
      </w:r>
      <w:proofErr w:type="gramEnd"/>
      <w:r w:rsidRPr="0095797F">
        <w:rPr>
          <w:rFonts w:cs="Arial"/>
        </w:rPr>
        <w:t xml:space="preserve">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000000"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103" w:name="_Toc14688966"/>
      <w:bookmarkStart w:id="104" w:name="_Toc14689046"/>
      <w:bookmarkStart w:id="105" w:name="_Toc14680778"/>
      <w:bookmarkStart w:id="106" w:name="_Toc14685933"/>
      <w:bookmarkStart w:id="107" w:name="_Toc14687792"/>
      <w:bookmarkStart w:id="108" w:name="_Toc14694642"/>
      <w:bookmarkStart w:id="109" w:name="_Toc14781239"/>
      <w:bookmarkStart w:id="110" w:name="_Toc14781374"/>
      <w:bookmarkStart w:id="111" w:name="_Toc15304892"/>
      <w:bookmarkStart w:id="112" w:name="_Toc15306079"/>
      <w:bookmarkStart w:id="113" w:name="_Toc21073282"/>
      <w:bookmarkStart w:id="114" w:name="_Toc21074678"/>
      <w:bookmarkStart w:id="115" w:name="_Toc25239616"/>
      <w:bookmarkStart w:id="116" w:name="_Toc25309590"/>
      <w:bookmarkStart w:id="117" w:name="_Toc55302907"/>
      <w:bookmarkStart w:id="118" w:name="_Toc88677698"/>
      <w:r w:rsidRPr="0095797F">
        <w:t>About CAST Security</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3CCD0" w14:textId="77777777" w:rsidR="00853BB0" w:rsidRDefault="00853BB0">
      <w:r>
        <w:separator/>
      </w:r>
    </w:p>
  </w:endnote>
  <w:endnote w:type="continuationSeparator" w:id="0">
    <w:p w14:paraId="61CC6EC5" w14:textId="77777777" w:rsidR="00853BB0" w:rsidRDefault="00853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7BC7E" w14:textId="77777777" w:rsidR="00853BB0" w:rsidRDefault="00853BB0">
      <w:r>
        <w:separator/>
      </w:r>
    </w:p>
  </w:footnote>
  <w:footnote w:type="continuationSeparator" w:id="0">
    <w:p w14:paraId="6A92D671" w14:textId="77777777" w:rsidR="00853BB0" w:rsidRDefault="00853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381A4A72"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746A42">
      <w:rPr>
        <w:rFonts w:asciiTheme="majorHAnsi" w:hAnsiTheme="majorHAnsi"/>
        <w:noProof/>
        <w:sz w:val="20"/>
        <w:szCs w:val="24"/>
      </w:rPr>
      <w:t>2022</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6204C">
      <w:rPr>
        <w:rFonts w:asciiTheme="majorHAnsi" w:hAnsiTheme="majorHAnsi"/>
        <w:noProof/>
        <w:sz w:val="20"/>
        <w:szCs w:val="24"/>
      </w:rPr>
      <w:t>Detailed</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264899">
    <w:abstractNumId w:val="2"/>
  </w:num>
  <w:num w:numId="2" w16cid:durableId="1148790326">
    <w:abstractNumId w:val="11"/>
  </w:num>
  <w:num w:numId="3" w16cid:durableId="2066293790">
    <w:abstractNumId w:val="13"/>
  </w:num>
  <w:num w:numId="4" w16cid:durableId="1410225913">
    <w:abstractNumId w:val="8"/>
  </w:num>
  <w:num w:numId="5" w16cid:durableId="1022318706">
    <w:abstractNumId w:val="1"/>
  </w:num>
  <w:num w:numId="6" w16cid:durableId="1074013461">
    <w:abstractNumId w:val="0"/>
  </w:num>
  <w:num w:numId="7" w16cid:durableId="1899052454">
    <w:abstractNumId w:val="16"/>
  </w:num>
  <w:num w:numId="8" w16cid:durableId="2092388403">
    <w:abstractNumId w:val="18"/>
  </w:num>
  <w:num w:numId="9" w16cid:durableId="449054143">
    <w:abstractNumId w:val="12"/>
  </w:num>
  <w:num w:numId="10" w16cid:durableId="534200526">
    <w:abstractNumId w:val="5"/>
  </w:num>
  <w:num w:numId="11" w16cid:durableId="1923952798">
    <w:abstractNumId w:val="20"/>
  </w:num>
  <w:num w:numId="12" w16cid:durableId="1600025476">
    <w:abstractNumId w:val="17"/>
  </w:num>
  <w:num w:numId="13" w16cid:durableId="1727333301">
    <w:abstractNumId w:val="21"/>
  </w:num>
  <w:num w:numId="14" w16cid:durableId="1351300330">
    <w:abstractNumId w:val="14"/>
  </w:num>
  <w:num w:numId="15" w16cid:durableId="1719011024">
    <w:abstractNumId w:val="4"/>
  </w:num>
  <w:num w:numId="16" w16cid:durableId="1598751860">
    <w:abstractNumId w:val="6"/>
  </w:num>
  <w:num w:numId="17" w16cid:durableId="472915542">
    <w:abstractNumId w:val="15"/>
  </w:num>
  <w:num w:numId="18" w16cid:durableId="1097866015">
    <w:abstractNumId w:val="7"/>
  </w:num>
  <w:num w:numId="19" w16cid:durableId="393745424">
    <w:abstractNumId w:val="3"/>
  </w:num>
  <w:num w:numId="20" w16cid:durableId="128134507">
    <w:abstractNumId w:val="10"/>
  </w:num>
  <w:num w:numId="21" w16cid:durableId="639460539">
    <w:abstractNumId w:val="2"/>
  </w:num>
  <w:num w:numId="22" w16cid:durableId="1373264922">
    <w:abstractNumId w:val="19"/>
  </w:num>
  <w:num w:numId="23" w16cid:durableId="1354571320">
    <w:abstractNumId w:val="2"/>
  </w:num>
  <w:num w:numId="24" w16cid:durableId="1764759770">
    <w:abstractNumId w:val="2"/>
  </w:num>
  <w:num w:numId="25" w16cid:durableId="19550112">
    <w:abstractNumId w:val="2"/>
  </w:num>
  <w:num w:numId="26" w16cid:durableId="1567107498">
    <w:abstractNumId w:val="2"/>
  </w:num>
  <w:num w:numId="27" w16cid:durableId="776103404">
    <w:abstractNumId w:val="2"/>
  </w:num>
  <w:num w:numId="28" w16cid:durableId="1375040406">
    <w:abstractNumId w:val="2"/>
  </w:num>
  <w:num w:numId="29" w16cid:durableId="946616937">
    <w:abstractNumId w:val="2"/>
  </w:num>
  <w:num w:numId="30" w16cid:durableId="1091781080">
    <w:abstractNumId w:val="2"/>
  </w:num>
  <w:num w:numId="31" w16cid:durableId="1123185823">
    <w:abstractNumId w:val="2"/>
  </w:num>
  <w:num w:numId="32" w16cid:durableId="276060072">
    <w:abstractNumId w:val="2"/>
  </w:num>
  <w:num w:numId="33" w16cid:durableId="1687753732">
    <w:abstractNumId w:val="2"/>
  </w:num>
  <w:num w:numId="34" w16cid:durableId="1758087944">
    <w:abstractNumId w:val="2"/>
  </w:num>
  <w:num w:numId="35" w16cid:durableId="1981836446">
    <w:abstractNumId w:val="2"/>
  </w:num>
  <w:num w:numId="36" w16cid:durableId="1762411663">
    <w:abstractNumId w:val="2"/>
  </w:num>
  <w:num w:numId="37" w16cid:durableId="1725833809">
    <w:abstractNumId w:val="2"/>
  </w:num>
  <w:num w:numId="38" w16cid:durableId="2108505313">
    <w:abstractNumId w:val="2"/>
  </w:num>
  <w:num w:numId="39" w16cid:durableId="44061296">
    <w:abstractNumId w:val="2"/>
  </w:num>
  <w:num w:numId="40" w16cid:durableId="1301765784">
    <w:abstractNumId w:val="2"/>
  </w:num>
  <w:num w:numId="41" w16cid:durableId="1371347159">
    <w:abstractNumId w:val="2"/>
  </w:num>
  <w:num w:numId="42" w16cid:durableId="246499057">
    <w:abstractNumId w:val="2"/>
  </w:num>
  <w:num w:numId="43" w16cid:durableId="488137795">
    <w:abstractNumId w:val="9"/>
  </w:num>
  <w:num w:numId="44" w16cid:durableId="969162940">
    <w:abstractNumId w:val="2"/>
  </w:num>
  <w:num w:numId="45" w16cid:durableId="981957889">
    <w:abstractNumId w:val="2"/>
  </w:num>
  <w:num w:numId="46" w16cid:durableId="104375000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oFAH+PwDc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1B2"/>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008D"/>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01"/>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397"/>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00A6"/>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09A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3B6D"/>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644"/>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6A42"/>
    <w:rsid w:val="007470F3"/>
    <w:rsid w:val="007508F1"/>
    <w:rsid w:val="0075159F"/>
    <w:rsid w:val="007526A2"/>
    <w:rsid w:val="007527AD"/>
    <w:rsid w:val="00753317"/>
    <w:rsid w:val="00753341"/>
    <w:rsid w:val="007534C6"/>
    <w:rsid w:val="0075380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65D"/>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3BB0"/>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204C"/>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387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59A6"/>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B7078"/>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177E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2B6"/>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0E7"/>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1C87"/>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1387.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2C89-4FCE-B38D-029ED666FEC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2C89-4FCE-B38D-029ED666FEC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2C89-4FCE-B38D-029ED666FEC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2C89-4FCE-B38D-029ED666FEC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2C89-4FCE-B38D-029ED666FEC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2C89-4FCE-B38D-029ED666FEC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2C89-4FCE-B38D-029ED666FEC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2C89-4FCE-B38D-029ED666FEC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A729E-52AC-4824-A7F7-16F18B37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605</TotalTime>
  <Pages>7</Pages>
  <Words>549</Words>
  <Characters>3135</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128</cp:revision>
  <cp:lastPrinted>2014-04-04T13:22:00Z</cp:lastPrinted>
  <dcterms:created xsi:type="dcterms:W3CDTF">2018-09-23T06:31:00Z</dcterms:created>
  <dcterms:modified xsi:type="dcterms:W3CDTF">2022-07-25T06:53:00Z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