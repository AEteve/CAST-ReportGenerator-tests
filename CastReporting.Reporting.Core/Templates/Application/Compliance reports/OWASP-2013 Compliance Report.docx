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4619B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4619B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78155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78155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E8323B2">
                <wp:simplePos x="0" y="0"/>
                <wp:positionH relativeFrom="margin">
                  <wp:posOffset>4044766</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" filled="f" stroked="f" strokeweight=".5pt">
                    <v:textbox inset="0,0,0,0">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4619BB"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668F1EB" w14:textId="77777777" w:rsidR="00F30B39" w:rsidRDefault="00CA74F4" w:rsidP="00617BF6">
      <w:pPr>
        <w:pStyle w:val="Heading1"/>
        <w:numPr>
          <w:ilvl w:val="0"/>
          <w:numId w:val="0"/>
        </w:numPr>
        <w:ind w:left="357" w:right="657"/>
        <w:rPr>
          <w:noProof/>
        </w:rPr>
      </w:pPr>
      <w:r w:rsidRPr="00015B29">
        <w:lastRenderedPageBreak/>
        <w:tab/>
      </w:r>
      <w:bookmarkStart w:id="1" w:name="_Toc531862196"/>
      <w:bookmarkStart w:id="2" w:name="_Toc531948642"/>
      <w:r w:rsidR="00D36C46">
        <w:t>Table of Content</w:t>
      </w:r>
      <w:bookmarkEnd w:id="1"/>
      <w:bookmarkEnd w:id="2"/>
      <w:r w:rsidR="00617BF6">
        <w:rPr>
          <w:rFonts w:asciiTheme="majorHAnsi" w:hAnsiTheme="majorHAnsi"/>
          <w:caps/>
          <w:color w:val="404040" w:themeColor="text1" w:themeTint="BF"/>
          <w:sz w:val="22"/>
        </w:rPr>
        <w:fldChar w:fldCharType="begin"/>
      </w:r>
      <w:r w:rsidR="00617BF6">
        <w:rPr>
          <w:rFonts w:asciiTheme="majorHAnsi" w:hAnsiTheme="majorHAnsi"/>
          <w:caps/>
          <w:color w:val="404040" w:themeColor="text1" w:themeTint="BF"/>
          <w:sz w:val="22"/>
        </w:rPr>
        <w:instrText xml:space="preserve"> TOC \o "1-4" \n </w:instrText>
      </w:r>
      <w:r w:rsidR="00617BF6">
        <w:rPr>
          <w:rFonts w:asciiTheme="majorHAnsi" w:hAnsiTheme="majorHAnsi"/>
          <w:caps/>
          <w:color w:val="404040" w:themeColor="text1" w:themeTint="BF"/>
          <w:sz w:val="22"/>
        </w:rPr>
        <w:fldChar w:fldCharType="separate"/>
      </w:r>
    </w:p>
    <w:p w14:paraId="1315A448" w14:textId="77777777" w:rsidR="00F30B39" w:rsidRDefault="00F30B39">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404C24D0"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42D246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F48E6">
        <w:rPr>
          <w:noProof/>
        </w:rPr>
        <w:t>Application Characteristics</w:t>
      </w:r>
    </w:p>
    <w:p w14:paraId="12DAE315"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sidRPr="008F48E6">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724657A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Top 10 vulnerabilities</w:t>
      </w:r>
    </w:p>
    <w:p w14:paraId="0F9E406C"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A1 - Injection</w:t>
      </w:r>
    </w:p>
    <w:p w14:paraId="451A281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A2 – Broken Authentication &amp; Session Management</w:t>
      </w:r>
    </w:p>
    <w:p w14:paraId="1781687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A3 – Cross-Site Scripting</w:t>
      </w:r>
    </w:p>
    <w:p w14:paraId="5A91F3E6"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A4 – Insecure Direct Object References</w:t>
      </w:r>
    </w:p>
    <w:p w14:paraId="2C46A7C1"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A5 – Security Misconfiguration</w:t>
      </w:r>
    </w:p>
    <w:p w14:paraId="2D9E71DA"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A6 – Sensitive Data Exposure</w:t>
      </w:r>
    </w:p>
    <w:p w14:paraId="328290C3"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A7 – Missing Function Level Access Control</w:t>
      </w:r>
    </w:p>
    <w:p w14:paraId="55F85724"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A8 – Cross Site Request Forgery</w:t>
      </w:r>
    </w:p>
    <w:p w14:paraId="3333D2CD"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A9 – Using Components with Known Vulnerabilities</w:t>
      </w:r>
    </w:p>
    <w:p w14:paraId="662ACA54"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A10 – Unvalidated Redirects &amp; Forwards</w:t>
      </w:r>
    </w:p>
    <w:p w14:paraId="12A0D9C7"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3FCF51ED"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8F48E6">
        <w:rPr>
          <w:noProof/>
        </w:rPr>
        <w:t>About CAST Software Intelligence</w:t>
      </w:r>
    </w:p>
    <w:p w14:paraId="0F86D881"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8F48E6">
        <w:rPr>
          <w:noProof/>
        </w:rPr>
        <w:t>About CAST Security</w:t>
      </w:r>
    </w:p>
    <w:p w14:paraId="31007FBA" w14:textId="4A6391E1" w:rsidR="00C9214B" w:rsidRPr="00B1237A" w:rsidRDefault="00617BF6"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2197"/>
      <w:bookmarkStart w:id="4" w:name="_Toc531948643"/>
      <w:r w:rsidR="005773E4">
        <w:t>Introduction</w:t>
      </w:r>
      <w:bookmarkEnd w:id="3"/>
      <w:bookmarkEnd w:id="4"/>
    </w:p>
    <w:p w14:paraId="4072C55F" w14:textId="77777777" w:rsidR="00D9224C" w:rsidRDefault="00D9224C" w:rsidP="00D9224C">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77777777" w:rsidR="00D9224C" w:rsidRPr="00755F5D" w:rsidRDefault="00D9224C" w:rsidP="00D9224C">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2198"/>
      <w:bookmarkStart w:id="7" w:name="_Toc531948644"/>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510C9B2" w:rsidR="007B070B" w:rsidRPr="00B1237A" w:rsidRDefault="00D439D1" w:rsidP="002638B2">
      <w:pPr>
        <w:spacing w:after="0" w:line="240" w:lineRule="auto"/>
        <w:ind w:right="657"/>
        <w:rPr>
          <w:rFonts w:asciiTheme="minorHAnsi" w:hAnsiTheme="minorHAnsi"/>
          <w:noProof/>
          <w:sz w:val="22"/>
        </w:rPr>
      </w:pPr>
      <w:r>
        <w:rPr>
          <w:noProof/>
          <w:lang w:eastAsia="en-US"/>
        </w:rPr>
        <w:drawing>
          <wp:inline distT="0" distB="0" distL="0" distR="0" wp14:anchorId="5016AF05" wp14:editId="1145283D">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8" w:name="_Toc531862199"/>
      <w:bookmarkStart w:id="9" w:name="_Toc531948645"/>
      <w:r>
        <w:lastRenderedPageBreak/>
        <w:t>Security Violation Overview</w:t>
      </w:r>
      <w:bookmarkEnd w:id="8"/>
      <w:bookmarkEnd w:id="9"/>
    </w:p>
    <w:p w14:paraId="576EB6C4" w14:textId="69736588"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E54DA6">
        <w:rPr>
          <w:rFonts w:asciiTheme="minorHAnsi" w:hAnsiTheme="minorHAnsi"/>
          <w:noProof/>
          <w:sz w:val="20"/>
        </w:rPr>
        <w:t>s</w:t>
      </w:r>
      <w:r w:rsidRPr="00E710C3">
        <w:rPr>
          <w:rFonts w:asciiTheme="minorHAnsi" w:hAnsiTheme="minorHAnsi"/>
          <w:noProof/>
          <w:sz w:val="20"/>
        </w:rPr>
        <w:t xml:space="preserve"> a summary of the most severe s</w:t>
      </w:r>
      <w:r w:rsidR="00E5181E">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E54DA6">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25B2A3B6" w:rsidR="000B1DF2" w:rsidRPr="00212651" w:rsidRDefault="000B1DF2" w:rsidP="002638B2">
      <w:pPr>
        <w:pStyle w:val="Heading2"/>
        <w:spacing w:after="0"/>
        <w:ind w:left="540" w:right="657" w:hanging="540"/>
        <w:rPr>
          <w:rFonts w:eastAsia="Calibri"/>
        </w:rPr>
      </w:pPr>
      <w:bookmarkStart w:id="10" w:name="_Toc531862200"/>
      <w:bookmarkStart w:id="11" w:name="_Toc531948646"/>
      <w:r>
        <w:rPr>
          <w:rFonts w:eastAsia="Calibri"/>
          <w:lang w:val="en-US"/>
        </w:rPr>
        <w:t>OWASP -201</w:t>
      </w:r>
      <w:r w:rsidR="00CE26B9">
        <w:rPr>
          <w:rFonts w:eastAsia="Calibri"/>
          <w:lang w:val="en-US"/>
        </w:rPr>
        <w:t>3</w:t>
      </w:r>
      <w:r>
        <w:rPr>
          <w:rFonts w:eastAsia="Calibri"/>
          <w:lang w:val="en-US"/>
        </w:rPr>
        <w:t xml:space="preserve"> Top 10 </w:t>
      </w:r>
      <w:r w:rsidR="004E6E82">
        <w:rPr>
          <w:rFonts w:eastAsia="Calibri"/>
          <w:lang w:val="en-US"/>
        </w:rPr>
        <w:t>vulnerabilities</w:t>
      </w:r>
      <w:bookmarkEnd w:id="10"/>
      <w:bookmarkEnd w:id="11"/>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3C6FCFD0"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tbl>
      <w:tblPr>
        <w:tblStyle w:val="GridTable1Light-Accent1"/>
        <w:tblW w:w="9351" w:type="dxa"/>
        <w:tblLayout w:type="fixed"/>
        <w:tblLook w:val="04A0" w:firstRow="1" w:lastRow="0" w:firstColumn="1" w:lastColumn="0" w:noHBand="0" w:noVBand="1"/>
      </w:tblPr>
      <w:tblGrid>
        <w:gridCol w:w="4106"/>
        <w:gridCol w:w="1418"/>
        <w:gridCol w:w="1275"/>
        <w:gridCol w:w="1418"/>
        <w:gridCol w:w="1134"/>
      </w:tblGrid>
      <w:tr w:rsidR="00DA3C89" w:rsidRPr="00AC5F7C" w14:paraId="672F3ECD"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106" w:type="dxa"/>
            <w:shd w:val="clear" w:color="auto" w:fill="DBE5F1" w:themeFill="accent1" w:themeFillTint="33"/>
            <w:vAlign w:val="center"/>
          </w:tcPr>
          <w:p w14:paraId="7172103D" w14:textId="6BD1DF19" w:rsidR="00DA3C89" w:rsidRPr="00FC19A1" w:rsidRDefault="00DA3C89" w:rsidP="00DA4C00">
            <w:pPr>
              <w:ind w:left="0" w:right="657"/>
              <w:jc w:val="left"/>
              <w:rPr>
                <w:rFonts w:ascii="Open Sans" w:hAnsi="Open Sans" w:cs="Open Sans"/>
              </w:rPr>
            </w:pPr>
            <w:r>
              <w:rPr>
                <w:rFonts w:ascii="Open Sans" w:hAnsi="Open Sans" w:cs="Open Sans"/>
              </w:rPr>
              <w:t>OWASP-201</w:t>
            </w:r>
            <w:r>
              <w:rPr>
                <w:rFonts w:ascii="Open Sans" w:hAnsi="Open Sans" w:cs="Open Sans"/>
              </w:rPr>
              <w:t>3</w:t>
            </w:r>
          </w:p>
        </w:tc>
        <w:tc>
          <w:tcPr>
            <w:tcW w:w="1418" w:type="dxa"/>
            <w:shd w:val="clear" w:color="auto" w:fill="DBE5F1" w:themeFill="accent1" w:themeFillTint="33"/>
            <w:vAlign w:val="center"/>
          </w:tcPr>
          <w:p w14:paraId="3FE5D651" w14:textId="77777777" w:rsidR="00DA3C89" w:rsidRPr="00AC5F7C" w:rsidRDefault="00DA3C89"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Exploitability</w:t>
            </w:r>
          </w:p>
        </w:tc>
        <w:tc>
          <w:tcPr>
            <w:tcW w:w="1275" w:type="dxa"/>
            <w:shd w:val="clear" w:color="auto" w:fill="DBE5F1" w:themeFill="accent1" w:themeFillTint="33"/>
          </w:tcPr>
          <w:p w14:paraId="6F5BB977" w14:textId="77777777" w:rsidR="00DA3C89" w:rsidRDefault="00DA3C89"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Prevalence</w:t>
            </w:r>
          </w:p>
        </w:tc>
        <w:tc>
          <w:tcPr>
            <w:tcW w:w="1418" w:type="dxa"/>
            <w:shd w:val="clear" w:color="auto" w:fill="DBE5F1" w:themeFill="accent1" w:themeFillTint="33"/>
            <w:vAlign w:val="center"/>
          </w:tcPr>
          <w:p w14:paraId="2CE6F47B" w14:textId="77777777" w:rsidR="00DA3C89" w:rsidRPr="00AC5F7C" w:rsidRDefault="00DA3C89"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Detectability</w:t>
            </w:r>
          </w:p>
        </w:tc>
        <w:tc>
          <w:tcPr>
            <w:tcW w:w="1134" w:type="dxa"/>
            <w:shd w:val="clear" w:color="auto" w:fill="DBE5F1" w:themeFill="accent1" w:themeFillTint="33"/>
            <w:vAlign w:val="center"/>
          </w:tcPr>
          <w:p w14:paraId="333DDC0A" w14:textId="77777777" w:rsidR="00DA3C89" w:rsidRPr="00934956" w:rsidRDefault="00DA3C89"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Technical Impact</w:t>
            </w:r>
          </w:p>
        </w:tc>
      </w:tr>
      <w:tr w:rsidR="00DA3C89" w:rsidRPr="00CA2066" w14:paraId="61895350" w14:textId="77777777" w:rsidTr="001E3693">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1A893024" w14:textId="77777777" w:rsidR="00DA3C89" w:rsidRPr="007675B2" w:rsidRDefault="00DA3C89" w:rsidP="00DA4C00">
            <w:pPr>
              <w:ind w:left="0" w:right="657"/>
              <w:jc w:val="left"/>
              <w:rPr>
                <w:rFonts w:ascii="Open Sans" w:hAnsi="Open Sans" w:cs="Open Sans"/>
                <w:b w:val="0"/>
              </w:rPr>
            </w:pPr>
            <w:r w:rsidRPr="0064103A">
              <w:rPr>
                <w:rFonts w:ascii="Open Sans" w:hAnsi="Open Sans" w:cs="Open Sans"/>
                <w:b w:val="0"/>
              </w:rPr>
              <w:t>A1</w:t>
            </w:r>
            <w:r>
              <w:rPr>
                <w:rFonts w:ascii="Open Sans" w:hAnsi="Open Sans" w:cs="Open Sans"/>
                <w:b w:val="0"/>
              </w:rPr>
              <w:t xml:space="preserve"> </w:t>
            </w:r>
            <w:r w:rsidRPr="0064103A">
              <w:rPr>
                <w:rFonts w:ascii="Open Sans" w:hAnsi="Open Sans" w:cs="Open Sans"/>
                <w:b w:val="0"/>
              </w:rPr>
              <w:t>- Injection</w:t>
            </w:r>
          </w:p>
        </w:tc>
        <w:tc>
          <w:tcPr>
            <w:tcW w:w="1418" w:type="dxa"/>
            <w:shd w:val="clear" w:color="auto" w:fill="FAAC96"/>
          </w:tcPr>
          <w:p w14:paraId="1C089D9C" w14:textId="77777777" w:rsidR="00DA3C89" w:rsidRPr="00CA2066"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11933CEC"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5894D5A4" w14:textId="3E6FEAD1" w:rsidR="00DA3C89" w:rsidRPr="00CA2066" w:rsidRDefault="0015020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60D4DF59" w14:textId="77777777" w:rsidR="00DA3C89" w:rsidRPr="00CA2066"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DA3C89" w:rsidRPr="00CA2066" w14:paraId="1A076A36" w14:textId="77777777" w:rsidTr="00CB34B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6C4E192C" w14:textId="77777777" w:rsidR="00DA3C89" w:rsidRPr="007675B2" w:rsidRDefault="00DA3C89" w:rsidP="00DA4C00">
            <w:pPr>
              <w:ind w:left="0" w:right="657"/>
              <w:jc w:val="left"/>
              <w:rPr>
                <w:rFonts w:ascii="Open Sans" w:hAnsi="Open Sans" w:cs="Open Sans"/>
                <w:b w:val="0"/>
              </w:rPr>
            </w:pPr>
            <w:r w:rsidRPr="004916AF">
              <w:rPr>
                <w:rFonts w:ascii="Open Sans" w:hAnsi="Open Sans" w:cs="Open Sans"/>
                <w:b w:val="0"/>
              </w:rPr>
              <w:t>A2</w:t>
            </w:r>
            <w:r>
              <w:rPr>
                <w:rFonts w:ascii="Open Sans" w:hAnsi="Open Sans" w:cs="Open Sans"/>
                <w:b w:val="0"/>
              </w:rPr>
              <w:t xml:space="preserve"> </w:t>
            </w:r>
            <w:r w:rsidRPr="004916AF">
              <w:rPr>
                <w:rFonts w:ascii="Open Sans" w:hAnsi="Open Sans" w:cs="Open Sans"/>
                <w:b w:val="0"/>
              </w:rPr>
              <w:t>- Broken Authentication</w:t>
            </w:r>
          </w:p>
        </w:tc>
        <w:tc>
          <w:tcPr>
            <w:tcW w:w="1418" w:type="dxa"/>
            <w:shd w:val="clear" w:color="auto" w:fill="FCDD9B"/>
          </w:tcPr>
          <w:p w14:paraId="0B28A985" w14:textId="28C99DAF" w:rsidR="00DA3C89" w:rsidRPr="00CA2066" w:rsidRDefault="008B3113"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31FC0299" w14:textId="42E9C2B3" w:rsidR="00DA3C89" w:rsidRDefault="008B3113"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CDD9B"/>
          </w:tcPr>
          <w:p w14:paraId="2BFC72A9" w14:textId="77777777" w:rsidR="00DA3C89" w:rsidRPr="00CA2066"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0EC79763" w14:textId="77777777" w:rsidR="00DA3C89" w:rsidRPr="00CA2066"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DA3C89" w:rsidRPr="00CA2066" w14:paraId="781A732C" w14:textId="77777777" w:rsidTr="00673BF8">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29826AC4" w14:textId="77777777" w:rsidR="00DA3C89" w:rsidRPr="007675B2" w:rsidRDefault="00DA3C89" w:rsidP="00DA4C00">
            <w:pPr>
              <w:ind w:left="0" w:right="657"/>
              <w:jc w:val="left"/>
              <w:rPr>
                <w:rFonts w:ascii="Open Sans" w:hAnsi="Open Sans" w:cs="Open Sans"/>
                <w:b w:val="0"/>
              </w:rPr>
            </w:pPr>
            <w:r w:rsidRPr="00EB00C4">
              <w:rPr>
                <w:rFonts w:ascii="Open Sans" w:hAnsi="Open Sans" w:cs="Open Sans"/>
                <w:b w:val="0"/>
              </w:rPr>
              <w:t>A3 - Sensitive Data Exposure</w:t>
            </w:r>
          </w:p>
        </w:tc>
        <w:tc>
          <w:tcPr>
            <w:tcW w:w="1418" w:type="dxa"/>
            <w:shd w:val="clear" w:color="auto" w:fill="FCDD9B"/>
          </w:tcPr>
          <w:p w14:paraId="0B46B02E" w14:textId="77777777" w:rsidR="00DA3C89" w:rsidRPr="00CA2066"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C00000"/>
          </w:tcPr>
          <w:p w14:paraId="31E1996C" w14:textId="7C4B6631" w:rsidR="00DA3C89" w:rsidRDefault="005478F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 xml:space="preserve">Very </w:t>
            </w:r>
            <w:r w:rsidR="00DA3C89">
              <w:rPr>
                <w:rFonts w:ascii="Open Sans" w:hAnsi="Open Sans" w:cs="Open Sans"/>
              </w:rPr>
              <w:t>Widespread</w:t>
            </w:r>
          </w:p>
        </w:tc>
        <w:tc>
          <w:tcPr>
            <w:tcW w:w="1418" w:type="dxa"/>
            <w:shd w:val="clear" w:color="auto" w:fill="FAAC96"/>
          </w:tcPr>
          <w:p w14:paraId="36C78D5E" w14:textId="511170B0" w:rsidR="00DA3C89" w:rsidRPr="00CA2066" w:rsidRDefault="001E3693"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20870D6B" w14:textId="3F3647FB" w:rsidR="00DA3C89" w:rsidRPr="00CA2066" w:rsidRDefault="008B3113"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DA3C89" w:rsidRPr="00CA2066" w14:paraId="5E44E0D3" w14:textId="77777777" w:rsidTr="00836359">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29C14CC2" w14:textId="77777777" w:rsidR="00DA3C89" w:rsidRPr="007675B2" w:rsidRDefault="00DA3C89" w:rsidP="00DA4C00">
            <w:pPr>
              <w:ind w:left="0" w:right="657"/>
              <w:jc w:val="left"/>
              <w:rPr>
                <w:rFonts w:ascii="Open Sans" w:hAnsi="Open Sans" w:cs="Open Sans"/>
                <w:b w:val="0"/>
              </w:rPr>
            </w:pPr>
            <w:r w:rsidRPr="005F75F3">
              <w:rPr>
                <w:rFonts w:ascii="Open Sans" w:hAnsi="Open Sans" w:cs="Open Sans"/>
                <w:b w:val="0"/>
              </w:rPr>
              <w:t>A4 - XML External Entities (XXE)</w:t>
            </w:r>
          </w:p>
        </w:tc>
        <w:tc>
          <w:tcPr>
            <w:tcW w:w="1418" w:type="dxa"/>
            <w:shd w:val="clear" w:color="auto" w:fill="FAAC96"/>
          </w:tcPr>
          <w:p w14:paraId="77AA65FF" w14:textId="4E0579A9" w:rsidR="00DA3C89" w:rsidRPr="00CA2066" w:rsidRDefault="00B66836"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5F17D854"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30D2EF8D" w14:textId="77777777" w:rsidR="00DA3C89" w:rsidRPr="00CA2066"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273CB051" w14:textId="39FDAF19" w:rsidR="00DA3C89" w:rsidRPr="00CA2066" w:rsidRDefault="0083635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DA3C89" w:rsidRPr="00CA2066" w14:paraId="0634DA40" w14:textId="77777777" w:rsidTr="003B2493">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1371F0D9" w14:textId="77777777" w:rsidR="00DA3C89" w:rsidRPr="007675B2" w:rsidRDefault="00DA3C89" w:rsidP="00DA4C00">
            <w:pPr>
              <w:ind w:left="0" w:right="657"/>
              <w:jc w:val="left"/>
              <w:rPr>
                <w:rFonts w:ascii="Open Sans" w:hAnsi="Open Sans" w:cs="Open Sans"/>
                <w:b w:val="0"/>
              </w:rPr>
            </w:pPr>
            <w:r w:rsidRPr="00772348">
              <w:rPr>
                <w:rFonts w:ascii="Open Sans" w:hAnsi="Open Sans" w:cs="Open Sans"/>
                <w:b w:val="0"/>
              </w:rPr>
              <w:t>A5 - Broken Access Control</w:t>
            </w:r>
          </w:p>
        </w:tc>
        <w:tc>
          <w:tcPr>
            <w:tcW w:w="1418" w:type="dxa"/>
            <w:shd w:val="clear" w:color="auto" w:fill="FAAC96"/>
          </w:tcPr>
          <w:p w14:paraId="1531616B" w14:textId="1F544DFF" w:rsidR="00DA3C89" w:rsidRPr="00CA2066" w:rsidRDefault="00B66836"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East</w:t>
            </w:r>
          </w:p>
        </w:tc>
        <w:tc>
          <w:tcPr>
            <w:tcW w:w="1275" w:type="dxa"/>
            <w:shd w:val="clear" w:color="auto" w:fill="FCDD9B"/>
          </w:tcPr>
          <w:p w14:paraId="2272FC45"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3044B7F6" w14:textId="4EFE8307" w:rsidR="00DA3C89" w:rsidRPr="00CA2066" w:rsidRDefault="003B2493"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57522A7D" w14:textId="6372CBEB" w:rsidR="00DA3C89" w:rsidRPr="00CA2066" w:rsidRDefault="0083635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DA3C89" w:rsidRPr="00CA2066" w14:paraId="455E13AD" w14:textId="77777777" w:rsidTr="00AE327C">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34A57EC0" w14:textId="77777777" w:rsidR="00DA3C89" w:rsidRPr="001014F8" w:rsidRDefault="00DA3C89" w:rsidP="00DA4C00">
            <w:pPr>
              <w:ind w:left="0" w:right="657"/>
              <w:jc w:val="left"/>
              <w:rPr>
                <w:rFonts w:ascii="Open Sans" w:hAnsi="Open Sans" w:cs="Open Sans"/>
                <w:b w:val="0"/>
                <w:bCs w:val="0"/>
              </w:rPr>
            </w:pPr>
            <w:r w:rsidRPr="001014F8">
              <w:rPr>
                <w:rFonts w:ascii="Open Sans" w:hAnsi="Open Sans" w:cs="Open Sans"/>
                <w:b w:val="0"/>
                <w:bCs w:val="0"/>
              </w:rPr>
              <w:t>A6 - Security Misconfiguration</w:t>
            </w:r>
          </w:p>
        </w:tc>
        <w:tc>
          <w:tcPr>
            <w:tcW w:w="1418" w:type="dxa"/>
            <w:shd w:val="clear" w:color="auto" w:fill="FFFBBC"/>
          </w:tcPr>
          <w:p w14:paraId="4BFC59C0" w14:textId="17EACA50" w:rsidR="00DA3C89" w:rsidRDefault="00B66836"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275" w:type="dxa"/>
            <w:shd w:val="clear" w:color="auto" w:fill="FFFBBC"/>
          </w:tcPr>
          <w:p w14:paraId="2B0BF7F6" w14:textId="276AF030" w:rsidR="00DA3C89" w:rsidRDefault="00CB34B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Uncommon</w:t>
            </w:r>
          </w:p>
        </w:tc>
        <w:tc>
          <w:tcPr>
            <w:tcW w:w="1418" w:type="dxa"/>
            <w:shd w:val="clear" w:color="auto" w:fill="FCDD9B"/>
          </w:tcPr>
          <w:p w14:paraId="053470B6" w14:textId="6C5149C8" w:rsidR="00DA3C89" w:rsidRDefault="00CC658E" w:rsidP="00CC658E">
            <w:pPr>
              <w:tabs>
                <w:tab w:val="left" w:pos="371"/>
                <w:tab w:val="center" w:pos="601"/>
              </w:tabs>
              <w:ind w:left="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b/>
              <w:t>Averag</w:t>
            </w:r>
            <w:r w:rsidR="00441853">
              <w:rPr>
                <w:rFonts w:ascii="Open Sans" w:hAnsi="Open Sans" w:cs="Open Sans"/>
              </w:rPr>
              <w:t>e</w:t>
            </w:r>
          </w:p>
        </w:tc>
        <w:tc>
          <w:tcPr>
            <w:tcW w:w="1134" w:type="dxa"/>
            <w:shd w:val="clear" w:color="auto" w:fill="FAAC96"/>
          </w:tcPr>
          <w:p w14:paraId="47D4AF83" w14:textId="3E041914" w:rsidR="00DA3C89" w:rsidRDefault="00AE327C"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DA3C89" w:rsidRPr="00CA2066" w14:paraId="2C8E5BCD" w14:textId="77777777" w:rsidTr="00303C55">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45259A94" w14:textId="77777777" w:rsidR="00DA3C89" w:rsidRPr="002F3F68" w:rsidRDefault="00DA3C89" w:rsidP="00DA4C00">
            <w:pPr>
              <w:ind w:left="0" w:right="657"/>
              <w:jc w:val="left"/>
              <w:rPr>
                <w:rFonts w:ascii="Open Sans" w:hAnsi="Open Sans" w:cs="Open Sans"/>
                <w:b w:val="0"/>
                <w:bCs w:val="0"/>
              </w:rPr>
            </w:pPr>
            <w:r w:rsidRPr="002F3F68">
              <w:rPr>
                <w:rFonts w:ascii="Open Sans" w:hAnsi="Open Sans" w:cs="Open Sans"/>
                <w:b w:val="0"/>
                <w:bCs w:val="0"/>
              </w:rPr>
              <w:t>A7</w:t>
            </w:r>
            <w:r>
              <w:rPr>
                <w:rFonts w:ascii="Open Sans" w:hAnsi="Open Sans" w:cs="Open Sans"/>
                <w:b w:val="0"/>
                <w:bCs w:val="0"/>
              </w:rPr>
              <w:t xml:space="preserve"> </w:t>
            </w:r>
            <w:r w:rsidRPr="002F3F68">
              <w:rPr>
                <w:rFonts w:ascii="Open Sans" w:hAnsi="Open Sans" w:cs="Open Sans"/>
                <w:b w:val="0"/>
                <w:bCs w:val="0"/>
              </w:rPr>
              <w:t>- Cross-Site Scripting (XSS)</w:t>
            </w:r>
          </w:p>
        </w:tc>
        <w:tc>
          <w:tcPr>
            <w:tcW w:w="1418" w:type="dxa"/>
            <w:shd w:val="clear" w:color="auto" w:fill="FAAC96"/>
          </w:tcPr>
          <w:p w14:paraId="4EA80B96"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1FD161F2" w14:textId="66BCB4D1" w:rsidR="00DA3C89" w:rsidRDefault="002B04C3"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3EA73C55" w14:textId="6CBED791" w:rsidR="00DA3C89" w:rsidRDefault="002B04C3"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CDD9B"/>
          </w:tcPr>
          <w:p w14:paraId="30C2644B"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DA3C89" w:rsidRPr="00CA2066" w14:paraId="55EE8E17" w14:textId="77777777" w:rsidTr="002B04C3">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6C64970B" w14:textId="77777777" w:rsidR="00DA3C89" w:rsidRPr="00CE3DA3" w:rsidRDefault="00DA3C89" w:rsidP="00DA4C00">
            <w:pPr>
              <w:ind w:left="0" w:right="657"/>
              <w:jc w:val="left"/>
              <w:rPr>
                <w:rFonts w:ascii="Open Sans" w:hAnsi="Open Sans" w:cs="Open Sans"/>
                <w:b w:val="0"/>
                <w:bCs w:val="0"/>
              </w:rPr>
            </w:pPr>
            <w:r w:rsidRPr="00CE3DA3">
              <w:rPr>
                <w:rFonts w:ascii="Open Sans" w:hAnsi="Open Sans" w:cs="Open Sans"/>
                <w:b w:val="0"/>
                <w:bCs w:val="0"/>
              </w:rPr>
              <w:t>A8</w:t>
            </w:r>
            <w:r>
              <w:rPr>
                <w:rFonts w:ascii="Open Sans" w:hAnsi="Open Sans" w:cs="Open Sans"/>
                <w:b w:val="0"/>
                <w:bCs w:val="0"/>
              </w:rPr>
              <w:t xml:space="preserve"> </w:t>
            </w:r>
            <w:r w:rsidRPr="00CE3DA3">
              <w:rPr>
                <w:rFonts w:ascii="Open Sans" w:hAnsi="Open Sans" w:cs="Open Sans"/>
                <w:b w:val="0"/>
                <w:bCs w:val="0"/>
              </w:rPr>
              <w:t>- Insecure Deserialization</w:t>
            </w:r>
          </w:p>
        </w:tc>
        <w:tc>
          <w:tcPr>
            <w:tcW w:w="1418" w:type="dxa"/>
            <w:shd w:val="clear" w:color="auto" w:fill="FCDD9B"/>
          </w:tcPr>
          <w:p w14:paraId="6A037D73" w14:textId="500C901B" w:rsidR="00DA3C89" w:rsidRDefault="00B66836"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CDD9B"/>
          </w:tcPr>
          <w:p w14:paraId="22F099BE"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0346D642" w14:textId="0B51AA3E" w:rsidR="00DA3C89" w:rsidRDefault="00DA1A70"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4F965959" w14:textId="26C98955" w:rsidR="00DA3C89" w:rsidRDefault="00DA1A70"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DA3C89" w:rsidRPr="00CA2066" w14:paraId="25783813" w14:textId="77777777" w:rsidTr="00CB34B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3BCDE245" w14:textId="77777777" w:rsidR="00DA3C89" w:rsidRPr="009E6556" w:rsidRDefault="00DA3C89" w:rsidP="00DA4C00">
            <w:pPr>
              <w:ind w:left="0" w:right="657"/>
              <w:jc w:val="left"/>
              <w:rPr>
                <w:rFonts w:ascii="Open Sans" w:hAnsi="Open Sans" w:cs="Open Sans"/>
                <w:b w:val="0"/>
                <w:bCs w:val="0"/>
              </w:rPr>
            </w:pPr>
            <w:r w:rsidRPr="009E6556">
              <w:rPr>
                <w:rFonts w:ascii="Open Sans" w:hAnsi="Open Sans" w:cs="Open Sans"/>
                <w:b w:val="0"/>
                <w:bCs w:val="0"/>
              </w:rPr>
              <w:t>A9</w:t>
            </w:r>
            <w:r>
              <w:rPr>
                <w:rFonts w:ascii="Open Sans" w:hAnsi="Open Sans" w:cs="Open Sans"/>
                <w:b w:val="0"/>
                <w:bCs w:val="0"/>
              </w:rPr>
              <w:t xml:space="preserve"> </w:t>
            </w:r>
            <w:r w:rsidRPr="009E6556">
              <w:rPr>
                <w:rFonts w:ascii="Open Sans" w:hAnsi="Open Sans" w:cs="Open Sans"/>
                <w:b w:val="0"/>
                <w:bCs w:val="0"/>
              </w:rPr>
              <w:t>- Using Components with</w:t>
            </w:r>
            <w:r>
              <w:rPr>
                <w:rFonts w:ascii="Open Sans" w:hAnsi="Open Sans" w:cs="Open Sans"/>
                <w:b w:val="0"/>
                <w:bCs w:val="0"/>
              </w:rPr>
              <w:t xml:space="preserve"> </w:t>
            </w:r>
            <w:r w:rsidRPr="009E6556">
              <w:rPr>
                <w:rFonts w:ascii="Open Sans" w:hAnsi="Open Sans" w:cs="Open Sans"/>
                <w:b w:val="0"/>
                <w:bCs w:val="0"/>
              </w:rPr>
              <w:t>Known Vulnerabilities</w:t>
            </w:r>
          </w:p>
        </w:tc>
        <w:tc>
          <w:tcPr>
            <w:tcW w:w="1418" w:type="dxa"/>
            <w:shd w:val="clear" w:color="auto" w:fill="FCDD9B"/>
          </w:tcPr>
          <w:p w14:paraId="646E49B4"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760E7A05"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FFBBC"/>
          </w:tcPr>
          <w:p w14:paraId="246C06C8" w14:textId="3D6E2F27" w:rsidR="00DA3C89" w:rsidRDefault="00CB34B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134" w:type="dxa"/>
            <w:shd w:val="clear" w:color="auto" w:fill="FCDD9B"/>
          </w:tcPr>
          <w:p w14:paraId="5F4CEEF6"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DA3C89" w:rsidRPr="00CA2066" w14:paraId="689458D1"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100BE92D" w14:textId="77777777" w:rsidR="00DA3C89" w:rsidRPr="00E21DDA" w:rsidRDefault="00DA3C89" w:rsidP="00DA4C00">
            <w:pPr>
              <w:ind w:left="0" w:right="657"/>
              <w:jc w:val="left"/>
              <w:rPr>
                <w:rFonts w:ascii="Open Sans" w:hAnsi="Open Sans" w:cs="Open Sans"/>
                <w:b w:val="0"/>
                <w:bCs w:val="0"/>
              </w:rPr>
            </w:pPr>
            <w:r w:rsidRPr="00E21DDA">
              <w:rPr>
                <w:rFonts w:ascii="Open Sans" w:hAnsi="Open Sans" w:cs="Open Sans"/>
                <w:b w:val="0"/>
                <w:bCs w:val="0"/>
              </w:rPr>
              <w:t>A10</w:t>
            </w:r>
            <w:r>
              <w:rPr>
                <w:rFonts w:ascii="Open Sans" w:hAnsi="Open Sans" w:cs="Open Sans"/>
                <w:b w:val="0"/>
                <w:bCs w:val="0"/>
              </w:rPr>
              <w:t xml:space="preserve"> </w:t>
            </w:r>
            <w:r w:rsidRPr="00E21DDA">
              <w:rPr>
                <w:rFonts w:ascii="Open Sans" w:hAnsi="Open Sans" w:cs="Open Sans"/>
                <w:b w:val="0"/>
                <w:bCs w:val="0"/>
              </w:rPr>
              <w:t>- Insufficient Logging &amp; Monitoring</w:t>
            </w:r>
          </w:p>
        </w:tc>
        <w:tc>
          <w:tcPr>
            <w:tcW w:w="1418" w:type="dxa"/>
            <w:shd w:val="clear" w:color="auto" w:fill="FCDD9B"/>
          </w:tcPr>
          <w:p w14:paraId="33FD26A2"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11BFF30A"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FFBBC"/>
          </w:tcPr>
          <w:p w14:paraId="0BDB867A"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134" w:type="dxa"/>
            <w:shd w:val="clear" w:color="auto" w:fill="FCDD9B"/>
          </w:tcPr>
          <w:p w14:paraId="7FC2A080"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bl>
    <w:p w14:paraId="28842AFE" w14:textId="77777777" w:rsidR="00DA3C89" w:rsidRDefault="00DA3C89" w:rsidP="00F74473">
      <w:pPr>
        <w:pStyle w:val="BodyContent"/>
        <w:ind w:right="657"/>
        <w:rPr>
          <w:rFonts w:asciiTheme="minorHAnsi" w:hAnsiTheme="minorHAnsi" w:cstheme="minorHAnsi"/>
          <w:sz w:val="20"/>
          <w:szCs w:val="20"/>
        </w:rPr>
      </w:pPr>
    </w:p>
    <w:p w14:paraId="6700E151" w14:textId="1FD67A69"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9520CA">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351" w:type="dxa"/>
        <w:tblLayout w:type="fixed"/>
        <w:tblLook w:val="04A0" w:firstRow="1" w:lastRow="0" w:firstColumn="1" w:lastColumn="0" w:noHBand="0" w:noVBand="1"/>
        <w:tblDescription w:val="TABLE;QUALITY_STANDARDS_EVOLUTION;STD=OWASP-2013"/>
      </w:tblPr>
      <w:tblGrid>
        <w:gridCol w:w="5382"/>
        <w:gridCol w:w="1276"/>
        <w:gridCol w:w="1417"/>
        <w:gridCol w:w="1276"/>
      </w:tblGrid>
      <w:tr w:rsidR="007023C3" w:rsidRPr="00AC5F7C" w14:paraId="447182E1" w14:textId="77777777" w:rsidTr="00696899">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5382" w:type="dxa"/>
            <w:shd w:val="clear" w:color="auto" w:fill="DBE5F1" w:themeFill="accent1" w:themeFillTint="33"/>
            <w:vAlign w:val="center"/>
          </w:tcPr>
          <w:p w14:paraId="3AE27C17" w14:textId="7C4BD94B" w:rsidR="007023C3" w:rsidRPr="00FC19A1" w:rsidRDefault="00F64336" w:rsidP="00A73AC5">
            <w:pPr>
              <w:ind w:left="330" w:right="657"/>
              <w:jc w:val="left"/>
              <w:rPr>
                <w:rFonts w:ascii="Open Sans" w:hAnsi="Open Sans" w:cs="Open Sans"/>
              </w:rPr>
            </w:pPr>
            <w:r>
              <w:rPr>
                <w:rFonts w:ascii="Open Sans" w:hAnsi="Open Sans" w:cs="Open Sans"/>
              </w:rPr>
              <w:t>OWASP-2013</w:t>
            </w:r>
          </w:p>
        </w:tc>
        <w:tc>
          <w:tcPr>
            <w:tcW w:w="1276" w:type="dxa"/>
            <w:shd w:val="clear" w:color="auto" w:fill="DBE5F1" w:themeFill="accent1" w:themeFillTint="33"/>
            <w:vAlign w:val="center"/>
          </w:tcPr>
          <w:p w14:paraId="1DBF3FEC" w14:textId="062D41DD" w:rsidR="007023C3" w:rsidRPr="00AC5F7C" w:rsidRDefault="007023C3" w:rsidP="00A73AC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417" w:type="dxa"/>
            <w:shd w:val="clear" w:color="auto" w:fill="DBE5F1" w:themeFill="accent1" w:themeFillTint="33"/>
            <w:vAlign w:val="center"/>
          </w:tcPr>
          <w:p w14:paraId="4D03F1BD" w14:textId="11445D3B" w:rsidR="007023C3" w:rsidRPr="00AC5F7C" w:rsidRDefault="007023C3" w:rsidP="00A73AC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276" w:type="dxa"/>
            <w:shd w:val="clear" w:color="auto" w:fill="DBE5F1" w:themeFill="accent1" w:themeFillTint="33"/>
            <w:vAlign w:val="center"/>
          </w:tcPr>
          <w:p w14:paraId="2B5DB18F" w14:textId="06B95EC7" w:rsidR="007023C3" w:rsidRPr="00934956" w:rsidRDefault="007023C3" w:rsidP="00A73AC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7023C3" w:rsidRPr="00CA2066" w14:paraId="779D7551" w14:textId="77777777" w:rsidTr="00696899">
        <w:trPr>
          <w:trHeight w:val="360"/>
        </w:trPr>
        <w:tc>
          <w:tcPr>
            <w:cnfStyle w:val="001000000000" w:firstRow="0" w:lastRow="0" w:firstColumn="1" w:lastColumn="0" w:oddVBand="0" w:evenVBand="0" w:oddHBand="0" w:evenHBand="0" w:firstRowFirstColumn="0" w:firstRowLastColumn="0" w:lastRowFirstColumn="0" w:lastRowLastColumn="0"/>
            <w:tcW w:w="5382" w:type="dxa"/>
          </w:tcPr>
          <w:p w14:paraId="51B6D9F6" w14:textId="0818EA69" w:rsidR="007023C3" w:rsidRPr="007675B2" w:rsidRDefault="00F64336" w:rsidP="00AA3BA0">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276" w:type="dxa"/>
          </w:tcPr>
          <w:p w14:paraId="6ED4A59B"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17" w:type="dxa"/>
          </w:tcPr>
          <w:p w14:paraId="6EE2131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276" w:type="dxa"/>
          </w:tcPr>
          <w:p w14:paraId="7202FC7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696899">
        <w:trPr>
          <w:trHeight w:val="360"/>
        </w:trPr>
        <w:tc>
          <w:tcPr>
            <w:cnfStyle w:val="001000000000" w:firstRow="0" w:lastRow="0" w:firstColumn="1" w:lastColumn="0" w:oddVBand="0" w:evenVBand="0" w:oddHBand="0" w:evenHBand="0" w:firstRowFirstColumn="0" w:firstRowLastColumn="0" w:lastRowFirstColumn="0" w:lastRowLastColumn="0"/>
            <w:tcW w:w="5382" w:type="dxa"/>
          </w:tcPr>
          <w:p w14:paraId="6EAA94E4" w14:textId="026D1C23" w:rsidR="007023C3" w:rsidRPr="007675B2" w:rsidRDefault="00F64336" w:rsidP="00AA3BA0">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2</w:t>
            </w:r>
          </w:p>
        </w:tc>
        <w:tc>
          <w:tcPr>
            <w:tcW w:w="1276" w:type="dxa"/>
          </w:tcPr>
          <w:p w14:paraId="211EE16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17" w:type="dxa"/>
          </w:tcPr>
          <w:p w14:paraId="38B9AF31"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276" w:type="dxa"/>
          </w:tcPr>
          <w:p w14:paraId="4682B9ED"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696899">
        <w:trPr>
          <w:trHeight w:val="360"/>
        </w:trPr>
        <w:tc>
          <w:tcPr>
            <w:cnfStyle w:val="001000000000" w:firstRow="0" w:lastRow="0" w:firstColumn="1" w:lastColumn="0" w:oddVBand="0" w:evenVBand="0" w:oddHBand="0" w:evenHBand="0" w:firstRowFirstColumn="0" w:firstRowLastColumn="0" w:lastRowFirstColumn="0" w:lastRowLastColumn="0"/>
            <w:tcW w:w="5382" w:type="dxa"/>
          </w:tcPr>
          <w:p w14:paraId="0EB4DF47" w14:textId="741E2C7F" w:rsidR="007023C3" w:rsidRPr="007675B2" w:rsidRDefault="00F64336" w:rsidP="00AA3BA0">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3</w:t>
            </w:r>
          </w:p>
        </w:tc>
        <w:tc>
          <w:tcPr>
            <w:tcW w:w="1276" w:type="dxa"/>
          </w:tcPr>
          <w:p w14:paraId="4BE665CF"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17" w:type="dxa"/>
          </w:tcPr>
          <w:p w14:paraId="60DC86D2"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276" w:type="dxa"/>
          </w:tcPr>
          <w:p w14:paraId="072D1137"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696899">
        <w:trPr>
          <w:trHeight w:val="360"/>
        </w:trPr>
        <w:tc>
          <w:tcPr>
            <w:cnfStyle w:val="001000000000" w:firstRow="0" w:lastRow="0" w:firstColumn="1" w:lastColumn="0" w:oddVBand="0" w:evenVBand="0" w:oddHBand="0" w:evenHBand="0" w:firstRowFirstColumn="0" w:firstRowLastColumn="0" w:lastRowFirstColumn="0" w:lastRowLastColumn="0"/>
            <w:tcW w:w="5382" w:type="dxa"/>
          </w:tcPr>
          <w:p w14:paraId="259752DB" w14:textId="7DC5C797" w:rsidR="007023C3" w:rsidRPr="007675B2" w:rsidRDefault="00F64336" w:rsidP="00AA3BA0">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276" w:type="dxa"/>
          </w:tcPr>
          <w:p w14:paraId="3952727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17" w:type="dxa"/>
          </w:tcPr>
          <w:p w14:paraId="2AFE80C6"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276" w:type="dxa"/>
          </w:tcPr>
          <w:p w14:paraId="009EE63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696899">
        <w:trPr>
          <w:trHeight w:val="360"/>
        </w:trPr>
        <w:tc>
          <w:tcPr>
            <w:cnfStyle w:val="001000000000" w:firstRow="0" w:lastRow="0" w:firstColumn="1" w:lastColumn="0" w:oddVBand="0" w:evenVBand="0" w:oddHBand="0" w:evenHBand="0" w:firstRowFirstColumn="0" w:firstRowLastColumn="0" w:lastRowFirstColumn="0" w:lastRowLastColumn="0"/>
            <w:tcW w:w="5382" w:type="dxa"/>
          </w:tcPr>
          <w:p w14:paraId="07216196" w14:textId="0C8E963B" w:rsidR="007023C3" w:rsidRPr="007675B2" w:rsidRDefault="00F64336" w:rsidP="00AA3BA0">
            <w:pPr>
              <w:ind w:right="657"/>
              <w:jc w:val="left"/>
              <w:rPr>
                <w:rFonts w:ascii="Open Sans" w:hAnsi="Open Sans" w:cs="Open Sans"/>
                <w:b w:val="0"/>
              </w:rPr>
            </w:pPr>
            <w:r>
              <w:rPr>
                <w:rFonts w:ascii="Open Sans" w:hAnsi="Open Sans" w:cs="Open Sans"/>
                <w:b w:val="0"/>
              </w:rPr>
              <w:t>…</w:t>
            </w:r>
          </w:p>
        </w:tc>
        <w:tc>
          <w:tcPr>
            <w:tcW w:w="1276" w:type="dxa"/>
          </w:tcPr>
          <w:p w14:paraId="26A966A0"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17" w:type="dxa"/>
          </w:tcPr>
          <w:p w14:paraId="4BD2C544"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276" w:type="dxa"/>
          </w:tcPr>
          <w:p w14:paraId="6FE6A3E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45A3EE40" w:rsidR="000B1DF2" w:rsidRPr="004207FB" w:rsidRDefault="000B1DF2" w:rsidP="00A73AC5">
      <w:pPr>
        <w:ind w:left="0" w:right="657"/>
        <w:rPr>
          <w:i/>
          <w:sz w:val="14"/>
        </w:rPr>
      </w:pPr>
      <w:r>
        <w:rPr>
          <w:i/>
          <w:sz w:val="14"/>
        </w:rPr>
        <w:t xml:space="preserve">Table </w:t>
      </w:r>
      <w:r w:rsidR="00B37425">
        <w:rPr>
          <w:i/>
          <w:sz w:val="14"/>
        </w:rPr>
        <w:t>2</w:t>
      </w:r>
      <w:r>
        <w:rPr>
          <w:i/>
          <w:sz w:val="14"/>
        </w:rPr>
        <w:t>: OWASP 201</w:t>
      </w:r>
      <w:r w:rsidR="00CE26B9">
        <w:rPr>
          <w:i/>
          <w:sz w:val="14"/>
        </w:rPr>
        <w:t>3</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lastRenderedPageBreak/>
        <w:br w:type="page"/>
      </w:r>
    </w:p>
    <w:p w14:paraId="523617AA" w14:textId="50DA740D" w:rsidR="00F772DA" w:rsidRPr="00212651" w:rsidRDefault="00F772DA" w:rsidP="002638B2">
      <w:pPr>
        <w:pStyle w:val="Heading2"/>
        <w:spacing w:after="0"/>
        <w:ind w:left="540" w:right="657" w:hanging="540"/>
        <w:rPr>
          <w:rFonts w:eastAsia="Calibri"/>
        </w:rPr>
      </w:pPr>
      <w:bookmarkStart w:id="12" w:name="_Toc531862201"/>
      <w:bookmarkStart w:id="13" w:name="_Toc531948647"/>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2"/>
      <w:bookmarkEnd w:id="13"/>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3"/>
      </w:tblPr>
      <w:tblGrid>
        <w:gridCol w:w="4390"/>
        <w:gridCol w:w="1559"/>
        <w:gridCol w:w="1606"/>
        <w:gridCol w:w="1445"/>
      </w:tblGrid>
      <w:tr w:rsidR="007023C3" w:rsidRPr="00AC5F7C" w14:paraId="4DD926CE" w14:textId="77777777" w:rsidTr="00E318E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shd w:val="clear" w:color="auto" w:fill="DBE5F1" w:themeFill="accent1" w:themeFillTint="33"/>
            <w:vAlign w:val="center"/>
          </w:tcPr>
          <w:p w14:paraId="36D4E0AA" w14:textId="45679C79" w:rsidR="007023C3" w:rsidRPr="00FC19A1" w:rsidRDefault="00E94684" w:rsidP="003D05E9">
            <w:pPr>
              <w:ind w:left="330" w:right="657"/>
              <w:jc w:val="left"/>
              <w:rPr>
                <w:rFonts w:ascii="Open Sans" w:hAnsi="Open Sans" w:cs="Open Sans"/>
              </w:rPr>
            </w:pPr>
            <w:r>
              <w:rPr>
                <w:rFonts w:ascii="Open Sans" w:hAnsi="Open Sans" w:cs="Open Sans"/>
              </w:rPr>
              <w:t>CAST Rules</w:t>
            </w:r>
          </w:p>
        </w:tc>
        <w:tc>
          <w:tcPr>
            <w:tcW w:w="1559" w:type="dxa"/>
            <w:shd w:val="clear" w:color="auto" w:fill="DBE5F1" w:themeFill="accent1" w:themeFillTint="33"/>
            <w:vAlign w:val="center"/>
          </w:tcPr>
          <w:p w14:paraId="1FBB9C5F" w14:textId="7F9DB13B" w:rsidR="007023C3" w:rsidRPr="00AC5F7C" w:rsidRDefault="007023C3" w:rsidP="003D05E9">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606" w:type="dxa"/>
            <w:shd w:val="clear" w:color="auto" w:fill="DBE5F1" w:themeFill="accent1" w:themeFillTint="33"/>
            <w:vAlign w:val="center"/>
          </w:tcPr>
          <w:p w14:paraId="7B6AAE57" w14:textId="5FA5339F" w:rsidR="007023C3" w:rsidRPr="00AC5F7C" w:rsidRDefault="007023C3" w:rsidP="003D05E9">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shd w:val="clear" w:color="auto" w:fill="DBE5F1" w:themeFill="accent1" w:themeFillTint="33"/>
            <w:vAlign w:val="center"/>
          </w:tcPr>
          <w:p w14:paraId="46AF4AE6" w14:textId="5FBA3918" w:rsidR="007023C3" w:rsidRPr="00934956" w:rsidRDefault="007023C3" w:rsidP="003D05E9">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7023C3" w:rsidRPr="00CA2066" w14:paraId="01B8CD4E"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1EB29118"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1</w:t>
            </w:r>
          </w:p>
        </w:tc>
        <w:tc>
          <w:tcPr>
            <w:tcW w:w="1559" w:type="dxa"/>
          </w:tcPr>
          <w:p w14:paraId="4374FA8B"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79BC828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9A8E308"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2</w:t>
            </w:r>
          </w:p>
        </w:tc>
        <w:tc>
          <w:tcPr>
            <w:tcW w:w="1559" w:type="dxa"/>
          </w:tcPr>
          <w:p w14:paraId="4F1A7E8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673E81D"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43E5010D"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3</w:t>
            </w:r>
          </w:p>
        </w:tc>
        <w:tc>
          <w:tcPr>
            <w:tcW w:w="1559" w:type="dxa"/>
          </w:tcPr>
          <w:p w14:paraId="43662BA9"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1A5C75D"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750CBB97"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4</w:t>
            </w:r>
          </w:p>
        </w:tc>
        <w:tc>
          <w:tcPr>
            <w:tcW w:w="1559" w:type="dxa"/>
          </w:tcPr>
          <w:p w14:paraId="048580B4"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0A71BC9"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7811DC8"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5</w:t>
            </w:r>
          </w:p>
        </w:tc>
        <w:tc>
          <w:tcPr>
            <w:tcW w:w="1559" w:type="dxa"/>
          </w:tcPr>
          <w:p w14:paraId="6F6051C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D2D399F"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30CF692F" w14:textId="63BB4DC2" w:rsidR="009724FD" w:rsidRPr="00685F30" w:rsidRDefault="009724FD" w:rsidP="009724FD">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3</w:t>
      </w:r>
      <w:r w:rsidRPr="00685F30">
        <w:rPr>
          <w:rFonts w:ascii="Verdana" w:hAnsi="Verdana"/>
          <w:i/>
          <w:sz w:val="14"/>
        </w:rPr>
        <w:t xml:space="preserve">: </w:t>
      </w:r>
      <w:r>
        <w:rPr>
          <w:rFonts w:ascii="Verdana" w:hAnsi="Verdana"/>
          <w:i/>
          <w:sz w:val="14"/>
        </w:rPr>
        <w:t xml:space="preserve">A1 - Injection </w:t>
      </w:r>
      <w:r w:rsidR="004E6E82">
        <w:rPr>
          <w:rFonts w:ascii="Verdana" w:hAnsi="Verdana"/>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14" w:name="_Toc531862202"/>
      <w:bookmarkStart w:id="15" w:name="_Toc531948648"/>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14"/>
      <w:bookmarkEnd w:id="15"/>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390"/>
        <w:gridCol w:w="1559"/>
        <w:gridCol w:w="1606"/>
        <w:gridCol w:w="1445"/>
      </w:tblGrid>
      <w:tr w:rsidR="00F27186" w:rsidRPr="00AC5F7C" w14:paraId="25827CAA" w14:textId="77777777" w:rsidTr="00E318E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shd w:val="clear" w:color="auto" w:fill="DBE5F1" w:themeFill="accent1" w:themeFillTint="33"/>
            <w:vAlign w:val="center"/>
          </w:tcPr>
          <w:p w14:paraId="08E3AE33" w14:textId="11F9A028"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559" w:type="dxa"/>
            <w:shd w:val="clear" w:color="auto" w:fill="DBE5F1" w:themeFill="accent1" w:themeFillTint="33"/>
            <w:vAlign w:val="center"/>
          </w:tcPr>
          <w:p w14:paraId="219E8F21" w14:textId="3C2A11DD"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606" w:type="dxa"/>
            <w:shd w:val="clear" w:color="auto" w:fill="DBE5F1" w:themeFill="accent1" w:themeFillTint="33"/>
            <w:vAlign w:val="center"/>
          </w:tcPr>
          <w:p w14:paraId="5AE5AC18" w14:textId="34FC2A72"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shd w:val="clear" w:color="auto" w:fill="DBE5F1" w:themeFill="accent1" w:themeFillTint="33"/>
            <w:vAlign w:val="center"/>
          </w:tcPr>
          <w:p w14:paraId="3807FD05" w14:textId="48F5251D"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F27186" w:rsidRPr="00CA2066" w14:paraId="455D6205"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19F5430D"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1</w:t>
            </w:r>
          </w:p>
        </w:tc>
        <w:tc>
          <w:tcPr>
            <w:tcW w:w="1559" w:type="dxa"/>
          </w:tcPr>
          <w:p w14:paraId="711A138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06BF8A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A863E4C"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2</w:t>
            </w:r>
          </w:p>
        </w:tc>
        <w:tc>
          <w:tcPr>
            <w:tcW w:w="1559" w:type="dxa"/>
          </w:tcPr>
          <w:p w14:paraId="7B10B35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ABCE041"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4B8AE25"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3</w:t>
            </w:r>
          </w:p>
        </w:tc>
        <w:tc>
          <w:tcPr>
            <w:tcW w:w="1559" w:type="dxa"/>
          </w:tcPr>
          <w:p w14:paraId="5BFD79C9"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263604A3"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7E01FE89" w14:textId="5CB03477" w:rsidR="00F27186" w:rsidRPr="007675B2" w:rsidRDefault="00F27186" w:rsidP="00AA3BA0">
            <w:pPr>
              <w:ind w:right="657"/>
              <w:jc w:val="left"/>
              <w:rPr>
                <w:rFonts w:ascii="Open Sans" w:hAnsi="Open Sans" w:cs="Open Sans"/>
                <w:b w:val="0"/>
              </w:rPr>
            </w:pPr>
            <w:r>
              <w:rPr>
                <w:rFonts w:ascii="Open Sans" w:hAnsi="Open Sans" w:cs="Open Sans"/>
                <w:b w:val="0"/>
              </w:rPr>
              <w:t>Rule 4</w:t>
            </w:r>
          </w:p>
        </w:tc>
        <w:tc>
          <w:tcPr>
            <w:tcW w:w="1559" w:type="dxa"/>
          </w:tcPr>
          <w:p w14:paraId="2D8ECEF3"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AA5F97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09495C8"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5</w:t>
            </w:r>
          </w:p>
        </w:tc>
        <w:tc>
          <w:tcPr>
            <w:tcW w:w="1559" w:type="dxa"/>
          </w:tcPr>
          <w:p w14:paraId="4F42E64F"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48A379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E8CC700" w14:textId="77777777" w:rsidR="004E6E82" w:rsidRDefault="004E6E82" w:rsidP="002638B2">
      <w:pPr>
        <w:pStyle w:val="BodyContent"/>
        <w:ind w:right="657"/>
        <w:rPr>
          <w:rFonts w:ascii="Verdana" w:hAnsi="Verdana"/>
          <w:i/>
          <w:sz w:val="14"/>
        </w:rPr>
      </w:pPr>
    </w:p>
    <w:p w14:paraId="1B95F0BD" w14:textId="3DE1E7F7"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E6E82">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6" w:name="_Toc531862203"/>
      <w:bookmarkStart w:id="17" w:name="_Toc531948649"/>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6"/>
      <w:bookmarkEnd w:id="17"/>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248"/>
        <w:gridCol w:w="1559"/>
        <w:gridCol w:w="1748"/>
        <w:gridCol w:w="1445"/>
      </w:tblGrid>
      <w:tr w:rsidR="00F27186" w:rsidRPr="00AC5F7C" w14:paraId="31339EE6" w14:textId="77777777" w:rsidTr="00E318E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248" w:type="dxa"/>
            <w:shd w:val="clear" w:color="auto" w:fill="DBE5F1" w:themeFill="accent1" w:themeFillTint="33"/>
            <w:vAlign w:val="center"/>
          </w:tcPr>
          <w:p w14:paraId="585844F3" w14:textId="34789D5C" w:rsidR="00F27186" w:rsidRPr="00FC19A1" w:rsidRDefault="00E94684" w:rsidP="006E3137">
            <w:pPr>
              <w:ind w:left="330" w:right="657"/>
              <w:jc w:val="left"/>
              <w:rPr>
                <w:rFonts w:ascii="Open Sans" w:hAnsi="Open Sans" w:cs="Open Sans"/>
              </w:rPr>
            </w:pPr>
            <w:r>
              <w:rPr>
                <w:rFonts w:ascii="Open Sans" w:hAnsi="Open Sans" w:cs="Open Sans"/>
              </w:rPr>
              <w:t>CAST Rules</w:t>
            </w:r>
          </w:p>
        </w:tc>
        <w:tc>
          <w:tcPr>
            <w:tcW w:w="1559" w:type="dxa"/>
            <w:shd w:val="clear" w:color="auto" w:fill="DBE5F1" w:themeFill="accent1" w:themeFillTint="33"/>
            <w:vAlign w:val="center"/>
          </w:tcPr>
          <w:p w14:paraId="4D59F040" w14:textId="227124B5"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748" w:type="dxa"/>
            <w:shd w:val="clear" w:color="auto" w:fill="DBE5F1" w:themeFill="accent1" w:themeFillTint="33"/>
            <w:vAlign w:val="center"/>
          </w:tcPr>
          <w:p w14:paraId="0E629627" w14:textId="6999F9F6"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shd w:val="clear" w:color="auto" w:fill="DBE5F1" w:themeFill="accent1" w:themeFillTint="33"/>
            <w:vAlign w:val="center"/>
          </w:tcPr>
          <w:p w14:paraId="772713E8" w14:textId="531733C6"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F27186" w:rsidRPr="00CA2066" w14:paraId="69EDB5E3"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24639B86"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1</w:t>
            </w:r>
          </w:p>
        </w:tc>
        <w:tc>
          <w:tcPr>
            <w:tcW w:w="1559" w:type="dxa"/>
          </w:tcPr>
          <w:p w14:paraId="1C521F7A"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48" w:type="dxa"/>
          </w:tcPr>
          <w:p w14:paraId="158E3CD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5F67B050"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2</w:t>
            </w:r>
          </w:p>
        </w:tc>
        <w:tc>
          <w:tcPr>
            <w:tcW w:w="1559" w:type="dxa"/>
          </w:tcPr>
          <w:p w14:paraId="27E3C7A7"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48" w:type="dxa"/>
          </w:tcPr>
          <w:p w14:paraId="686F1C4B"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10F90BFB"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3</w:t>
            </w:r>
          </w:p>
        </w:tc>
        <w:tc>
          <w:tcPr>
            <w:tcW w:w="1559" w:type="dxa"/>
          </w:tcPr>
          <w:p w14:paraId="3D4D5A0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48" w:type="dxa"/>
          </w:tcPr>
          <w:p w14:paraId="5B82863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7BD36F97"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4</w:t>
            </w:r>
          </w:p>
        </w:tc>
        <w:tc>
          <w:tcPr>
            <w:tcW w:w="1559" w:type="dxa"/>
          </w:tcPr>
          <w:p w14:paraId="796CE18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48" w:type="dxa"/>
          </w:tcPr>
          <w:p w14:paraId="6115B51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12F035B2"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5</w:t>
            </w:r>
          </w:p>
        </w:tc>
        <w:tc>
          <w:tcPr>
            <w:tcW w:w="1559" w:type="dxa"/>
          </w:tcPr>
          <w:p w14:paraId="2448AD35"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48" w:type="dxa"/>
          </w:tcPr>
          <w:p w14:paraId="132995EF"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25A451A1" w:rsidR="00C960EF" w:rsidRDefault="00685F30">
      <w:pPr>
        <w:spacing w:after="0" w:line="240" w:lineRule="auto"/>
        <w:ind w:left="0"/>
        <w:jc w:val="left"/>
        <w:rPr>
          <w:i/>
          <w:sz w:val="14"/>
        </w:rPr>
      </w:pPr>
      <w:r>
        <w:rPr>
          <w:i/>
          <w:sz w:val="14"/>
        </w:rPr>
        <w:t xml:space="preserve">Table </w:t>
      </w:r>
      <w:r w:rsidR="00F91D1F">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4E6E82">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8" w:name="_Toc531862204"/>
      <w:bookmarkStart w:id="19" w:name="_Toc531948650"/>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8"/>
      <w:bookmarkEnd w:id="19"/>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44E9E9A5"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0DDFD52E"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7475F704" w14:textId="5F01FF41"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shd w:val="clear" w:color="auto" w:fill="DBE5F1" w:themeFill="accent1" w:themeFillTint="33"/>
            <w:vAlign w:val="center"/>
          </w:tcPr>
          <w:p w14:paraId="6C925C25" w14:textId="6AAA4DA2"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F27186" w:rsidRPr="00CA2066" w14:paraId="694FF65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294750DF"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4E6E82">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20" w:name="_Toc531862205"/>
      <w:bookmarkStart w:id="21" w:name="_Toc531948651"/>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20"/>
      <w:bookmarkEnd w:id="21"/>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341A1682"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1F0149F8" w14:textId="1DA04819"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0F7F7DD9" w14:textId="28FAA952"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shd w:val="clear" w:color="auto" w:fill="DBE5F1" w:themeFill="accent1" w:themeFillTint="33"/>
            <w:vAlign w:val="center"/>
          </w:tcPr>
          <w:p w14:paraId="290B9DA3" w14:textId="333E7825"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7F169E" w:rsidRPr="00CA2066" w14:paraId="425E9B4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01CBA32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4E6E82">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22" w:name="_Toc531862206"/>
      <w:bookmarkStart w:id="23" w:name="_Toc531948652"/>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22"/>
      <w:bookmarkEnd w:id="23"/>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3D08F97C"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7E93F69C"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4E8A82DE" w14:textId="0D68B057"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shd w:val="clear" w:color="auto" w:fill="DBE5F1" w:themeFill="accent1" w:themeFillTint="33"/>
            <w:vAlign w:val="center"/>
          </w:tcPr>
          <w:p w14:paraId="32CB5DBC" w14:textId="0441C237"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7F169E" w:rsidRPr="00CA2066" w14:paraId="72BE9B0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12AB9701" w:rsidR="004C0949" w:rsidRDefault="004F5DAC" w:rsidP="004F5DAC">
      <w:pPr>
        <w:spacing w:after="0" w:line="240" w:lineRule="auto"/>
        <w:ind w:left="0"/>
        <w:jc w:val="left"/>
        <w:rPr>
          <w:i/>
          <w:sz w:val="14"/>
        </w:rPr>
      </w:pPr>
      <w:r>
        <w:rPr>
          <w:i/>
          <w:sz w:val="14"/>
        </w:rPr>
        <w:t xml:space="preserve">Table </w:t>
      </w:r>
      <w:r w:rsidR="00F91D1F">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4E6E82">
        <w:rPr>
          <w:i/>
          <w:sz w:val="14"/>
        </w:rPr>
        <w:t>vulnerabilities</w:t>
      </w:r>
    </w:p>
    <w:p w14:paraId="5BCCB117" w14:textId="77777777" w:rsidR="004C0949" w:rsidRDefault="004C0949">
      <w:pPr>
        <w:spacing w:after="0" w:line="240" w:lineRule="auto"/>
        <w:ind w:left="0"/>
        <w:jc w:val="left"/>
        <w:rPr>
          <w:i/>
          <w:sz w:val="14"/>
        </w:rPr>
      </w:pPr>
      <w:r>
        <w:rPr>
          <w:i/>
          <w:sz w:val="14"/>
        </w:rPr>
        <w:br w:type="page"/>
      </w:r>
    </w:p>
    <w:p w14:paraId="7E7E312E" w14:textId="402014BE" w:rsidR="004C0949" w:rsidRPr="00212651" w:rsidRDefault="004C0949" w:rsidP="004C0949">
      <w:pPr>
        <w:pStyle w:val="Heading2"/>
        <w:spacing w:after="0"/>
        <w:ind w:left="540" w:right="657" w:hanging="540"/>
        <w:rPr>
          <w:rFonts w:eastAsia="Calibri"/>
        </w:rPr>
      </w:pPr>
      <w:bookmarkStart w:id="24" w:name="_Toc531948653"/>
      <w:r>
        <w:rPr>
          <w:rFonts w:eastAsia="Calibri"/>
          <w:lang w:val="en-US"/>
        </w:rPr>
        <w:lastRenderedPageBreak/>
        <w:t>OWASP -2013 A7 – Missing Function Level Access Control</w:t>
      </w:r>
      <w:bookmarkEnd w:id="24"/>
    </w:p>
    <w:p w14:paraId="4A31B74F" w14:textId="77777777" w:rsidR="004C0949" w:rsidRDefault="004C0949" w:rsidP="004C0949">
      <w:pPr>
        <w:pStyle w:val="BodyContent"/>
        <w:ind w:right="657"/>
        <w:rPr>
          <w:rFonts w:asciiTheme="minorHAnsi" w:hAnsiTheme="minorHAnsi" w:cstheme="minorHAnsi"/>
          <w:sz w:val="20"/>
          <w:szCs w:val="20"/>
        </w:rPr>
      </w:pPr>
    </w:p>
    <w:p w14:paraId="70522671" w14:textId="6DAE2299" w:rsidR="004C0949" w:rsidRDefault="004C0949" w:rsidP="004C0949">
      <w:pPr>
        <w:pStyle w:val="BodyContent"/>
        <w:ind w:right="657"/>
        <w:rPr>
          <w:rFonts w:asciiTheme="minorHAnsi" w:hAnsiTheme="minorHAnsi" w:cstheme="minorHAnsi"/>
          <w:sz w:val="20"/>
          <w:szCs w:val="20"/>
        </w:rPr>
      </w:pPr>
      <w:r w:rsidRPr="004C0949">
        <w:rPr>
          <w:rFonts w:asciiTheme="minorHAnsi" w:hAnsiTheme="minorHAnsi" w:cstheme="minorHAnsi"/>
          <w:sz w:val="20"/>
          <w:szCs w:val="20"/>
        </w:rPr>
        <w:t>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w:t>
      </w:r>
      <w:r>
        <w:rPr>
          <w:rFonts w:asciiTheme="minorHAnsi" w:hAnsiTheme="minorHAnsi" w:cstheme="minorHAnsi"/>
          <w:sz w:val="20"/>
          <w:szCs w:val="20"/>
        </w:rPr>
        <w:t xml:space="preserve">. </w:t>
      </w:r>
    </w:p>
    <w:p w14:paraId="1A99A79A" w14:textId="3C93F8D1" w:rsidR="004C0949" w:rsidRDefault="004C0949" w:rsidP="004C094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A7 – Missing Function Level Access Control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585"/>
        <w:gridCol w:w="1440"/>
        <w:gridCol w:w="1530"/>
        <w:gridCol w:w="1445"/>
      </w:tblGrid>
      <w:tr w:rsidR="004C0949" w:rsidRPr="00AC5F7C" w14:paraId="59AA0CF5" w14:textId="77777777" w:rsidTr="00C36CF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3BF7DD0" w14:textId="77777777" w:rsidR="004C0949" w:rsidRPr="00FC19A1" w:rsidRDefault="004C0949" w:rsidP="00C36CF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4A5740" w14:textId="69C46BD4" w:rsidR="004C0949" w:rsidRPr="00AC5F7C" w:rsidRDefault="004C0949" w:rsidP="00C36CF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2301FF0E" w14:textId="2F699888" w:rsidR="004C0949" w:rsidRPr="00AC5F7C" w:rsidRDefault="004C0949" w:rsidP="00C36CF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shd w:val="clear" w:color="auto" w:fill="DBE5F1" w:themeFill="accent1" w:themeFillTint="33"/>
            <w:vAlign w:val="center"/>
          </w:tcPr>
          <w:p w14:paraId="1EA27688" w14:textId="010D5E32" w:rsidR="004C0949" w:rsidRPr="00934956" w:rsidRDefault="004C0949" w:rsidP="00C36CF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4C0949" w:rsidRPr="00CA2066" w14:paraId="7EF5258F"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BBFECC4"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1</w:t>
            </w:r>
          </w:p>
        </w:tc>
        <w:tc>
          <w:tcPr>
            <w:tcW w:w="1440" w:type="dxa"/>
          </w:tcPr>
          <w:p w14:paraId="3CEB0C45"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4290A7"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B42B7D"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5489BB12"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EE646"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2</w:t>
            </w:r>
          </w:p>
        </w:tc>
        <w:tc>
          <w:tcPr>
            <w:tcW w:w="1440" w:type="dxa"/>
          </w:tcPr>
          <w:p w14:paraId="59C4C0B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2198D9"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F1A668"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6B9E6262"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DA92D5"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3</w:t>
            </w:r>
          </w:p>
        </w:tc>
        <w:tc>
          <w:tcPr>
            <w:tcW w:w="1440" w:type="dxa"/>
          </w:tcPr>
          <w:p w14:paraId="563FC16E"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EC80CF"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67BF7"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56027C0B"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6313786"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4</w:t>
            </w:r>
          </w:p>
        </w:tc>
        <w:tc>
          <w:tcPr>
            <w:tcW w:w="1440" w:type="dxa"/>
          </w:tcPr>
          <w:p w14:paraId="192BD52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C882A"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20950A"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373C8FEE"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85DA2EA"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5</w:t>
            </w:r>
          </w:p>
        </w:tc>
        <w:tc>
          <w:tcPr>
            <w:tcW w:w="1440" w:type="dxa"/>
          </w:tcPr>
          <w:p w14:paraId="7B3FBA9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E5BC38"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72A54F"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6A7B33" w14:textId="77777777" w:rsidR="004C0949" w:rsidRDefault="004C0949" w:rsidP="004C0949">
      <w:pPr>
        <w:pStyle w:val="BodyContent"/>
        <w:ind w:right="657"/>
        <w:rPr>
          <w:rFonts w:asciiTheme="minorHAnsi" w:hAnsiTheme="minorHAnsi" w:cstheme="minorHAnsi"/>
          <w:sz w:val="20"/>
          <w:szCs w:val="20"/>
        </w:rPr>
      </w:pPr>
    </w:p>
    <w:p w14:paraId="52F33B77" w14:textId="26F6ADA8" w:rsidR="007E4D20" w:rsidRDefault="004C0949">
      <w:pPr>
        <w:spacing w:after="0" w:line="240" w:lineRule="auto"/>
        <w:ind w:left="0"/>
        <w:jc w:val="left"/>
        <w:rPr>
          <w:i/>
          <w:sz w:val="14"/>
        </w:rPr>
      </w:pPr>
      <w:r>
        <w:rPr>
          <w:i/>
          <w:sz w:val="14"/>
        </w:rPr>
        <w:t>Table 9: A7 – Missing Function Level Access Control vulnerabilities</w:t>
      </w:r>
    </w:p>
    <w:p w14:paraId="6066BD31" w14:textId="4A2073B8" w:rsidR="00EB21C9" w:rsidRPr="00212651" w:rsidRDefault="00EB21C9" w:rsidP="00EB21C9">
      <w:pPr>
        <w:pStyle w:val="Heading2"/>
        <w:spacing w:after="0"/>
        <w:ind w:left="540" w:right="657" w:hanging="540"/>
        <w:rPr>
          <w:rFonts w:eastAsia="Calibri"/>
        </w:rPr>
      </w:pPr>
      <w:bookmarkStart w:id="25" w:name="_Toc531862207"/>
      <w:bookmarkStart w:id="26" w:name="_Toc531948654"/>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25"/>
      <w:bookmarkEnd w:id="26"/>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5681BB00" w:rsidR="00EB21C9" w:rsidRPr="00FC19A1" w:rsidRDefault="00E94684" w:rsidP="006E3137">
            <w:pPr>
              <w:ind w:left="330" w:right="657"/>
              <w:jc w:val="left"/>
              <w:rPr>
                <w:rFonts w:ascii="Open Sans" w:hAnsi="Open Sans" w:cs="Open Sans"/>
              </w:rPr>
            </w:pPr>
            <w:r>
              <w:rPr>
                <w:rFonts w:ascii="Open Sans" w:hAnsi="Open Sans" w:cs="Open Sans"/>
              </w:rPr>
              <w:t xml:space="preserve">CAST </w:t>
            </w:r>
            <w:r w:rsidR="00EB21C9" w:rsidRPr="00FC19A1">
              <w:rPr>
                <w:rFonts w:ascii="Open Sans" w:hAnsi="Open Sans" w:cs="Open Sans"/>
              </w:rPr>
              <w:t>Rules</w:t>
            </w:r>
          </w:p>
        </w:tc>
        <w:tc>
          <w:tcPr>
            <w:tcW w:w="1440" w:type="dxa"/>
            <w:shd w:val="clear" w:color="auto" w:fill="DBE5F1" w:themeFill="accent1" w:themeFillTint="33"/>
            <w:vAlign w:val="center"/>
          </w:tcPr>
          <w:p w14:paraId="414510EE" w14:textId="78E34DE5" w:rsidR="00EB21C9" w:rsidRPr="00AC5F7C" w:rsidRDefault="00EB21C9"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11A7598C" w14:textId="43305110" w:rsidR="00EB21C9" w:rsidRPr="00AC5F7C" w:rsidRDefault="00EB21C9"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shd w:val="clear" w:color="auto" w:fill="DBE5F1" w:themeFill="accent1" w:themeFillTint="33"/>
            <w:vAlign w:val="center"/>
          </w:tcPr>
          <w:p w14:paraId="5C231697" w14:textId="2FA2B665" w:rsidR="00EB21C9" w:rsidRPr="00934956" w:rsidRDefault="00EB21C9"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EB21C9" w:rsidRPr="00CA2066" w14:paraId="717723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DDD1A27" w:rsidR="004C0949" w:rsidRDefault="00EB21C9" w:rsidP="00EB21C9">
      <w:pPr>
        <w:spacing w:after="0" w:line="240" w:lineRule="auto"/>
        <w:ind w:left="0"/>
        <w:jc w:val="left"/>
        <w:rPr>
          <w:i/>
          <w:sz w:val="14"/>
        </w:rPr>
      </w:pPr>
      <w:r>
        <w:rPr>
          <w:i/>
          <w:sz w:val="14"/>
        </w:rPr>
        <w:t xml:space="preserve">Table </w:t>
      </w:r>
      <w:r w:rsidR="004C0949">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4E6E82">
        <w:rPr>
          <w:i/>
          <w:sz w:val="14"/>
        </w:rPr>
        <w:t>vulnerabilities</w:t>
      </w:r>
    </w:p>
    <w:p w14:paraId="2571E220" w14:textId="77777777" w:rsidR="004C0949" w:rsidRDefault="004C0949">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27" w:name="_Toc531862208"/>
      <w:bookmarkStart w:id="28" w:name="_Toc531948655"/>
      <w:r>
        <w:rPr>
          <w:rFonts w:eastAsia="Calibri"/>
          <w:lang w:val="en-US"/>
        </w:rPr>
        <w:lastRenderedPageBreak/>
        <w:t>OWASP -2013 A9 – Using Components with Known Vulnerabilities</w:t>
      </w:r>
      <w:bookmarkEnd w:id="27"/>
      <w:bookmarkEnd w:id="28"/>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2C0A93C4" w:rsidR="007E4D20" w:rsidRPr="00FC19A1" w:rsidRDefault="00E94684"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shd w:val="clear" w:color="auto" w:fill="DBE5F1" w:themeFill="accent1" w:themeFillTint="33"/>
            <w:vAlign w:val="center"/>
          </w:tcPr>
          <w:p w14:paraId="705CCC48" w14:textId="103C0388"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3315D31A" w14:textId="69602CC7"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shd w:val="clear" w:color="auto" w:fill="DBE5F1" w:themeFill="accent1" w:themeFillTint="33"/>
            <w:vAlign w:val="center"/>
          </w:tcPr>
          <w:p w14:paraId="67506A7A" w14:textId="29A2CD39"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7E4D20" w:rsidRPr="00CA2066" w14:paraId="523F5E0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21648E21" w:rsidR="007E4D20" w:rsidRDefault="007E4D20">
      <w:pPr>
        <w:spacing w:after="0" w:line="240" w:lineRule="auto"/>
        <w:ind w:left="0"/>
        <w:jc w:val="left"/>
        <w:rPr>
          <w:i/>
          <w:sz w:val="14"/>
        </w:rPr>
      </w:pPr>
      <w:r>
        <w:rPr>
          <w:i/>
          <w:sz w:val="14"/>
        </w:rPr>
        <w:t xml:space="preserve">Table </w:t>
      </w:r>
      <w:r w:rsidR="00F91D1F">
        <w:rPr>
          <w:i/>
          <w:sz w:val="14"/>
        </w:rPr>
        <w:t>1</w:t>
      </w:r>
      <w:r w:rsidR="004C0949">
        <w:rPr>
          <w:i/>
          <w:sz w:val="14"/>
        </w:rPr>
        <w:t>1</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29" w:name="_Toc531862209"/>
      <w:bookmarkStart w:id="30" w:name="_Toc531948656"/>
      <w:r>
        <w:rPr>
          <w:rFonts w:eastAsia="Calibri"/>
          <w:lang w:val="en-US"/>
        </w:rPr>
        <w:t>OWASP -2013 A10 – Unvalidated Redirects &amp; Forwards</w:t>
      </w:r>
      <w:bookmarkEnd w:id="29"/>
      <w:bookmarkEnd w:id="30"/>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11E7DC98" w:rsidR="007E4D20" w:rsidRPr="00FC19A1" w:rsidRDefault="006500C9"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shd w:val="clear" w:color="auto" w:fill="DBE5F1" w:themeFill="accent1" w:themeFillTint="33"/>
            <w:vAlign w:val="center"/>
          </w:tcPr>
          <w:p w14:paraId="21731BB0" w14:textId="65A7D201"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57F9F991" w14:textId="72306972"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shd w:val="clear" w:color="auto" w:fill="DBE5F1" w:themeFill="accent1" w:themeFillTint="33"/>
            <w:vAlign w:val="center"/>
          </w:tcPr>
          <w:p w14:paraId="2BE80638" w14:textId="464A28A2"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bookmarkStart w:id="31" w:name="_GoBack"/>
            <w:bookmarkEnd w:id="31"/>
          </w:p>
        </w:tc>
      </w:tr>
      <w:tr w:rsidR="007E4D20" w:rsidRPr="00CA2066" w14:paraId="7A867F8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1</w:t>
            </w:r>
          </w:p>
        </w:tc>
        <w:tc>
          <w:tcPr>
            <w:tcW w:w="1440" w:type="dxa"/>
          </w:tcPr>
          <w:p w14:paraId="6FD2C254"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3B1BE228"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11</w:t>
      </w:r>
      <w:r>
        <w:rPr>
          <w:i/>
          <w:sz w:val="14"/>
        </w:rPr>
        <w:t xml:space="preserve">: A10 – Unvalidated Redirects &amp; Forward </w:t>
      </w:r>
      <w:r w:rsidR="004E6E82">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77777777" w:rsidR="004F5DAC" w:rsidRPr="00F772DA" w:rsidRDefault="004F5DAC"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2" w:name="_Toc531862210"/>
      <w:bookmarkStart w:id="33" w:name="_Toc531948657"/>
      <w:r>
        <w:lastRenderedPageBreak/>
        <w:t>A</w:t>
      </w:r>
      <w:r w:rsidR="00CA74F4">
        <w:t>ppendix</w:t>
      </w:r>
      <w:bookmarkEnd w:id="32"/>
      <w:bookmarkEnd w:id="33"/>
      <w:r w:rsidR="00CA74F4">
        <w:t xml:space="preserve"> </w:t>
      </w:r>
    </w:p>
    <w:p w14:paraId="48916227" w14:textId="1845DF32" w:rsidR="00010552" w:rsidRDefault="00010552" w:rsidP="002638B2">
      <w:pPr>
        <w:pStyle w:val="Heading2"/>
        <w:spacing w:after="0"/>
        <w:ind w:left="540" w:right="657" w:hanging="540"/>
        <w:rPr>
          <w:lang w:val="en-US"/>
        </w:rPr>
      </w:pPr>
      <w:bookmarkStart w:id="34" w:name="_Toc531862211"/>
      <w:bookmarkStart w:id="35" w:name="_Toc531948658"/>
      <w:bookmarkStart w:id="36" w:name="_Hlk529891554"/>
      <w:r>
        <w:rPr>
          <w:lang w:val="en-US"/>
        </w:rPr>
        <w:t>About CAST Software Intelligence</w:t>
      </w:r>
      <w:bookmarkEnd w:id="34"/>
      <w:bookmarkEnd w:id="35"/>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4619BB" w:rsidP="004E6E82">
      <w:pPr>
        <w:ind w:right="657"/>
      </w:pPr>
      <w:hyperlink r:id="rId13" w:history="1">
        <w:r w:rsidR="004E6E82" w:rsidRPr="00036206">
          <w:rPr>
            <w:rStyle w:val="Hyperlink"/>
          </w:rPr>
          <w:t>Click here</w:t>
        </w:r>
      </w:hyperlink>
      <w:r w:rsidR="004E6E82">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37" w:name="_Toc529890287"/>
      <w:bookmarkStart w:id="38" w:name="_Toc531862212"/>
      <w:bookmarkStart w:id="39" w:name="_Toc531948659"/>
      <w:r>
        <w:rPr>
          <w:lang w:val="en-US"/>
        </w:rPr>
        <w:t>About CAST Security</w:t>
      </w:r>
      <w:bookmarkEnd w:id="37"/>
      <w:bookmarkEnd w:id="38"/>
      <w:bookmarkEnd w:id="39"/>
    </w:p>
    <w:p w14:paraId="73DBFB0E" w14:textId="77777777" w:rsidR="004E6E82" w:rsidRDefault="004E6E82" w:rsidP="004E6E82">
      <w:pPr>
        <w:ind w:right="657"/>
      </w:pPr>
    </w:p>
    <w:p w14:paraId="593B491C" w14:textId="77777777"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270AF48" w14:textId="77777777" w:rsidR="004E6E82" w:rsidRDefault="004E6E82" w:rsidP="004E6E82">
      <w:pPr>
        <w:ind w:right="657"/>
      </w:pPr>
      <w:r>
        <w:t xml:space="preserve">To find out more about CAST Security, </w:t>
      </w:r>
      <w:hyperlink r:id="rId14" w:history="1">
        <w:r w:rsidRPr="00DE3825">
          <w:rPr>
            <w:rStyle w:val="Hyperlink"/>
          </w:rPr>
          <w:t>click here</w:t>
        </w:r>
      </w:hyperlink>
      <w:r>
        <w:t>.</w:t>
      </w:r>
    </w:p>
    <w:bookmarkEnd w:id="36"/>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5"/>
      <w:headerReference w:type="default" r:id="rId16"/>
      <w:footerReference w:type="even" r:id="rId17"/>
      <w:footerReference w:type="default" r:id="rId18"/>
      <w:headerReference w:type="first" r:id="rId19"/>
      <w:footerReference w:type="first" r:id="rId20"/>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C430C" w14:textId="77777777" w:rsidR="004619BB" w:rsidRDefault="004619BB">
      <w:r>
        <w:separator/>
      </w:r>
    </w:p>
  </w:endnote>
  <w:endnote w:type="continuationSeparator" w:id="0">
    <w:p w14:paraId="3BFD263D" w14:textId="77777777" w:rsidR="004619BB" w:rsidRDefault="00461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20B0604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A00002EF" w:usb1="4000004B" w:usb2="00000000" w:usb3="00000000" w:csb0="000000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604020202020204"/>
    <w:charset w:val="00"/>
    <w:family w:val="swiss"/>
    <w:pitch w:val="variable"/>
    <w:sig w:usb0="00000000" w:usb1="00000000" w:usb2="00000000" w:usb3="00000000" w:csb0="000000FF" w:csb1="00000000"/>
  </w:font>
  <w:font w:name="Times">
    <w:altName w:val="Times New Roman"/>
    <w:panose1 w:val="00000500000000020000"/>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Times-Bold">
    <w:altName w:val="Times New Roman"/>
    <w:panose1 w:val="0000080000000002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55919" w14:textId="77777777" w:rsidR="00DA3C89" w:rsidRDefault="00DA3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050510E6">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79959" w14:textId="77777777" w:rsidR="00DA3C89" w:rsidRDefault="00DA3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060FA" w14:textId="77777777" w:rsidR="004619BB" w:rsidRDefault="004619BB">
      <w:r>
        <w:separator/>
      </w:r>
    </w:p>
  </w:footnote>
  <w:footnote w:type="continuationSeparator" w:id="0">
    <w:p w14:paraId="36C1F786" w14:textId="77777777" w:rsidR="004619BB" w:rsidRDefault="00461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E2A9E" w14:textId="77777777" w:rsidR="00DA3C89" w:rsidRDefault="00DA3C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D145816"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2013 Top 10 Summary Report</w:t>
    </w:r>
  </w:p>
  <w:p w14:paraId="09BF77A7" w14:textId="77777777" w:rsidR="00C57C1E" w:rsidRPr="00501CAD" w:rsidRDefault="00C57C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5F4A"/>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0204"/>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3693"/>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0BEE"/>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2F46"/>
    <w:rsid w:val="002A4408"/>
    <w:rsid w:val="002A5283"/>
    <w:rsid w:val="002A5B1A"/>
    <w:rsid w:val="002A63B3"/>
    <w:rsid w:val="002A6F5D"/>
    <w:rsid w:val="002A7147"/>
    <w:rsid w:val="002A77E3"/>
    <w:rsid w:val="002B04C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3C55"/>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A42"/>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2493"/>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5E9"/>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0E08"/>
    <w:rsid w:val="0043105F"/>
    <w:rsid w:val="004312CC"/>
    <w:rsid w:val="004317E4"/>
    <w:rsid w:val="0043182E"/>
    <w:rsid w:val="00435628"/>
    <w:rsid w:val="00435AA7"/>
    <w:rsid w:val="0043695A"/>
    <w:rsid w:val="00441652"/>
    <w:rsid w:val="00441853"/>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19BB"/>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0949"/>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478F4"/>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58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17BF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BF8"/>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6899"/>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16F7"/>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550"/>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359"/>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113"/>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693A"/>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916"/>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69E9"/>
    <w:rsid w:val="00A67268"/>
    <w:rsid w:val="00A7073D"/>
    <w:rsid w:val="00A70E6B"/>
    <w:rsid w:val="00A7260E"/>
    <w:rsid w:val="00A727D0"/>
    <w:rsid w:val="00A72A44"/>
    <w:rsid w:val="00A73107"/>
    <w:rsid w:val="00A73AC5"/>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BA0"/>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27C"/>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66836"/>
    <w:rsid w:val="00B72217"/>
    <w:rsid w:val="00B72B7B"/>
    <w:rsid w:val="00B74059"/>
    <w:rsid w:val="00B74867"/>
    <w:rsid w:val="00B7563B"/>
    <w:rsid w:val="00B8186F"/>
    <w:rsid w:val="00B81891"/>
    <w:rsid w:val="00B8295B"/>
    <w:rsid w:val="00B830ED"/>
    <w:rsid w:val="00B83379"/>
    <w:rsid w:val="00B853D1"/>
    <w:rsid w:val="00B8568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4BA"/>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658E"/>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9D1"/>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A70"/>
    <w:rsid w:val="00DA1D9F"/>
    <w:rsid w:val="00DA3C89"/>
    <w:rsid w:val="00DA51D8"/>
    <w:rsid w:val="00DA67F0"/>
    <w:rsid w:val="00DA7D16"/>
    <w:rsid w:val="00DB2B2F"/>
    <w:rsid w:val="00DB3580"/>
    <w:rsid w:val="00DB3FB9"/>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52FF"/>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18EB"/>
    <w:rsid w:val="00E32103"/>
    <w:rsid w:val="00E342DD"/>
    <w:rsid w:val="00E34529"/>
    <w:rsid w:val="00E349BA"/>
    <w:rsid w:val="00E36BB3"/>
    <w:rsid w:val="00E40D5E"/>
    <w:rsid w:val="00E41A98"/>
    <w:rsid w:val="00E4256A"/>
    <w:rsid w:val="00E440C2"/>
    <w:rsid w:val="00E45DB8"/>
    <w:rsid w:val="00E46A90"/>
    <w:rsid w:val="00E47415"/>
    <w:rsid w:val="00E475DB"/>
    <w:rsid w:val="00E479D5"/>
    <w:rsid w:val="00E47E8A"/>
    <w:rsid w:val="00E506AB"/>
    <w:rsid w:val="00E512AF"/>
    <w:rsid w:val="00E5181E"/>
    <w:rsid w:val="00E525BB"/>
    <w:rsid w:val="00E54694"/>
    <w:rsid w:val="00E54DA6"/>
    <w:rsid w:val="00E560F3"/>
    <w:rsid w:val="00E56315"/>
    <w:rsid w:val="00E569F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39"/>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E1B0-4C5B-94D2-A9335FC0678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E1B0-4C5B-94D2-A9335FC0678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E1B0-4C5B-94D2-A9335FC0678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E1B0-4C5B-94D2-A9335FC0678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E1B0-4C5B-94D2-A9335FC0678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E1B0-4C5B-94D2-A9335FC0678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E1B0-4C5B-94D2-A9335FC0678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FR"/>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E1B0-4C5B-94D2-A9335FC0678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3789EE-80E1-9B47-886F-6BA48FEDB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C:\Users\SDA\Desktop\CSP\Process\MA7- Document standard\MA7 - CAST word Template - Draft.dotx</Template>
  <TotalTime>153</TotalTime>
  <Pages>11</Pages>
  <Words>1624</Words>
  <Characters>9257</Characters>
  <Application>Microsoft Office Word</Application>
  <DocSecurity>0</DocSecurity>
  <Lines>77</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Guillaume Rager</cp:lastModifiedBy>
  <cp:revision>79</cp:revision>
  <cp:lastPrinted>2014-04-04T13:22:00Z</cp:lastPrinted>
  <dcterms:created xsi:type="dcterms:W3CDTF">2018-09-23T05:15:00Z</dcterms:created>
  <dcterms:modified xsi:type="dcterms:W3CDTF">2020-02-12T13:48:00Z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