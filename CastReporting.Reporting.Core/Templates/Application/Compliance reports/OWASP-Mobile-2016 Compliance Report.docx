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57C1E" w:rsidRDefault="00C57C1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57C1E" w:rsidRDefault="00C57C1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57C1E" w:rsidRDefault="004E431C">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7C1E">
                                      <w:rPr>
                                        <w:color w:val="4F81BD" w:themeColor="accent1"/>
                                        <w:sz w:val="26"/>
                                        <w:szCs w:val="26"/>
                                      </w:rPr>
                                      <w:t>Author</w:t>
                                    </w:r>
                                  </w:sdtContent>
                                </w:sdt>
                              </w:p>
                              <w:p w14:paraId="34C1545A" w14:textId="77777777" w:rsidR="00C57C1E" w:rsidRDefault="004E431C">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57C1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C57C1E" w:rsidRDefault="000F78BC">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7C1E">
                                <w:rPr>
                                  <w:color w:val="4F81BD" w:themeColor="accent1"/>
                                  <w:sz w:val="26"/>
                                  <w:szCs w:val="26"/>
                                </w:rPr>
                                <w:t>Author</w:t>
                              </w:r>
                            </w:sdtContent>
                          </w:sdt>
                        </w:p>
                        <w:p w14:paraId="34C1545A" w14:textId="77777777" w:rsidR="00C57C1E" w:rsidRDefault="000F78BC">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57C1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1E8323B2">
                <wp:simplePos x="0" y="0"/>
                <wp:positionH relativeFrom="margin">
                  <wp:posOffset>4044766</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443F9482"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w:t>
                                </w:r>
                                <w:r w:rsidR="0068356D">
                                  <w:rPr>
                                    <w:rFonts w:asciiTheme="majorHAnsi" w:hAnsiTheme="majorHAnsi" w:cs="Arial"/>
                                    <w:b/>
                                    <w:color w:val="365F91" w:themeColor="accent1" w:themeShade="BF"/>
                                    <w:sz w:val="56"/>
                                  </w:rPr>
                                  <w:t>Mobile 2016</w:t>
                                </w:r>
                              </w:p>
                              <w:p w14:paraId="5709D450" w14:textId="2E683D7B" w:rsidR="00C57C1E" w:rsidRDefault="00C92B0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C57C1E">
                                  <w:rPr>
                                    <w:rFonts w:asciiTheme="majorHAnsi" w:hAnsiTheme="majorHAnsi" w:cs="Arial"/>
                                    <w:b/>
                                    <w:color w:val="365F91" w:themeColor="accent1" w:themeShade="BF"/>
                                    <w:sz w:val="56"/>
                                  </w:rPr>
                                  <w:t xml:space="preserve"> Report</w:t>
                                </w:r>
                              </w:p>
                              <w:p w14:paraId="7B1C07F5" w14:textId="77777777" w:rsidR="00C57C1E" w:rsidRDefault="00C57C1E" w:rsidP="00CA74F4">
                                <w:pPr>
                                  <w:ind w:left="0" w:right="72"/>
                                  <w:rPr>
                                    <w:rFonts w:asciiTheme="majorHAnsi" w:hAnsiTheme="majorHAnsi"/>
                                    <w:sz w:val="24"/>
                                  </w:rPr>
                                </w:pPr>
                              </w:p>
                              <w:p w14:paraId="2F22DA61" w14:textId="2B1260E5" w:rsidR="00C57C1E" w:rsidRDefault="00C57C1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57C1E" w:rsidRDefault="00C57C1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C57C1E" w:rsidRDefault="00C57C1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C57C1E" w:rsidRPr="00CA74F4" w:rsidRDefault="00C57C1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57C1E" w:rsidRPr="00B1237A" w14:paraId="6BD612B4" w14:textId="77777777" w:rsidTr="000B1DF2">
                                  <w:tc>
                                    <w:tcPr>
                                      <w:tcW w:w="7560" w:type="dxa"/>
                                    </w:tcPr>
                                    <w:p w14:paraId="262EC8B2" w14:textId="77777777" w:rsidR="00C57C1E" w:rsidRPr="00B1237A" w:rsidRDefault="00C57C1E" w:rsidP="00CA74F4">
                                      <w:pPr>
                                        <w:ind w:left="0"/>
                                        <w:rPr>
                                          <w:rFonts w:asciiTheme="minorHAnsi" w:hAnsiTheme="minorHAnsi"/>
                                        </w:rPr>
                                      </w:pPr>
                                    </w:p>
                                  </w:tc>
                                </w:tr>
                                <w:tr w:rsidR="00C57C1E" w:rsidRPr="00B1237A" w14:paraId="0887D7CD" w14:textId="77777777" w:rsidTr="000B1DF2">
                                  <w:tc>
                                    <w:tcPr>
                                      <w:tcW w:w="7560" w:type="dxa"/>
                                    </w:tcPr>
                                    <w:p w14:paraId="0E986C85" w14:textId="77777777" w:rsidR="00C57C1E" w:rsidRPr="00B1237A" w:rsidRDefault="00C57C1E" w:rsidP="00CA74F4">
                                      <w:pPr>
                                        <w:spacing w:after="0" w:line="240" w:lineRule="auto"/>
                                        <w:ind w:left="0"/>
                                        <w:jc w:val="right"/>
                                        <w:rPr>
                                          <w:rFonts w:asciiTheme="minorHAnsi" w:hAnsiTheme="minorHAnsi"/>
                                        </w:rPr>
                                      </w:pPr>
                                    </w:p>
                                  </w:tc>
                                </w:tr>
                              </w:tbl>
                              <w:p w14:paraId="5E6E90C3" w14:textId="77777777" w:rsidR="00C57C1E" w:rsidRDefault="00C57C1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" filled="f" stroked="f" strokeweight=".5pt">
                    <v:textbox inset="0,0,0,0">
                      <w:txbxContent>
                        <w:p w14:paraId="50FD87B7" w14:textId="443F9482"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w:t>
                          </w:r>
                          <w:r w:rsidR="0068356D">
                            <w:rPr>
                              <w:rFonts w:asciiTheme="majorHAnsi" w:hAnsiTheme="majorHAnsi" w:cs="Arial"/>
                              <w:b/>
                              <w:color w:val="365F91" w:themeColor="accent1" w:themeShade="BF"/>
                              <w:sz w:val="56"/>
                            </w:rPr>
                            <w:t>Mobile 2016</w:t>
                          </w:r>
                        </w:p>
                        <w:p w14:paraId="5709D450" w14:textId="2E683D7B" w:rsidR="00C57C1E" w:rsidRDefault="00C92B0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C57C1E">
                            <w:rPr>
                              <w:rFonts w:asciiTheme="majorHAnsi" w:hAnsiTheme="majorHAnsi" w:cs="Arial"/>
                              <w:b/>
                              <w:color w:val="365F91" w:themeColor="accent1" w:themeShade="BF"/>
                              <w:sz w:val="56"/>
                            </w:rPr>
                            <w:t xml:space="preserve"> Report</w:t>
                          </w:r>
                        </w:p>
                        <w:p w14:paraId="7B1C07F5" w14:textId="77777777" w:rsidR="00C57C1E" w:rsidRDefault="00C57C1E" w:rsidP="00CA74F4">
                          <w:pPr>
                            <w:ind w:left="0" w:right="72"/>
                            <w:rPr>
                              <w:rFonts w:asciiTheme="majorHAnsi" w:hAnsiTheme="majorHAnsi"/>
                              <w:sz w:val="24"/>
                            </w:rPr>
                          </w:pPr>
                        </w:p>
                        <w:p w14:paraId="2F22DA61" w14:textId="2B1260E5" w:rsidR="00C57C1E" w:rsidRDefault="00C57C1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57C1E" w:rsidRDefault="00C57C1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C57C1E" w:rsidRDefault="00C57C1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C57C1E" w:rsidRPr="00CA74F4" w:rsidRDefault="00C57C1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57C1E" w:rsidRPr="00B1237A" w14:paraId="6BD612B4" w14:textId="77777777" w:rsidTr="000B1DF2">
                            <w:tc>
                              <w:tcPr>
                                <w:tcW w:w="7560" w:type="dxa"/>
                              </w:tcPr>
                              <w:p w14:paraId="262EC8B2" w14:textId="77777777" w:rsidR="00C57C1E" w:rsidRPr="00B1237A" w:rsidRDefault="00C57C1E" w:rsidP="00CA74F4">
                                <w:pPr>
                                  <w:ind w:left="0"/>
                                  <w:rPr>
                                    <w:rFonts w:asciiTheme="minorHAnsi" w:hAnsiTheme="minorHAnsi"/>
                                  </w:rPr>
                                </w:pPr>
                              </w:p>
                            </w:tc>
                          </w:tr>
                          <w:tr w:rsidR="00C57C1E" w:rsidRPr="00B1237A" w14:paraId="0887D7CD" w14:textId="77777777" w:rsidTr="000B1DF2">
                            <w:tc>
                              <w:tcPr>
                                <w:tcW w:w="7560" w:type="dxa"/>
                              </w:tcPr>
                              <w:p w14:paraId="0E986C85" w14:textId="77777777" w:rsidR="00C57C1E" w:rsidRPr="00B1237A" w:rsidRDefault="00C57C1E" w:rsidP="00CA74F4">
                                <w:pPr>
                                  <w:spacing w:after="0" w:line="240" w:lineRule="auto"/>
                                  <w:ind w:left="0"/>
                                  <w:jc w:val="right"/>
                                  <w:rPr>
                                    <w:rFonts w:asciiTheme="minorHAnsi" w:hAnsiTheme="minorHAnsi"/>
                                  </w:rPr>
                                </w:pPr>
                              </w:p>
                            </w:tc>
                          </w:tr>
                        </w:tbl>
                        <w:p w14:paraId="5E6E90C3" w14:textId="77777777" w:rsidR="00C57C1E" w:rsidRDefault="00C57C1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57C1E" w:rsidRPr="00F3760D" w:rsidRDefault="00C57C1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C57C1E" w:rsidRPr="00F3760D" w:rsidRDefault="00C57C1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57C1E" w:rsidRPr="00F3760D" w:rsidRDefault="00C57C1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C57C1E" w:rsidRPr="00F3760D" w:rsidRDefault="00C57C1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57C1E" w:rsidRPr="00BA40D5" w:rsidRDefault="00C57C1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C57C1E" w:rsidRPr="00BA40D5" w:rsidRDefault="00C57C1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57C1E" w:rsidRPr="00F3760D" w:rsidRDefault="00C57C1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C57C1E" w:rsidRPr="00F3760D" w:rsidRDefault="00C57C1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4E431C"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20DC9A02" w14:textId="77777777" w:rsidR="00455E8C" w:rsidRDefault="00CA74F4" w:rsidP="00617BF6">
      <w:pPr>
        <w:pStyle w:val="Heading1"/>
        <w:numPr>
          <w:ilvl w:val="0"/>
          <w:numId w:val="0"/>
        </w:numPr>
        <w:ind w:left="357" w:right="657"/>
        <w:rPr>
          <w:noProof/>
        </w:rPr>
      </w:pPr>
      <w:r w:rsidRPr="00015B29">
        <w:lastRenderedPageBreak/>
        <w:tab/>
      </w:r>
      <w:bookmarkStart w:id="1" w:name="_Toc531862196"/>
      <w:bookmarkStart w:id="2" w:name="_Toc531948642"/>
      <w:bookmarkStart w:id="3" w:name="_Toc21077534"/>
      <w:bookmarkStart w:id="4" w:name="_Toc32417125"/>
      <w:r w:rsidR="00D36C46">
        <w:t>Table of Content</w:t>
      </w:r>
      <w:bookmarkEnd w:id="1"/>
      <w:bookmarkEnd w:id="2"/>
      <w:bookmarkEnd w:id="3"/>
      <w:bookmarkEnd w:id="4"/>
      <w:r w:rsidR="00617BF6">
        <w:rPr>
          <w:rFonts w:asciiTheme="majorHAnsi" w:hAnsiTheme="majorHAnsi"/>
          <w:caps/>
          <w:color w:val="404040" w:themeColor="text1" w:themeTint="BF"/>
          <w:sz w:val="22"/>
        </w:rPr>
        <w:fldChar w:fldCharType="begin"/>
      </w:r>
      <w:r w:rsidR="00617BF6">
        <w:rPr>
          <w:rFonts w:asciiTheme="majorHAnsi" w:hAnsiTheme="majorHAnsi"/>
          <w:caps/>
          <w:color w:val="404040" w:themeColor="text1" w:themeTint="BF"/>
          <w:sz w:val="22"/>
        </w:rPr>
        <w:instrText xml:space="preserve"> TOC \o "1-4" \n </w:instrText>
      </w:r>
      <w:r w:rsidR="00617BF6">
        <w:rPr>
          <w:rFonts w:asciiTheme="majorHAnsi" w:hAnsiTheme="majorHAnsi"/>
          <w:caps/>
          <w:color w:val="404040" w:themeColor="text1" w:themeTint="BF"/>
          <w:sz w:val="22"/>
        </w:rPr>
        <w:fldChar w:fldCharType="separate"/>
      </w:r>
    </w:p>
    <w:p w14:paraId="4A0CFEB7" w14:textId="77777777" w:rsidR="00455E8C" w:rsidRDefault="00455E8C">
      <w:pPr>
        <w:pStyle w:val="TOC1"/>
        <w:rPr>
          <w:rFonts w:asciiTheme="minorHAnsi" w:eastAsiaTheme="minorEastAsia" w:hAnsiTheme="minorHAnsi" w:cstheme="minorBidi"/>
          <w:b w:val="0"/>
          <w:caps w:val="0"/>
          <w:noProof/>
          <w:color w:val="auto"/>
          <w:sz w:val="24"/>
          <w:szCs w:val="24"/>
          <w:lang w:val="en-FR" w:eastAsia="en-GB"/>
        </w:rPr>
      </w:pPr>
      <w:bookmarkStart w:id="5" w:name="_GoBack"/>
      <w:bookmarkEnd w:id="5"/>
      <w:r>
        <w:rPr>
          <w:noProof/>
        </w:rPr>
        <w:t>Table of Content</w:t>
      </w:r>
    </w:p>
    <w:p w14:paraId="6F9490F6" w14:textId="77777777" w:rsidR="00455E8C" w:rsidRDefault="00455E8C">
      <w:pPr>
        <w:pStyle w:val="TOC1"/>
        <w:tabs>
          <w:tab w:val="left" w:pos="737"/>
        </w:tabs>
        <w:rPr>
          <w:rFonts w:asciiTheme="minorHAnsi" w:eastAsiaTheme="minorEastAsia" w:hAnsiTheme="minorHAnsi" w:cstheme="minorBidi"/>
          <w:b w:val="0"/>
          <w:caps w:val="0"/>
          <w:noProof/>
          <w:color w:val="auto"/>
          <w:sz w:val="24"/>
          <w:szCs w:val="24"/>
          <w:lang w:val="en-FR" w:eastAsia="en-GB"/>
        </w:rPr>
      </w:pPr>
      <w:r>
        <w:rPr>
          <w:noProof/>
        </w:rPr>
        <w:t>1.</w:t>
      </w:r>
      <w:r>
        <w:rPr>
          <w:rFonts w:asciiTheme="minorHAnsi" w:eastAsiaTheme="minorEastAsia" w:hAnsiTheme="minorHAnsi" w:cstheme="minorBidi"/>
          <w:b w:val="0"/>
          <w:caps w:val="0"/>
          <w:noProof/>
          <w:color w:val="auto"/>
          <w:sz w:val="24"/>
          <w:szCs w:val="24"/>
          <w:lang w:val="en-FR" w:eastAsia="en-GB"/>
        </w:rPr>
        <w:tab/>
      </w:r>
      <w:r>
        <w:rPr>
          <w:noProof/>
        </w:rPr>
        <w:t>Introduction</w:t>
      </w:r>
    </w:p>
    <w:p w14:paraId="318A2F72" w14:textId="77777777" w:rsidR="00455E8C" w:rsidRDefault="00455E8C">
      <w:pPr>
        <w:pStyle w:val="TOC2"/>
        <w:tabs>
          <w:tab w:val="left" w:pos="1200"/>
        </w:tabs>
        <w:rPr>
          <w:rFonts w:asciiTheme="minorHAnsi" w:eastAsiaTheme="minorEastAsia" w:hAnsiTheme="minorHAnsi" w:cstheme="minorBidi"/>
          <w:smallCaps w:val="0"/>
          <w:noProof/>
          <w:color w:val="auto"/>
          <w:sz w:val="24"/>
          <w:szCs w:val="24"/>
          <w:lang w:val="en-FR" w:eastAsia="en-GB"/>
        </w:rPr>
      </w:pPr>
      <w:r w:rsidRPr="00F93519">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4"/>
          <w:szCs w:val="24"/>
          <w:lang w:val="en-FR" w:eastAsia="en-GB"/>
        </w:rPr>
        <w:tab/>
      </w:r>
      <w:r w:rsidRPr="00F93519">
        <w:rPr>
          <w:noProof/>
        </w:rPr>
        <w:t>Application Characteristics</w:t>
      </w:r>
    </w:p>
    <w:p w14:paraId="1D4AE87B" w14:textId="77777777" w:rsidR="00455E8C" w:rsidRDefault="00455E8C">
      <w:pPr>
        <w:pStyle w:val="TOC1"/>
        <w:tabs>
          <w:tab w:val="left" w:pos="737"/>
        </w:tabs>
        <w:rPr>
          <w:rFonts w:asciiTheme="minorHAnsi" w:eastAsiaTheme="minorEastAsia" w:hAnsiTheme="minorHAnsi" w:cstheme="minorBidi"/>
          <w:b w:val="0"/>
          <w:caps w:val="0"/>
          <w:noProof/>
          <w:color w:val="auto"/>
          <w:sz w:val="24"/>
          <w:szCs w:val="24"/>
          <w:lang w:val="en-FR" w:eastAsia="en-GB"/>
        </w:rPr>
      </w:pPr>
      <w:r w:rsidRPr="00F93519">
        <w:rPr>
          <w:rFonts w:asciiTheme="minorHAnsi" w:hAnsiTheme="minorHAnsi"/>
          <w:noProof/>
        </w:rPr>
        <w:t>2.</w:t>
      </w:r>
      <w:r>
        <w:rPr>
          <w:rFonts w:asciiTheme="minorHAnsi" w:eastAsiaTheme="minorEastAsia" w:hAnsiTheme="minorHAnsi" w:cstheme="minorBidi"/>
          <w:b w:val="0"/>
          <w:caps w:val="0"/>
          <w:noProof/>
          <w:color w:val="auto"/>
          <w:sz w:val="24"/>
          <w:szCs w:val="24"/>
          <w:lang w:val="en-FR" w:eastAsia="en-GB"/>
        </w:rPr>
        <w:tab/>
      </w:r>
      <w:r>
        <w:rPr>
          <w:noProof/>
        </w:rPr>
        <w:t>OWASP Mobile 2016 Summary</w:t>
      </w:r>
    </w:p>
    <w:p w14:paraId="5DC575C6" w14:textId="77777777" w:rsidR="00455E8C" w:rsidRDefault="00455E8C">
      <w:pPr>
        <w:pStyle w:val="TOC2"/>
        <w:tabs>
          <w:tab w:val="left" w:pos="1200"/>
        </w:tabs>
        <w:rPr>
          <w:rFonts w:asciiTheme="minorHAnsi" w:eastAsiaTheme="minorEastAsia" w:hAnsiTheme="minorHAnsi" w:cstheme="minorBidi"/>
          <w:smallCaps w:val="0"/>
          <w:noProof/>
          <w:color w:val="auto"/>
          <w:sz w:val="24"/>
          <w:szCs w:val="24"/>
          <w:lang w:val="en-FR" w:eastAsia="en-GB"/>
        </w:rPr>
      </w:pPr>
      <w:r w:rsidRPr="00F93519">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4"/>
          <w:szCs w:val="24"/>
          <w:lang w:val="en-FR" w:eastAsia="en-GB"/>
        </w:rPr>
        <w:tab/>
      </w:r>
      <w:r w:rsidRPr="00F93519">
        <w:rPr>
          <w:rFonts w:eastAsia="Calibri"/>
          <w:noProof/>
        </w:rPr>
        <w:t>OWASP Mobile 2016 Top 10 vulnerabilities Summary</w:t>
      </w:r>
    </w:p>
    <w:p w14:paraId="7B440484" w14:textId="77777777" w:rsidR="00455E8C" w:rsidRDefault="00455E8C">
      <w:pPr>
        <w:pStyle w:val="TOC2"/>
        <w:tabs>
          <w:tab w:val="left" w:pos="1200"/>
        </w:tabs>
        <w:rPr>
          <w:rFonts w:asciiTheme="minorHAnsi" w:eastAsiaTheme="minorEastAsia" w:hAnsiTheme="minorHAnsi" w:cstheme="minorBidi"/>
          <w:smallCaps w:val="0"/>
          <w:noProof/>
          <w:color w:val="auto"/>
          <w:sz w:val="24"/>
          <w:szCs w:val="24"/>
          <w:lang w:val="en-FR" w:eastAsia="en-GB"/>
        </w:rPr>
      </w:pPr>
      <w:r w:rsidRPr="00F93519">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4"/>
          <w:szCs w:val="24"/>
          <w:lang w:val="en-FR" w:eastAsia="en-GB"/>
        </w:rPr>
        <w:tab/>
      </w:r>
      <w:r w:rsidRPr="00F93519">
        <w:rPr>
          <w:rFonts w:eastAsia="Calibri"/>
          <w:noProof/>
        </w:rPr>
        <w:t>OWASP -2016 Mobile M1 - Improper Platform Usage</w:t>
      </w:r>
    </w:p>
    <w:p w14:paraId="7B6E491D" w14:textId="77777777" w:rsidR="00455E8C" w:rsidRDefault="00455E8C">
      <w:pPr>
        <w:pStyle w:val="TOC2"/>
        <w:tabs>
          <w:tab w:val="left" w:pos="1200"/>
        </w:tabs>
        <w:rPr>
          <w:rFonts w:asciiTheme="minorHAnsi" w:eastAsiaTheme="minorEastAsia" w:hAnsiTheme="minorHAnsi" w:cstheme="minorBidi"/>
          <w:smallCaps w:val="0"/>
          <w:noProof/>
          <w:color w:val="auto"/>
          <w:sz w:val="24"/>
          <w:szCs w:val="24"/>
          <w:lang w:val="en-FR" w:eastAsia="en-GB"/>
        </w:rPr>
      </w:pPr>
      <w:r w:rsidRPr="00F93519">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4"/>
          <w:szCs w:val="24"/>
          <w:lang w:val="en-FR" w:eastAsia="en-GB"/>
        </w:rPr>
        <w:tab/>
      </w:r>
      <w:r w:rsidRPr="00F93519">
        <w:rPr>
          <w:rFonts w:eastAsia="Calibri"/>
          <w:noProof/>
          <w:lang w:val="it-IT"/>
        </w:rPr>
        <w:t>OWASP -2016 Mobile M2 – Insecure Data Storage</w:t>
      </w:r>
    </w:p>
    <w:p w14:paraId="50F7E5D4" w14:textId="77777777" w:rsidR="00455E8C" w:rsidRDefault="00455E8C">
      <w:pPr>
        <w:pStyle w:val="TOC2"/>
        <w:tabs>
          <w:tab w:val="left" w:pos="1200"/>
        </w:tabs>
        <w:rPr>
          <w:rFonts w:asciiTheme="minorHAnsi" w:eastAsiaTheme="minorEastAsia" w:hAnsiTheme="minorHAnsi" w:cstheme="minorBidi"/>
          <w:smallCaps w:val="0"/>
          <w:noProof/>
          <w:color w:val="auto"/>
          <w:sz w:val="24"/>
          <w:szCs w:val="24"/>
          <w:lang w:val="en-FR" w:eastAsia="en-GB"/>
        </w:rPr>
      </w:pPr>
      <w:r w:rsidRPr="00F93519">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4"/>
          <w:szCs w:val="24"/>
          <w:lang w:val="en-FR" w:eastAsia="en-GB"/>
        </w:rPr>
        <w:tab/>
      </w:r>
      <w:r w:rsidRPr="00F93519">
        <w:rPr>
          <w:rFonts w:eastAsia="Calibri"/>
          <w:noProof/>
          <w:lang w:val="it-IT"/>
        </w:rPr>
        <w:t>OWASP -2016 Mobile M3 – Insecure Communication</w:t>
      </w:r>
    </w:p>
    <w:p w14:paraId="5138DF70" w14:textId="77777777" w:rsidR="00455E8C" w:rsidRDefault="00455E8C">
      <w:pPr>
        <w:pStyle w:val="TOC2"/>
        <w:tabs>
          <w:tab w:val="left" w:pos="1200"/>
        </w:tabs>
        <w:rPr>
          <w:rFonts w:asciiTheme="minorHAnsi" w:eastAsiaTheme="minorEastAsia" w:hAnsiTheme="minorHAnsi" w:cstheme="minorBidi"/>
          <w:smallCaps w:val="0"/>
          <w:noProof/>
          <w:color w:val="auto"/>
          <w:sz w:val="24"/>
          <w:szCs w:val="24"/>
          <w:lang w:val="en-FR" w:eastAsia="en-GB"/>
        </w:rPr>
      </w:pPr>
      <w:r w:rsidRPr="00F93519">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4"/>
          <w:szCs w:val="24"/>
          <w:lang w:val="en-FR" w:eastAsia="en-GB"/>
        </w:rPr>
        <w:tab/>
      </w:r>
      <w:r w:rsidRPr="00F93519">
        <w:rPr>
          <w:rFonts w:eastAsia="Calibri"/>
          <w:noProof/>
        </w:rPr>
        <w:t>OWASP -2016 Mobile M4 – Insecure Authentication</w:t>
      </w:r>
    </w:p>
    <w:p w14:paraId="0DE0BB56" w14:textId="77777777" w:rsidR="00455E8C" w:rsidRDefault="00455E8C">
      <w:pPr>
        <w:pStyle w:val="TOC2"/>
        <w:tabs>
          <w:tab w:val="left" w:pos="1200"/>
        </w:tabs>
        <w:rPr>
          <w:rFonts w:asciiTheme="minorHAnsi" w:eastAsiaTheme="minorEastAsia" w:hAnsiTheme="minorHAnsi" w:cstheme="minorBidi"/>
          <w:smallCaps w:val="0"/>
          <w:noProof/>
          <w:color w:val="auto"/>
          <w:sz w:val="24"/>
          <w:szCs w:val="24"/>
          <w:lang w:val="en-FR" w:eastAsia="en-GB"/>
        </w:rPr>
      </w:pPr>
      <w:r w:rsidRPr="00F93519">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4"/>
          <w:szCs w:val="24"/>
          <w:lang w:val="en-FR" w:eastAsia="en-GB"/>
        </w:rPr>
        <w:tab/>
      </w:r>
      <w:r w:rsidRPr="00F93519">
        <w:rPr>
          <w:rFonts w:eastAsia="Calibri"/>
          <w:noProof/>
        </w:rPr>
        <w:t>OWASP -2016 Mobile M5 – Insufficient Cryptography</w:t>
      </w:r>
    </w:p>
    <w:p w14:paraId="017F7816" w14:textId="77777777" w:rsidR="00455E8C" w:rsidRDefault="00455E8C">
      <w:pPr>
        <w:pStyle w:val="TOC2"/>
        <w:tabs>
          <w:tab w:val="left" w:pos="1200"/>
        </w:tabs>
        <w:rPr>
          <w:rFonts w:asciiTheme="minorHAnsi" w:eastAsiaTheme="minorEastAsia" w:hAnsiTheme="minorHAnsi" w:cstheme="minorBidi"/>
          <w:smallCaps w:val="0"/>
          <w:noProof/>
          <w:color w:val="auto"/>
          <w:sz w:val="24"/>
          <w:szCs w:val="24"/>
          <w:lang w:val="en-FR" w:eastAsia="en-GB"/>
        </w:rPr>
      </w:pPr>
      <w:r w:rsidRPr="00F93519">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4"/>
          <w:szCs w:val="24"/>
          <w:lang w:val="en-FR" w:eastAsia="en-GB"/>
        </w:rPr>
        <w:tab/>
      </w:r>
      <w:r w:rsidRPr="00F93519">
        <w:rPr>
          <w:rFonts w:eastAsia="Calibri"/>
          <w:noProof/>
        </w:rPr>
        <w:t>OWASP -2016 Mobile M6 – Insecure Authorization</w:t>
      </w:r>
    </w:p>
    <w:p w14:paraId="122E8D0E" w14:textId="77777777" w:rsidR="00455E8C" w:rsidRDefault="00455E8C">
      <w:pPr>
        <w:pStyle w:val="TOC2"/>
        <w:tabs>
          <w:tab w:val="left" w:pos="1200"/>
        </w:tabs>
        <w:rPr>
          <w:rFonts w:asciiTheme="minorHAnsi" w:eastAsiaTheme="minorEastAsia" w:hAnsiTheme="minorHAnsi" w:cstheme="minorBidi"/>
          <w:smallCaps w:val="0"/>
          <w:noProof/>
          <w:color w:val="auto"/>
          <w:sz w:val="24"/>
          <w:szCs w:val="24"/>
          <w:lang w:val="en-FR" w:eastAsia="en-GB"/>
        </w:rPr>
      </w:pPr>
      <w:r w:rsidRPr="00F93519">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4"/>
          <w:szCs w:val="24"/>
          <w:lang w:val="en-FR" w:eastAsia="en-GB"/>
        </w:rPr>
        <w:tab/>
      </w:r>
      <w:r w:rsidRPr="00F93519">
        <w:rPr>
          <w:rFonts w:eastAsia="Calibri"/>
          <w:noProof/>
          <w:lang w:val="fr-FR"/>
        </w:rPr>
        <w:t>OWASP -2016 Mobile M7 – Client Code Quality</w:t>
      </w:r>
    </w:p>
    <w:p w14:paraId="1EE61A3F" w14:textId="77777777" w:rsidR="00455E8C" w:rsidRDefault="00455E8C">
      <w:pPr>
        <w:pStyle w:val="TOC1"/>
        <w:tabs>
          <w:tab w:val="left" w:pos="737"/>
        </w:tabs>
        <w:rPr>
          <w:rFonts w:asciiTheme="minorHAnsi" w:eastAsiaTheme="minorEastAsia" w:hAnsiTheme="minorHAnsi" w:cstheme="minorBidi"/>
          <w:b w:val="0"/>
          <w:caps w:val="0"/>
          <w:noProof/>
          <w:color w:val="auto"/>
          <w:sz w:val="24"/>
          <w:szCs w:val="24"/>
          <w:lang w:val="en-FR" w:eastAsia="en-GB"/>
        </w:rPr>
      </w:pPr>
      <w:r>
        <w:rPr>
          <w:noProof/>
        </w:rPr>
        <w:t>3.</w:t>
      </w:r>
      <w:r>
        <w:rPr>
          <w:rFonts w:asciiTheme="minorHAnsi" w:eastAsiaTheme="minorEastAsia" w:hAnsiTheme="minorHAnsi" w:cstheme="minorBidi"/>
          <w:b w:val="0"/>
          <w:caps w:val="0"/>
          <w:noProof/>
          <w:color w:val="auto"/>
          <w:sz w:val="24"/>
          <w:szCs w:val="24"/>
          <w:lang w:val="en-FR" w:eastAsia="en-GB"/>
        </w:rPr>
        <w:tab/>
      </w:r>
      <w:r>
        <w:rPr>
          <w:noProof/>
        </w:rPr>
        <w:t>Appendix</w:t>
      </w:r>
    </w:p>
    <w:p w14:paraId="7C899ECA" w14:textId="77777777" w:rsidR="00455E8C" w:rsidRDefault="00455E8C">
      <w:pPr>
        <w:pStyle w:val="TOC2"/>
        <w:tabs>
          <w:tab w:val="left" w:pos="1200"/>
        </w:tabs>
        <w:rPr>
          <w:rFonts w:asciiTheme="minorHAnsi" w:eastAsiaTheme="minorEastAsia" w:hAnsiTheme="minorHAnsi" w:cstheme="minorBidi"/>
          <w:smallCaps w:val="0"/>
          <w:noProof/>
          <w:color w:val="auto"/>
          <w:sz w:val="24"/>
          <w:szCs w:val="24"/>
          <w:lang w:val="en-FR" w:eastAsia="en-GB"/>
        </w:rPr>
      </w:pPr>
      <w:r w:rsidRPr="00F93519">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4"/>
          <w:szCs w:val="24"/>
          <w:lang w:val="en-FR" w:eastAsia="en-GB"/>
        </w:rPr>
        <w:tab/>
      </w:r>
      <w:r w:rsidRPr="00F93519">
        <w:rPr>
          <w:noProof/>
        </w:rPr>
        <w:t>About CAST Software Intelligence</w:t>
      </w:r>
    </w:p>
    <w:p w14:paraId="469DA0E8" w14:textId="77777777" w:rsidR="00455E8C" w:rsidRDefault="00455E8C">
      <w:pPr>
        <w:pStyle w:val="TOC2"/>
        <w:tabs>
          <w:tab w:val="left" w:pos="1200"/>
        </w:tabs>
        <w:rPr>
          <w:rFonts w:asciiTheme="minorHAnsi" w:eastAsiaTheme="minorEastAsia" w:hAnsiTheme="minorHAnsi" w:cstheme="minorBidi"/>
          <w:smallCaps w:val="0"/>
          <w:noProof/>
          <w:color w:val="auto"/>
          <w:sz w:val="24"/>
          <w:szCs w:val="24"/>
          <w:lang w:val="en-FR" w:eastAsia="en-GB"/>
        </w:rPr>
      </w:pPr>
      <w:r w:rsidRPr="00F93519">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4"/>
          <w:szCs w:val="24"/>
          <w:lang w:val="en-FR" w:eastAsia="en-GB"/>
        </w:rPr>
        <w:tab/>
      </w:r>
      <w:r w:rsidRPr="00F93519">
        <w:rPr>
          <w:noProof/>
        </w:rPr>
        <w:t>About CAST Security</w:t>
      </w:r>
    </w:p>
    <w:p w14:paraId="31007FBA" w14:textId="4A6391E1" w:rsidR="00C9214B" w:rsidRPr="00B1237A" w:rsidRDefault="00617BF6"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6" w:name="_Toc531862197"/>
      <w:bookmarkStart w:id="7" w:name="_Toc531948643"/>
      <w:bookmarkStart w:id="8" w:name="_Toc21077535"/>
      <w:bookmarkStart w:id="9" w:name="_Toc32417126"/>
      <w:r w:rsidR="005773E4">
        <w:t>Introduction</w:t>
      </w:r>
      <w:bookmarkEnd w:id="6"/>
      <w:bookmarkEnd w:id="7"/>
      <w:bookmarkEnd w:id="8"/>
      <w:bookmarkEnd w:id="9"/>
    </w:p>
    <w:p w14:paraId="4072C55F" w14:textId="77777777" w:rsidR="00D9224C" w:rsidRDefault="00D9224C" w:rsidP="00D9224C">
      <w:pPr>
        <w:spacing w:after="0" w:line="240" w:lineRule="auto"/>
        <w:ind w:right="657"/>
      </w:pPr>
      <w:bookmarkStart w:id="10"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0E0AB2BE" w14:textId="77777777" w:rsidR="00D9224C" w:rsidRDefault="00D9224C" w:rsidP="00D9224C">
      <w:pPr>
        <w:spacing w:after="0" w:line="240" w:lineRule="auto"/>
        <w:ind w:right="657"/>
      </w:pPr>
    </w:p>
    <w:p w14:paraId="4B77E5B6" w14:textId="5D6E0852" w:rsidR="00D9224C" w:rsidRPr="00755F5D" w:rsidRDefault="00D9224C" w:rsidP="00D9224C">
      <w:pPr>
        <w:spacing w:after="0" w:line="240" w:lineRule="auto"/>
        <w:ind w:right="657"/>
      </w:pPr>
      <w:r w:rsidRPr="005773E4">
        <w:t xml:space="preserve">CAST AIP </w:t>
      </w:r>
      <w:r>
        <w:t>adapts the quality rules from best-in-class industry standards (OWASP, CWE, CISQ</w:t>
      </w:r>
      <w:r w:rsidR="00124BEF">
        <w:t>, PCI, NIST</w:t>
      </w:r>
      <w:r>
        <w: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11" w:name="_Toc531862198"/>
      <w:bookmarkStart w:id="12" w:name="_Toc531948644"/>
      <w:bookmarkStart w:id="13" w:name="_Toc21077536"/>
      <w:bookmarkStart w:id="14" w:name="_Toc32417127"/>
      <w:r w:rsidRPr="005773E4">
        <w:rPr>
          <w:lang w:val="en-US"/>
        </w:rPr>
        <w:t xml:space="preserve">Application </w:t>
      </w:r>
      <w:bookmarkEnd w:id="10"/>
      <w:r w:rsidR="005773E4">
        <w:rPr>
          <w:lang w:val="en-US"/>
        </w:rPr>
        <w:t>Characteristics</w:t>
      </w:r>
      <w:bookmarkEnd w:id="11"/>
      <w:bookmarkEnd w:id="12"/>
      <w:bookmarkEnd w:id="13"/>
      <w:bookmarkEnd w:id="1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C63658">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Value</w:t>
            </w:r>
          </w:p>
        </w:tc>
      </w:tr>
      <w:tr w:rsidR="002638B2" w:rsidRPr="005773E4" w14:paraId="57F86C42"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C63658">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C63658">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6510C9B2" w:rsidR="007B070B" w:rsidRPr="00B1237A" w:rsidRDefault="00D439D1" w:rsidP="002638B2">
      <w:pPr>
        <w:spacing w:after="0" w:line="240" w:lineRule="auto"/>
        <w:ind w:right="657"/>
        <w:rPr>
          <w:rFonts w:asciiTheme="minorHAnsi" w:hAnsiTheme="minorHAnsi"/>
          <w:noProof/>
          <w:sz w:val="22"/>
        </w:rPr>
      </w:pPr>
      <w:r>
        <w:rPr>
          <w:noProof/>
          <w:lang w:eastAsia="en-US"/>
        </w:rPr>
        <w:drawing>
          <wp:inline distT="0" distB="0" distL="0" distR="0" wp14:anchorId="5016AF05" wp14:editId="1145283D">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44C32A06" w:rsidR="002638B2" w:rsidRPr="00B1237A" w:rsidRDefault="00592C0F" w:rsidP="0048154C">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9F2CAD5" w14:textId="26838F7A" w:rsidR="0048154C" w:rsidRDefault="0048154C" w:rsidP="002638B2">
      <w:pPr>
        <w:spacing w:after="0" w:line="240" w:lineRule="auto"/>
        <w:ind w:left="0" w:right="657"/>
        <w:jc w:val="left"/>
      </w:pPr>
    </w:p>
    <w:p w14:paraId="7FDB94BE" w14:textId="77777777" w:rsidR="0048154C" w:rsidRDefault="0048154C" w:rsidP="002638B2">
      <w:pPr>
        <w:spacing w:after="0" w:line="240" w:lineRule="auto"/>
        <w:ind w:left="0" w:right="657"/>
        <w:jc w:val="left"/>
      </w:pPr>
    </w:p>
    <w:p w14:paraId="0C886EAA" w14:textId="77777777" w:rsidR="0048154C" w:rsidRDefault="0048154C" w:rsidP="002638B2">
      <w:pPr>
        <w:spacing w:after="0" w:line="240" w:lineRule="auto"/>
        <w:ind w:left="0" w:right="657"/>
        <w:jc w:val="left"/>
      </w:pPr>
    </w:p>
    <w:p w14:paraId="4807432A" w14:textId="77777777" w:rsidR="0048154C" w:rsidRDefault="0048154C" w:rsidP="002638B2">
      <w:pPr>
        <w:spacing w:after="0" w:line="240" w:lineRule="auto"/>
        <w:ind w:left="0" w:right="657"/>
        <w:jc w:val="left"/>
      </w:pPr>
    </w:p>
    <w:p w14:paraId="2DBC5321" w14:textId="77777777" w:rsidR="0048154C" w:rsidRDefault="0048154C" w:rsidP="002638B2">
      <w:pPr>
        <w:spacing w:after="0" w:line="240" w:lineRule="auto"/>
        <w:ind w:left="0" w:right="657"/>
        <w:jc w:val="left"/>
      </w:pPr>
    </w:p>
    <w:p w14:paraId="7173FD02" w14:textId="77777777" w:rsidR="0048154C" w:rsidRDefault="0048154C" w:rsidP="002638B2">
      <w:pPr>
        <w:spacing w:after="0" w:line="240" w:lineRule="auto"/>
        <w:ind w:left="0" w:right="657"/>
        <w:jc w:val="left"/>
      </w:pPr>
    </w:p>
    <w:p w14:paraId="5E5BFD7C" w14:textId="77777777" w:rsidR="0048154C" w:rsidRDefault="0048154C" w:rsidP="002638B2">
      <w:pPr>
        <w:spacing w:after="0" w:line="240" w:lineRule="auto"/>
        <w:ind w:left="0" w:right="657"/>
        <w:jc w:val="left"/>
      </w:pPr>
    </w:p>
    <w:p w14:paraId="63830A8A" w14:textId="77777777" w:rsidR="0048154C" w:rsidRDefault="0048154C" w:rsidP="002638B2">
      <w:pPr>
        <w:spacing w:after="0" w:line="240" w:lineRule="auto"/>
        <w:ind w:left="0" w:right="657"/>
        <w:jc w:val="left"/>
      </w:pPr>
    </w:p>
    <w:p w14:paraId="499D4560" w14:textId="77777777" w:rsidR="0048154C" w:rsidRDefault="0048154C" w:rsidP="002638B2">
      <w:pPr>
        <w:spacing w:after="0" w:line="240" w:lineRule="auto"/>
        <w:ind w:left="0" w:right="657"/>
        <w:jc w:val="left"/>
      </w:pPr>
    </w:p>
    <w:p w14:paraId="62195A62" w14:textId="77777777" w:rsidR="0048154C" w:rsidRDefault="0048154C" w:rsidP="002638B2">
      <w:pPr>
        <w:spacing w:after="0" w:line="240" w:lineRule="auto"/>
        <w:ind w:left="0" w:right="657"/>
        <w:jc w:val="left"/>
      </w:pPr>
    </w:p>
    <w:p w14:paraId="71ADE31A" w14:textId="77777777" w:rsidR="0048154C" w:rsidRDefault="0048154C" w:rsidP="002638B2">
      <w:pPr>
        <w:spacing w:after="0" w:line="240" w:lineRule="auto"/>
        <w:ind w:left="0" w:right="657"/>
        <w:jc w:val="left"/>
      </w:pPr>
    </w:p>
    <w:p w14:paraId="168A9F58" w14:textId="77777777" w:rsidR="006E472D" w:rsidRDefault="006E472D">
      <w:pPr>
        <w:spacing w:after="0" w:line="240" w:lineRule="auto"/>
        <w:ind w:left="0"/>
        <w:jc w:val="left"/>
        <w:rPr>
          <w:b/>
          <w:color w:val="336699"/>
          <w:sz w:val="20"/>
          <w:szCs w:val="16"/>
          <w:lang w:eastAsia="x-none"/>
        </w:rPr>
      </w:pPr>
      <w:r>
        <w:br w:type="page"/>
      </w:r>
    </w:p>
    <w:p w14:paraId="6484D866" w14:textId="7E167E4E" w:rsidR="004708D5" w:rsidRPr="005773E4" w:rsidRDefault="00F26D65" w:rsidP="002638B2">
      <w:pPr>
        <w:pStyle w:val="Heading1"/>
        <w:ind w:right="657"/>
        <w:rPr>
          <w:rFonts w:asciiTheme="minorHAnsi" w:hAnsiTheme="minorHAnsi"/>
          <w:noProof/>
          <w:sz w:val="22"/>
        </w:rPr>
      </w:pPr>
      <w:bookmarkStart w:id="15" w:name="_Toc531862199"/>
      <w:bookmarkStart w:id="16" w:name="_Toc531948645"/>
      <w:bookmarkStart w:id="17" w:name="_Toc21077537"/>
      <w:bookmarkStart w:id="18" w:name="_Toc32417128"/>
      <w:r>
        <w:lastRenderedPageBreak/>
        <w:t>OWASP Mobile 2016</w:t>
      </w:r>
      <w:bookmarkEnd w:id="15"/>
      <w:bookmarkEnd w:id="16"/>
      <w:r>
        <w:t xml:space="preserve"> Summary</w:t>
      </w:r>
      <w:bookmarkEnd w:id="17"/>
      <w:bookmarkEnd w:id="18"/>
    </w:p>
    <w:p w14:paraId="576EB6C4" w14:textId="533155DA"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w:t>
      </w:r>
      <w:r w:rsidR="00C9367C">
        <w:rPr>
          <w:rFonts w:asciiTheme="minorHAnsi" w:hAnsiTheme="minorHAnsi"/>
          <w:noProof/>
          <w:sz w:val="20"/>
        </w:rPr>
        <w:t>s</w:t>
      </w:r>
      <w:r w:rsidRPr="00E710C3">
        <w:rPr>
          <w:rFonts w:asciiTheme="minorHAnsi" w:hAnsiTheme="minorHAnsi"/>
          <w:noProof/>
          <w:sz w:val="20"/>
        </w:rPr>
        <w:t xml:space="preserve"> a summary of the most severe s</w:t>
      </w:r>
      <w:r w:rsidR="00E5181E">
        <w:rPr>
          <w:rFonts w:asciiTheme="minorHAnsi" w:hAnsiTheme="minorHAnsi"/>
          <w:noProof/>
          <w:sz w:val="20"/>
        </w:rPr>
        <w:t>e</w:t>
      </w:r>
      <w:r w:rsidRPr="00E710C3">
        <w:rPr>
          <w:rFonts w:asciiTheme="minorHAnsi" w:hAnsiTheme="minorHAnsi"/>
          <w:noProof/>
          <w:sz w:val="20"/>
        </w:rPr>
        <w:t>curity vulnerability identified in the structural quality analysis and me</w:t>
      </w:r>
      <w:r w:rsidR="00C9367C">
        <w:rPr>
          <w:rFonts w:asciiTheme="minorHAnsi" w:hAnsiTheme="minorHAnsi"/>
          <w:noProof/>
          <w:sz w:val="20"/>
        </w:rPr>
        <w:t>a</w:t>
      </w:r>
      <w:r w:rsidRPr="00E710C3">
        <w:rPr>
          <w:rFonts w:asciiTheme="minorHAnsi" w:hAnsiTheme="minorHAnsi"/>
          <w:noProof/>
          <w:sz w:val="20"/>
        </w:rPr>
        <w:t xml:space="preserv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C92B0B">
        <w:rPr>
          <w:rFonts w:asciiTheme="minorHAnsi" w:hAnsiTheme="minorHAnsi"/>
          <w:noProof/>
          <w:sz w:val="20"/>
        </w:rPr>
        <w:t>Mobile 2016</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w:t>
      </w:r>
      <w:hyperlink r:id="rId11" w:anchor="tab=Top_10_Mobile_Risks" w:history="1">
        <w:r w:rsidR="004E6E82" w:rsidRPr="004E6E82">
          <w:rPr>
            <w:rStyle w:val="Hyperlink"/>
            <w:rFonts w:asciiTheme="minorHAnsi" w:hAnsiTheme="minorHAnsi"/>
            <w:noProof/>
            <w:sz w:val="20"/>
          </w:rPr>
          <w:t>here</w:t>
        </w:r>
      </w:hyperlink>
      <w:r w:rsidR="004E6E82">
        <w:rPr>
          <w:rFonts w:asciiTheme="minorHAnsi" w:hAnsiTheme="minorHAnsi"/>
          <w:noProof/>
          <w:sz w:val="20"/>
        </w:rPr>
        <w:t>.</w:t>
      </w:r>
      <w:r w:rsidR="007023C3">
        <w:rPr>
          <w:rFonts w:asciiTheme="minorHAnsi" w:hAnsiTheme="minorHAnsi"/>
          <w:noProof/>
          <w:sz w:val="20"/>
        </w:rPr>
        <w:t xml:space="preserve"> </w:t>
      </w:r>
    </w:p>
    <w:p w14:paraId="3826C5AC" w14:textId="77777777" w:rsidR="007023C3" w:rsidRDefault="007023C3" w:rsidP="002638B2">
      <w:pPr>
        <w:ind w:left="0" w:right="657"/>
        <w:jc w:val="left"/>
        <w:rPr>
          <w:rFonts w:asciiTheme="minorHAnsi" w:hAnsiTheme="minorHAnsi"/>
          <w:noProof/>
          <w:sz w:val="20"/>
        </w:rPr>
      </w:pPr>
    </w:p>
    <w:p w14:paraId="4D6664C1" w14:textId="4E4E0F57" w:rsidR="000B1DF2" w:rsidRPr="00212651" w:rsidRDefault="000B1DF2" w:rsidP="002638B2">
      <w:pPr>
        <w:pStyle w:val="Heading2"/>
        <w:spacing w:after="0"/>
        <w:ind w:left="540" w:right="657" w:hanging="540"/>
        <w:rPr>
          <w:rFonts w:eastAsia="Calibri"/>
        </w:rPr>
      </w:pPr>
      <w:bookmarkStart w:id="19" w:name="_Toc531862200"/>
      <w:bookmarkStart w:id="20" w:name="_Toc531948646"/>
      <w:bookmarkStart w:id="21" w:name="_Toc21077538"/>
      <w:bookmarkStart w:id="22" w:name="_Toc32417129"/>
      <w:r>
        <w:rPr>
          <w:rFonts w:eastAsia="Calibri"/>
          <w:lang w:val="en-US"/>
        </w:rPr>
        <w:t xml:space="preserve">OWASP </w:t>
      </w:r>
      <w:r w:rsidR="00C92B0B">
        <w:rPr>
          <w:rFonts w:eastAsia="Calibri"/>
          <w:lang w:val="en-US"/>
        </w:rPr>
        <w:t>Mobile 2016</w:t>
      </w:r>
      <w:r>
        <w:rPr>
          <w:rFonts w:eastAsia="Calibri"/>
          <w:lang w:val="en-US"/>
        </w:rPr>
        <w:t xml:space="preserve"> Top 10 </w:t>
      </w:r>
      <w:r w:rsidR="004E6E82">
        <w:rPr>
          <w:rFonts w:eastAsia="Calibri"/>
          <w:lang w:val="en-US"/>
        </w:rPr>
        <w:t>vulnerabilities</w:t>
      </w:r>
      <w:bookmarkEnd w:id="19"/>
      <w:bookmarkEnd w:id="20"/>
      <w:r w:rsidR="00A658DC">
        <w:rPr>
          <w:rFonts w:eastAsia="Calibri"/>
          <w:lang w:val="en-US"/>
        </w:rPr>
        <w:t xml:space="preserve"> Summary</w:t>
      </w:r>
      <w:bookmarkEnd w:id="21"/>
      <w:bookmarkEnd w:id="22"/>
    </w:p>
    <w:p w14:paraId="11E67AE7" w14:textId="4B920462" w:rsidR="007023C3" w:rsidRDefault="007023C3" w:rsidP="002638B2">
      <w:pPr>
        <w:pStyle w:val="BodyContent"/>
        <w:ind w:right="657"/>
        <w:rPr>
          <w:rFonts w:asciiTheme="minorHAnsi" w:hAnsiTheme="minorHAnsi" w:cstheme="minorHAnsi"/>
          <w:sz w:val="20"/>
          <w:szCs w:val="20"/>
        </w:rPr>
      </w:pPr>
    </w:p>
    <w:p w14:paraId="28F6AAC2" w14:textId="33F3B4BD" w:rsidR="00F74473" w:rsidRDefault="00F74473" w:rsidP="00F74473">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anchor="tab=Top_10_Mobile_Risks" w:history="1">
        <w:r w:rsidRPr="00F74473">
          <w:rPr>
            <w:rStyle w:val="Hyperlink"/>
            <w:rFonts w:asciiTheme="minorHAnsi" w:hAnsiTheme="minorHAnsi" w:cstheme="minorHAnsi"/>
            <w:sz w:val="20"/>
            <w:szCs w:val="20"/>
          </w:rPr>
          <w:t>OWASP Top 10</w:t>
        </w:r>
      </w:hyperlink>
      <w:r w:rsidRPr="00F74473">
        <w:rPr>
          <w:rStyle w:val="Hyperlink"/>
          <w:rFonts w:asciiTheme="minorHAnsi" w:hAnsiTheme="minorHAnsi" w:cstheme="minorHAnsi"/>
          <w:sz w:val="20"/>
          <w:szCs w:val="20"/>
        </w:rPr>
        <w:t> </w:t>
      </w:r>
      <w:r w:rsidRPr="00AA00D5">
        <w:rPr>
          <w:rFonts w:asciiTheme="minorHAnsi" w:hAnsiTheme="minorHAnsi" w:cstheme="minorHAnsi"/>
          <w:sz w:val="20"/>
          <w:szCs w:val="20"/>
        </w:rPr>
        <w:t>focuses on identifying the most serious web application security risks for a broad array of organizations.</w:t>
      </w:r>
    </w:p>
    <w:p w14:paraId="6700E151" w14:textId="251AEC8B" w:rsidR="000B1DF2" w:rsidRDefault="00A658DC" w:rsidP="002638B2">
      <w:pPr>
        <w:pStyle w:val="BodyContent"/>
        <w:ind w:right="657"/>
        <w:rPr>
          <w:rFonts w:asciiTheme="minorHAnsi" w:hAnsiTheme="minorHAnsi" w:cstheme="minorHAnsi"/>
          <w:sz w:val="20"/>
          <w:szCs w:val="20"/>
        </w:rPr>
      </w:pPr>
      <w:r w:rsidRPr="00A658DC">
        <w:rPr>
          <w:rFonts w:asciiTheme="minorHAnsi" w:hAnsiTheme="minorHAnsi" w:cstheme="minorHAnsi"/>
          <w:sz w:val="20"/>
          <w:szCs w:val="20"/>
        </w:rPr>
        <w:t>Findings summary for CAST under</w:t>
      </w:r>
      <w:r>
        <w:rPr>
          <w:rFonts w:asciiTheme="minorHAnsi" w:hAnsiTheme="minorHAnsi" w:cstheme="minorHAnsi"/>
          <w:sz w:val="20"/>
          <w:szCs w:val="20"/>
        </w:rPr>
        <w:t xml:space="preserve"> OWASP Mobile 2016 Standard.</w:t>
      </w:r>
    </w:p>
    <w:tbl>
      <w:tblPr>
        <w:tblStyle w:val="GridTable1Light-Accent1"/>
        <w:tblW w:w="9000" w:type="dxa"/>
        <w:tblLayout w:type="fixed"/>
        <w:tblLook w:val="04A0" w:firstRow="1" w:lastRow="0" w:firstColumn="1" w:lastColumn="0" w:noHBand="0" w:noVBand="1"/>
        <w:tblDescription w:val="TABLE;QUALITY_STANDARDS_EVOLUTION;STD=OWASP-Mobile-2016"/>
      </w:tblPr>
      <w:tblGrid>
        <w:gridCol w:w="4675"/>
        <w:gridCol w:w="1440"/>
        <w:gridCol w:w="1530"/>
        <w:gridCol w:w="1355"/>
      </w:tblGrid>
      <w:tr w:rsidR="007023C3" w:rsidRPr="00AC5F7C" w14:paraId="447182E1" w14:textId="77777777" w:rsidTr="00A73AC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362B7BD7" w:rsidR="007023C3" w:rsidRPr="00FC19A1" w:rsidRDefault="00F64336" w:rsidP="00A73AC5">
            <w:pPr>
              <w:ind w:left="330" w:right="657"/>
              <w:jc w:val="left"/>
              <w:rPr>
                <w:rFonts w:ascii="Open Sans" w:hAnsi="Open Sans" w:cs="Open Sans"/>
              </w:rPr>
            </w:pPr>
            <w:r>
              <w:rPr>
                <w:rFonts w:ascii="Open Sans" w:hAnsi="Open Sans" w:cs="Open Sans"/>
              </w:rPr>
              <w:t>OWASP-</w:t>
            </w:r>
            <w:r w:rsidR="00124BEF">
              <w:rPr>
                <w:rFonts w:ascii="Open Sans" w:hAnsi="Open Sans" w:cs="Open Sans"/>
              </w:rPr>
              <w:t>Mobile 2016</w:t>
            </w:r>
          </w:p>
        </w:tc>
        <w:tc>
          <w:tcPr>
            <w:tcW w:w="1440" w:type="dxa"/>
            <w:shd w:val="clear" w:color="auto" w:fill="DBE5F1" w:themeFill="accent1" w:themeFillTint="33"/>
            <w:vAlign w:val="center"/>
          </w:tcPr>
          <w:p w14:paraId="1DBF3FEC" w14:textId="5C0465F2" w:rsidR="007023C3" w:rsidRPr="00AC5F7C" w:rsidRDefault="007023C3" w:rsidP="00A73AC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530" w:type="dxa"/>
            <w:shd w:val="clear" w:color="auto" w:fill="DBE5F1" w:themeFill="accent1" w:themeFillTint="33"/>
            <w:vAlign w:val="center"/>
          </w:tcPr>
          <w:p w14:paraId="4D03F1BD" w14:textId="2FC7D87F" w:rsidR="007023C3" w:rsidRPr="00AC5F7C" w:rsidRDefault="007023C3" w:rsidP="00A73AC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355" w:type="dxa"/>
            <w:shd w:val="clear" w:color="auto" w:fill="DBE5F1" w:themeFill="accent1" w:themeFillTint="33"/>
            <w:vAlign w:val="center"/>
          </w:tcPr>
          <w:p w14:paraId="2B5DB18F" w14:textId="20C942FA" w:rsidR="007023C3" w:rsidRPr="00934956" w:rsidRDefault="007023C3" w:rsidP="00A73AC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
        </w:tc>
      </w:tr>
      <w:tr w:rsidR="007023C3" w:rsidRPr="00CA2066" w14:paraId="779D7551"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46398CDC" w:rsidR="007023C3" w:rsidRPr="007675B2" w:rsidRDefault="00124BEF" w:rsidP="00AA3BA0">
            <w:pPr>
              <w:ind w:right="657"/>
              <w:jc w:val="left"/>
              <w:rPr>
                <w:rFonts w:ascii="Open Sans" w:hAnsi="Open Sans" w:cs="Open Sans"/>
                <w:b w:val="0"/>
              </w:rPr>
            </w:pPr>
            <w:r>
              <w:rPr>
                <w:rFonts w:ascii="Open Sans" w:hAnsi="Open Sans" w:cs="Open Sans"/>
                <w:b w:val="0"/>
              </w:rPr>
              <w:t>M1</w:t>
            </w:r>
          </w:p>
        </w:tc>
        <w:tc>
          <w:tcPr>
            <w:tcW w:w="1440" w:type="dxa"/>
          </w:tcPr>
          <w:p w14:paraId="6ED4A59B"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202FC7E"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5D4B6D65" w:rsidR="007023C3" w:rsidRPr="007675B2" w:rsidRDefault="00124BEF" w:rsidP="00AA3BA0">
            <w:pPr>
              <w:ind w:right="657"/>
              <w:jc w:val="left"/>
              <w:rPr>
                <w:rFonts w:ascii="Open Sans" w:hAnsi="Open Sans" w:cs="Open Sans"/>
                <w:b w:val="0"/>
              </w:rPr>
            </w:pPr>
            <w:r>
              <w:rPr>
                <w:rFonts w:ascii="Open Sans" w:hAnsi="Open Sans" w:cs="Open Sans"/>
                <w:b w:val="0"/>
              </w:rPr>
              <w:t>M</w:t>
            </w:r>
            <w:r w:rsidR="007023C3">
              <w:rPr>
                <w:rFonts w:ascii="Open Sans" w:hAnsi="Open Sans" w:cs="Open Sans"/>
                <w:b w:val="0"/>
              </w:rPr>
              <w:t>2</w:t>
            </w:r>
          </w:p>
        </w:tc>
        <w:tc>
          <w:tcPr>
            <w:tcW w:w="1440" w:type="dxa"/>
          </w:tcPr>
          <w:p w14:paraId="211EE165"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682B9ED"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61F48B14" w:rsidR="007023C3" w:rsidRPr="007675B2" w:rsidRDefault="00124BEF" w:rsidP="00AA3BA0">
            <w:pPr>
              <w:ind w:right="657"/>
              <w:jc w:val="left"/>
              <w:rPr>
                <w:rFonts w:ascii="Open Sans" w:hAnsi="Open Sans" w:cs="Open Sans"/>
                <w:b w:val="0"/>
              </w:rPr>
            </w:pPr>
            <w:r>
              <w:rPr>
                <w:rFonts w:ascii="Open Sans" w:hAnsi="Open Sans" w:cs="Open Sans"/>
                <w:b w:val="0"/>
              </w:rPr>
              <w:t>M</w:t>
            </w:r>
            <w:r w:rsidR="007023C3">
              <w:rPr>
                <w:rFonts w:ascii="Open Sans" w:hAnsi="Open Sans" w:cs="Open Sans"/>
                <w:b w:val="0"/>
              </w:rPr>
              <w:t>3</w:t>
            </w:r>
          </w:p>
        </w:tc>
        <w:tc>
          <w:tcPr>
            <w:tcW w:w="1440" w:type="dxa"/>
          </w:tcPr>
          <w:p w14:paraId="4BE665CF"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72D1137"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809B788" w:rsidR="007023C3" w:rsidRPr="007675B2" w:rsidRDefault="00124BEF" w:rsidP="00AA3BA0">
            <w:pPr>
              <w:ind w:right="657"/>
              <w:jc w:val="left"/>
              <w:rPr>
                <w:rFonts w:ascii="Open Sans" w:hAnsi="Open Sans" w:cs="Open Sans"/>
                <w:b w:val="0"/>
              </w:rPr>
            </w:pPr>
            <w:r>
              <w:rPr>
                <w:rFonts w:ascii="Open Sans" w:hAnsi="Open Sans" w:cs="Open Sans"/>
                <w:b w:val="0"/>
              </w:rPr>
              <w:t>M</w:t>
            </w:r>
            <w:r w:rsidR="007023C3">
              <w:rPr>
                <w:rFonts w:ascii="Open Sans" w:hAnsi="Open Sans" w:cs="Open Sans"/>
                <w:b w:val="0"/>
              </w:rPr>
              <w:t>4</w:t>
            </w:r>
          </w:p>
        </w:tc>
        <w:tc>
          <w:tcPr>
            <w:tcW w:w="1440" w:type="dxa"/>
          </w:tcPr>
          <w:p w14:paraId="3952727A"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09EE63A"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0C8E963B" w:rsidR="007023C3" w:rsidRPr="007675B2" w:rsidRDefault="00F64336" w:rsidP="00AA3BA0">
            <w:pPr>
              <w:ind w:right="657"/>
              <w:jc w:val="left"/>
              <w:rPr>
                <w:rFonts w:ascii="Open Sans" w:hAnsi="Open Sans" w:cs="Open Sans"/>
                <w:b w:val="0"/>
              </w:rPr>
            </w:pPr>
            <w:r>
              <w:rPr>
                <w:rFonts w:ascii="Open Sans" w:hAnsi="Open Sans" w:cs="Open Sans"/>
                <w:b w:val="0"/>
              </w:rPr>
              <w:t>…</w:t>
            </w:r>
          </w:p>
        </w:tc>
        <w:tc>
          <w:tcPr>
            <w:tcW w:w="1440" w:type="dxa"/>
          </w:tcPr>
          <w:p w14:paraId="26A966A0"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FE6A3EE"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648E3C17" w14:textId="37E618A0" w:rsidR="006906AB" w:rsidRDefault="000B1DF2" w:rsidP="00A73AC5">
      <w:pPr>
        <w:ind w:left="0" w:right="657"/>
        <w:rPr>
          <w:i/>
          <w:sz w:val="14"/>
        </w:rPr>
      </w:pPr>
      <w:r>
        <w:rPr>
          <w:i/>
          <w:sz w:val="14"/>
        </w:rPr>
        <w:t xml:space="preserve">Table </w:t>
      </w:r>
      <w:r w:rsidR="00B37425">
        <w:rPr>
          <w:i/>
          <w:sz w:val="14"/>
        </w:rPr>
        <w:t>2</w:t>
      </w:r>
      <w:r>
        <w:rPr>
          <w:i/>
          <w:sz w:val="14"/>
        </w:rPr>
        <w:t xml:space="preserve">: OWASP </w:t>
      </w:r>
      <w:r w:rsidR="00124BEF">
        <w:rPr>
          <w:i/>
          <w:sz w:val="14"/>
        </w:rPr>
        <w:t>Mobile 2016</w:t>
      </w:r>
      <w:r>
        <w:rPr>
          <w:i/>
          <w:sz w:val="14"/>
        </w:rPr>
        <w:t xml:space="preserve"> Top 10 Rules </w:t>
      </w:r>
      <w:r w:rsidR="006906AB">
        <w:rPr>
          <w:i/>
          <w:sz w:val="14"/>
        </w:rPr>
        <w:br w:type="page"/>
      </w:r>
    </w:p>
    <w:p w14:paraId="05FF8E5C" w14:textId="4709FD1B" w:rsidR="00BC02FA" w:rsidRPr="00212651" w:rsidRDefault="00BC02FA" w:rsidP="00BC02FA">
      <w:pPr>
        <w:pStyle w:val="Heading2"/>
        <w:spacing w:after="0"/>
        <w:ind w:left="540" w:right="657" w:hanging="540"/>
        <w:rPr>
          <w:rFonts w:eastAsia="Calibri"/>
        </w:rPr>
      </w:pPr>
      <w:bookmarkStart w:id="23" w:name="_Toc531865300"/>
      <w:bookmarkStart w:id="24" w:name="_Toc531949429"/>
      <w:bookmarkStart w:id="25" w:name="_Toc531949639"/>
      <w:bookmarkStart w:id="26" w:name="_Toc32417130"/>
      <w:r>
        <w:rPr>
          <w:rFonts w:eastAsia="Calibri"/>
          <w:lang w:val="en-US"/>
        </w:rPr>
        <w:lastRenderedPageBreak/>
        <w:t>OWASP -201</w:t>
      </w:r>
      <w:r w:rsidR="007137D1">
        <w:rPr>
          <w:rFonts w:eastAsia="Calibri"/>
          <w:lang w:val="en-US"/>
        </w:rPr>
        <w:t>6 Mobile</w:t>
      </w:r>
      <w:r>
        <w:rPr>
          <w:rFonts w:eastAsia="Calibri"/>
          <w:lang w:val="en-US"/>
        </w:rPr>
        <w:t xml:space="preserve"> </w:t>
      </w:r>
      <w:r w:rsidR="007137D1">
        <w:rPr>
          <w:rFonts w:eastAsia="Calibri"/>
          <w:lang w:val="en-US"/>
        </w:rPr>
        <w:t>M</w:t>
      </w:r>
      <w:r>
        <w:rPr>
          <w:rFonts w:eastAsia="Calibri"/>
          <w:lang w:val="en-US"/>
        </w:rPr>
        <w:t xml:space="preserve">1 - </w:t>
      </w:r>
      <w:bookmarkEnd w:id="23"/>
      <w:bookmarkEnd w:id="24"/>
      <w:bookmarkEnd w:id="25"/>
      <w:r w:rsidR="008B56DC" w:rsidRPr="008B56DC">
        <w:rPr>
          <w:rFonts w:eastAsia="Calibri"/>
          <w:lang w:val="en-US"/>
        </w:rPr>
        <w:t>Improper Platform Usage</w:t>
      </w:r>
      <w:bookmarkEnd w:id="26"/>
    </w:p>
    <w:p w14:paraId="38051885" w14:textId="77777777" w:rsidR="00BC02FA" w:rsidRDefault="00BC02FA" w:rsidP="00BC02FA">
      <w:pPr>
        <w:pStyle w:val="BodyContent"/>
        <w:ind w:right="657"/>
        <w:rPr>
          <w:rFonts w:asciiTheme="minorHAnsi" w:hAnsiTheme="minorHAnsi" w:cstheme="minorHAnsi"/>
          <w:sz w:val="20"/>
          <w:szCs w:val="20"/>
        </w:rPr>
      </w:pPr>
    </w:p>
    <w:p w14:paraId="70814CAD" w14:textId="77777777" w:rsidR="00282835" w:rsidRDefault="00282835" w:rsidP="00BC02FA">
      <w:pPr>
        <w:pStyle w:val="BodyContent"/>
        <w:ind w:right="657"/>
        <w:rPr>
          <w:rFonts w:asciiTheme="minorHAnsi" w:hAnsiTheme="minorHAnsi" w:cstheme="minorHAnsi"/>
          <w:sz w:val="20"/>
          <w:szCs w:val="20"/>
        </w:rPr>
      </w:pPr>
      <w:r w:rsidRPr="00282835">
        <w:rPr>
          <w:rFonts w:asciiTheme="minorHAnsi" w:hAnsiTheme="minorHAnsi" w:cstheme="minorHAnsi"/>
          <w:sz w:val="20"/>
          <w:szCs w:val="20"/>
        </w:rPr>
        <w:t>This category covers misuse of a platform feature or failure to use platform security controls. It might include Android intents, platform permissions, misuse of TouchID, the Keychain, or some other security control that is part of the mobile operating system. There are several ways that mobile apps can experience this risk.</w:t>
      </w:r>
    </w:p>
    <w:p w14:paraId="76FF3742" w14:textId="1811734F" w:rsidR="00BC02FA" w:rsidRDefault="00BC02FA" w:rsidP="00BC02FA">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8B56DC">
        <w:rPr>
          <w:rFonts w:asciiTheme="minorHAnsi" w:hAnsiTheme="minorHAnsi" w:cstheme="minorHAnsi"/>
          <w:sz w:val="20"/>
          <w:szCs w:val="20"/>
        </w:rPr>
        <w:t>M</w:t>
      </w:r>
      <w:r>
        <w:rPr>
          <w:rFonts w:asciiTheme="minorHAnsi" w:hAnsiTheme="minorHAnsi" w:cstheme="minorHAnsi"/>
          <w:sz w:val="20"/>
          <w:szCs w:val="20"/>
        </w:rPr>
        <w:t>1-</w:t>
      </w:r>
      <w:r w:rsidR="008B56DC">
        <w:rPr>
          <w:rFonts w:asciiTheme="minorHAnsi" w:hAnsiTheme="minorHAnsi" w:cstheme="minorHAnsi"/>
          <w:sz w:val="20"/>
          <w:szCs w:val="20"/>
        </w:rPr>
        <w:t xml:space="preserve"> Improper Platform Usage</w:t>
      </w:r>
      <w:r>
        <w:rPr>
          <w:rFonts w:asciiTheme="minorHAnsi" w:hAnsiTheme="minorHAnsi" w:cstheme="minorHAnsi"/>
          <w:sz w:val="20"/>
          <w:szCs w:val="20"/>
        </w:rPr>
        <w:t xml:space="preserve">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M1-2016"/>
      </w:tblPr>
      <w:tblGrid>
        <w:gridCol w:w="4675"/>
        <w:gridCol w:w="1440"/>
        <w:gridCol w:w="1620"/>
        <w:gridCol w:w="1530"/>
      </w:tblGrid>
      <w:tr w:rsidR="00BC02FA" w:rsidRPr="00AC5F7C" w14:paraId="4D13ADB5" w14:textId="77777777" w:rsidTr="00DA4C0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7F7C94D" w14:textId="77777777" w:rsidR="00BC02FA" w:rsidRPr="00FC19A1" w:rsidRDefault="00BC02FA" w:rsidP="00DA4C00">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7F25F39" w14:textId="653FDADC" w:rsidR="00BC02FA" w:rsidRPr="00AC5F7C" w:rsidRDefault="00BC02FA" w:rsidP="00DA4C0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620" w:type="dxa"/>
            <w:shd w:val="clear" w:color="auto" w:fill="DBE5F1" w:themeFill="accent1" w:themeFillTint="33"/>
            <w:vAlign w:val="center"/>
          </w:tcPr>
          <w:p w14:paraId="683BD5C9" w14:textId="5DBC12E5" w:rsidR="00BC02FA" w:rsidRPr="00AC5F7C" w:rsidRDefault="00BC02FA" w:rsidP="00DA4C0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530" w:type="dxa"/>
            <w:shd w:val="clear" w:color="auto" w:fill="DBE5F1" w:themeFill="accent1" w:themeFillTint="33"/>
            <w:vAlign w:val="center"/>
          </w:tcPr>
          <w:p w14:paraId="5A85762E" w14:textId="7C89033A" w:rsidR="00BC02FA" w:rsidRPr="00934956" w:rsidRDefault="00BC02FA" w:rsidP="00DA4C0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
        </w:tc>
      </w:tr>
      <w:tr w:rsidR="00BC02FA" w:rsidRPr="00CA2066" w14:paraId="17CB491E"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6FBE148"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1</w:t>
            </w:r>
          </w:p>
        </w:tc>
        <w:tc>
          <w:tcPr>
            <w:tcW w:w="1440" w:type="dxa"/>
          </w:tcPr>
          <w:p w14:paraId="07FE498C"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15830CA"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F54804F"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4A1CA13A"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CC0C575"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2</w:t>
            </w:r>
          </w:p>
        </w:tc>
        <w:tc>
          <w:tcPr>
            <w:tcW w:w="1440" w:type="dxa"/>
          </w:tcPr>
          <w:p w14:paraId="3A64173C"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CDC2AD8"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647657"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69C261D9"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61FBB2"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3</w:t>
            </w:r>
          </w:p>
        </w:tc>
        <w:tc>
          <w:tcPr>
            <w:tcW w:w="1440" w:type="dxa"/>
          </w:tcPr>
          <w:p w14:paraId="1501BC66"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EA55BA2"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8B95A1A"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57E49AEF"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30A9D5"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4</w:t>
            </w:r>
          </w:p>
        </w:tc>
        <w:tc>
          <w:tcPr>
            <w:tcW w:w="1440" w:type="dxa"/>
          </w:tcPr>
          <w:p w14:paraId="22F02EB7"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33CF041"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D9DC49"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6C9F1A4F"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18A86D"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5</w:t>
            </w:r>
          </w:p>
        </w:tc>
        <w:tc>
          <w:tcPr>
            <w:tcW w:w="1440" w:type="dxa"/>
          </w:tcPr>
          <w:p w14:paraId="65024320"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2D60143"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FB2AA1"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EC12EE7" w14:textId="77777777" w:rsidR="00BC02FA" w:rsidRDefault="00BC02FA" w:rsidP="00BC02FA">
      <w:pPr>
        <w:spacing w:after="0" w:line="240" w:lineRule="auto"/>
        <w:ind w:left="0"/>
        <w:jc w:val="left"/>
        <w:rPr>
          <w:rFonts w:eastAsia="Calibri"/>
          <w:lang w:eastAsia="en-US"/>
        </w:rPr>
      </w:pPr>
    </w:p>
    <w:p w14:paraId="44312477" w14:textId="368A1BCD" w:rsidR="00BC02FA" w:rsidRDefault="00BC02FA" w:rsidP="00BC02FA">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3</w:t>
      </w:r>
      <w:r w:rsidRPr="00685F30">
        <w:rPr>
          <w:rFonts w:ascii="Verdana" w:hAnsi="Verdana"/>
          <w:i/>
          <w:sz w:val="14"/>
        </w:rPr>
        <w:t xml:space="preserve">: </w:t>
      </w:r>
      <w:r w:rsidR="00B60155">
        <w:rPr>
          <w:rFonts w:ascii="Verdana" w:hAnsi="Verdana"/>
          <w:i/>
          <w:sz w:val="14"/>
        </w:rPr>
        <w:t>M</w:t>
      </w:r>
      <w:r>
        <w:rPr>
          <w:rFonts w:ascii="Verdana" w:hAnsi="Verdana"/>
          <w:i/>
          <w:sz w:val="14"/>
        </w:rPr>
        <w:t>1</w:t>
      </w:r>
      <w:r w:rsidRPr="00685F30">
        <w:rPr>
          <w:rFonts w:ascii="Verdana" w:hAnsi="Verdana"/>
          <w:i/>
          <w:sz w:val="14"/>
        </w:rPr>
        <w:t xml:space="preserve">- </w:t>
      </w:r>
      <w:r w:rsidR="00B60155">
        <w:rPr>
          <w:rFonts w:ascii="Verdana" w:hAnsi="Verdana"/>
          <w:i/>
          <w:sz w:val="14"/>
        </w:rPr>
        <w:t>Improper Platform Usage</w:t>
      </w:r>
      <w:r w:rsidRPr="00685F30">
        <w:rPr>
          <w:rFonts w:ascii="Verdana" w:hAnsi="Verdana"/>
          <w:i/>
          <w:sz w:val="14"/>
        </w:rPr>
        <w:t xml:space="preserve"> </w:t>
      </w:r>
      <w:r>
        <w:rPr>
          <w:rFonts w:ascii="Verdana" w:hAnsi="Verdana"/>
          <w:i/>
          <w:sz w:val="14"/>
        </w:rPr>
        <w:t>Vulnerabilities</w:t>
      </w:r>
    </w:p>
    <w:p w14:paraId="2C50CD30" w14:textId="77777777" w:rsidR="00BC02FA" w:rsidRDefault="00BC02FA" w:rsidP="00BC02FA">
      <w:pPr>
        <w:pStyle w:val="BodyContent"/>
        <w:ind w:right="657"/>
        <w:rPr>
          <w:rFonts w:ascii="Verdana" w:hAnsi="Verdana" w:cstheme="minorHAnsi"/>
          <w:sz w:val="20"/>
          <w:szCs w:val="20"/>
        </w:rPr>
      </w:pPr>
    </w:p>
    <w:p w14:paraId="32DC69C1" w14:textId="4C3F4623" w:rsidR="00BC02FA" w:rsidRPr="00212651" w:rsidRDefault="00BC02FA" w:rsidP="00BC02FA">
      <w:pPr>
        <w:pStyle w:val="Heading2"/>
        <w:spacing w:after="0"/>
        <w:ind w:left="540" w:right="657" w:hanging="540"/>
        <w:rPr>
          <w:rFonts w:eastAsia="Calibri"/>
        </w:rPr>
      </w:pPr>
      <w:bookmarkStart w:id="27" w:name="_Toc531865301"/>
      <w:bookmarkStart w:id="28" w:name="_Toc531949430"/>
      <w:bookmarkStart w:id="29" w:name="_Toc531949640"/>
      <w:bookmarkStart w:id="30" w:name="_Toc32417131"/>
      <w:r w:rsidRPr="00510D7C">
        <w:rPr>
          <w:rFonts w:eastAsia="Calibri"/>
          <w:lang w:val="it-IT"/>
        </w:rPr>
        <w:t>OWASP -201</w:t>
      </w:r>
      <w:r w:rsidR="00EC5BD0" w:rsidRPr="00510D7C">
        <w:rPr>
          <w:rFonts w:eastAsia="Calibri"/>
          <w:lang w:val="it-IT"/>
        </w:rPr>
        <w:t>6 Mobile M</w:t>
      </w:r>
      <w:r w:rsidRPr="00510D7C">
        <w:rPr>
          <w:rFonts w:eastAsia="Calibri"/>
          <w:lang w:val="it-IT"/>
        </w:rPr>
        <w:t xml:space="preserve">2 – </w:t>
      </w:r>
      <w:bookmarkEnd w:id="27"/>
      <w:bookmarkEnd w:id="28"/>
      <w:bookmarkEnd w:id="29"/>
      <w:r w:rsidR="00510D7C" w:rsidRPr="00510D7C">
        <w:rPr>
          <w:rFonts w:eastAsia="Calibri"/>
          <w:lang w:val="it-IT"/>
        </w:rPr>
        <w:t>Insecure Data Storage</w:t>
      </w:r>
      <w:bookmarkEnd w:id="30"/>
    </w:p>
    <w:p w14:paraId="4CD1D73F" w14:textId="77777777" w:rsidR="00BC02FA" w:rsidRPr="00510D7C" w:rsidRDefault="00BC02FA" w:rsidP="00BC02FA">
      <w:pPr>
        <w:pStyle w:val="BodyContent"/>
        <w:ind w:right="657"/>
        <w:rPr>
          <w:rFonts w:asciiTheme="minorHAnsi" w:hAnsiTheme="minorHAnsi" w:cstheme="minorHAnsi"/>
          <w:sz w:val="20"/>
          <w:szCs w:val="20"/>
          <w:lang w:val="it-IT"/>
        </w:rPr>
      </w:pPr>
    </w:p>
    <w:p w14:paraId="293B6654" w14:textId="122535E6" w:rsidR="00BC02FA" w:rsidRDefault="00B60155" w:rsidP="00BC02FA">
      <w:pPr>
        <w:pStyle w:val="BodyContent"/>
        <w:ind w:right="657"/>
        <w:rPr>
          <w:rFonts w:ascii="Arial" w:hAnsi="Arial" w:cs="Arial"/>
          <w:color w:val="252525"/>
          <w:sz w:val="21"/>
          <w:szCs w:val="21"/>
          <w:shd w:val="clear" w:color="auto" w:fill="F2F1FF"/>
        </w:rPr>
      </w:pPr>
      <w:r w:rsidRPr="00B60155">
        <w:rPr>
          <w:rFonts w:asciiTheme="minorHAnsi" w:hAnsiTheme="minorHAnsi" w:cstheme="minorHAnsi"/>
          <w:sz w:val="20"/>
          <w:szCs w:val="20"/>
        </w:rPr>
        <w:t>This covers insecure data storage and unintended data leakage</w:t>
      </w:r>
      <w:r w:rsidR="00BC02FA" w:rsidRPr="00243FCD">
        <w:rPr>
          <w:rFonts w:asciiTheme="minorHAnsi" w:hAnsiTheme="minorHAnsi" w:cstheme="minorHAnsi"/>
          <w:sz w:val="20"/>
          <w:szCs w:val="20"/>
        </w:rPr>
        <w:t>.</w:t>
      </w:r>
    </w:p>
    <w:p w14:paraId="66D16135" w14:textId="0ADDDA0D" w:rsidR="00BC02FA" w:rsidRDefault="00BC02FA" w:rsidP="00BC02FA">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1315AF">
        <w:rPr>
          <w:rFonts w:asciiTheme="minorHAnsi" w:hAnsiTheme="minorHAnsi" w:cstheme="minorHAnsi"/>
          <w:sz w:val="20"/>
          <w:szCs w:val="20"/>
        </w:rPr>
        <w:t>M</w:t>
      </w:r>
      <w:r>
        <w:rPr>
          <w:rFonts w:asciiTheme="minorHAnsi" w:hAnsiTheme="minorHAnsi" w:cstheme="minorHAnsi"/>
          <w:sz w:val="20"/>
          <w:szCs w:val="20"/>
        </w:rPr>
        <w:t>2-</w:t>
      </w:r>
      <w:r w:rsidR="00B60155">
        <w:rPr>
          <w:rFonts w:asciiTheme="minorHAnsi" w:hAnsiTheme="minorHAnsi" w:cstheme="minorHAnsi"/>
          <w:sz w:val="20"/>
          <w:szCs w:val="20"/>
        </w:rPr>
        <w:t>Insecure Data Storage</w:t>
      </w:r>
      <w:r>
        <w:rPr>
          <w:rFonts w:asciiTheme="minorHAnsi" w:hAnsiTheme="minorHAnsi" w:cstheme="minorHAnsi"/>
          <w:sz w:val="20"/>
          <w:szCs w:val="20"/>
        </w:rPr>
        <w:t xml:space="preserve">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M2-2016"/>
      </w:tblPr>
      <w:tblGrid>
        <w:gridCol w:w="4675"/>
        <w:gridCol w:w="1440"/>
        <w:gridCol w:w="1620"/>
        <w:gridCol w:w="1530"/>
      </w:tblGrid>
      <w:tr w:rsidR="00BC02FA" w:rsidRPr="00AC5F7C" w14:paraId="5F8F18A5" w14:textId="77777777" w:rsidTr="00DA4C0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98B0D0B" w14:textId="77777777" w:rsidR="00BC02FA" w:rsidRPr="00FC19A1" w:rsidRDefault="00BC02FA" w:rsidP="00DA4C00">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68009DB" w14:textId="32729B29" w:rsidR="00BC02FA" w:rsidRPr="00AC5F7C" w:rsidRDefault="00BC02FA" w:rsidP="00DA4C0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620" w:type="dxa"/>
            <w:shd w:val="clear" w:color="auto" w:fill="DBE5F1" w:themeFill="accent1" w:themeFillTint="33"/>
            <w:vAlign w:val="center"/>
          </w:tcPr>
          <w:p w14:paraId="6906EC80" w14:textId="71B743B1" w:rsidR="00BC02FA" w:rsidRPr="00AC5F7C" w:rsidRDefault="00BC02FA" w:rsidP="00DA4C0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530" w:type="dxa"/>
            <w:shd w:val="clear" w:color="auto" w:fill="DBE5F1" w:themeFill="accent1" w:themeFillTint="33"/>
            <w:vAlign w:val="center"/>
          </w:tcPr>
          <w:p w14:paraId="49ABD174" w14:textId="1EACC84D" w:rsidR="00BC02FA" w:rsidRPr="00934956" w:rsidRDefault="00BC02FA" w:rsidP="00DA4C0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
        </w:tc>
      </w:tr>
      <w:tr w:rsidR="00BC02FA" w:rsidRPr="00CA2066" w14:paraId="65823FC5"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B1530D"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1</w:t>
            </w:r>
          </w:p>
        </w:tc>
        <w:tc>
          <w:tcPr>
            <w:tcW w:w="1440" w:type="dxa"/>
          </w:tcPr>
          <w:p w14:paraId="20CBDCC9"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7E1D44D"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9A5A2D"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528F8F72"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D55716"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2</w:t>
            </w:r>
          </w:p>
        </w:tc>
        <w:tc>
          <w:tcPr>
            <w:tcW w:w="1440" w:type="dxa"/>
          </w:tcPr>
          <w:p w14:paraId="237ABDC3"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36CEA25B"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373F99"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3F1DF4AC"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7EF176"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3</w:t>
            </w:r>
          </w:p>
        </w:tc>
        <w:tc>
          <w:tcPr>
            <w:tcW w:w="1440" w:type="dxa"/>
          </w:tcPr>
          <w:p w14:paraId="69022F08"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3D326B7"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810808"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5C3F8AEC"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40352F"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4</w:t>
            </w:r>
          </w:p>
        </w:tc>
        <w:tc>
          <w:tcPr>
            <w:tcW w:w="1440" w:type="dxa"/>
          </w:tcPr>
          <w:p w14:paraId="69454FF2"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318EB21"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012044"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627860E9"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C15EBF"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5</w:t>
            </w:r>
          </w:p>
        </w:tc>
        <w:tc>
          <w:tcPr>
            <w:tcW w:w="1440" w:type="dxa"/>
          </w:tcPr>
          <w:p w14:paraId="715C8526"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056CF2C0"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A9719D"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2AB26C" w14:textId="77777777" w:rsidR="00BC02FA" w:rsidRDefault="00BC02FA" w:rsidP="00BC02FA">
      <w:pPr>
        <w:spacing w:after="0" w:line="240" w:lineRule="auto"/>
        <w:ind w:left="0"/>
        <w:jc w:val="left"/>
        <w:rPr>
          <w:rFonts w:eastAsia="Calibri"/>
          <w:lang w:eastAsia="en-US"/>
        </w:rPr>
      </w:pPr>
    </w:p>
    <w:p w14:paraId="640BA2AA" w14:textId="77777777" w:rsidR="00BC02FA" w:rsidRDefault="00BC02FA" w:rsidP="00BC02FA">
      <w:pPr>
        <w:spacing w:after="0" w:line="240" w:lineRule="auto"/>
        <w:ind w:left="0"/>
        <w:jc w:val="left"/>
        <w:rPr>
          <w:rFonts w:eastAsia="Calibri"/>
          <w:lang w:eastAsia="en-US"/>
        </w:rPr>
      </w:pPr>
    </w:p>
    <w:p w14:paraId="2D6C2DE6" w14:textId="77F3C2F2" w:rsidR="00BC02FA" w:rsidRPr="00B64A74" w:rsidRDefault="00BC02FA" w:rsidP="00BC02FA">
      <w:pPr>
        <w:pStyle w:val="BodyContent"/>
        <w:ind w:right="657"/>
        <w:rPr>
          <w:rFonts w:ascii="Verdana" w:hAnsi="Verdana"/>
          <w:i/>
          <w:sz w:val="14"/>
          <w:lang w:val="it-IT"/>
        </w:rPr>
      </w:pPr>
      <w:r w:rsidRPr="00B64A74">
        <w:rPr>
          <w:rFonts w:ascii="Verdana" w:hAnsi="Verdana"/>
          <w:i/>
          <w:sz w:val="14"/>
          <w:lang w:val="it-IT"/>
        </w:rPr>
        <w:t xml:space="preserve">Table 4: </w:t>
      </w:r>
      <w:r w:rsidR="00B60155" w:rsidRPr="00B64A74">
        <w:rPr>
          <w:rFonts w:ascii="Verdana" w:hAnsi="Verdana"/>
          <w:i/>
          <w:sz w:val="14"/>
          <w:lang w:val="it-IT"/>
        </w:rPr>
        <w:t>M</w:t>
      </w:r>
      <w:r w:rsidRPr="00B64A74">
        <w:rPr>
          <w:rFonts w:ascii="Verdana" w:hAnsi="Verdana"/>
          <w:i/>
          <w:sz w:val="14"/>
          <w:lang w:val="it-IT"/>
        </w:rPr>
        <w:t xml:space="preserve">2- </w:t>
      </w:r>
      <w:r w:rsidR="00B60155" w:rsidRPr="00B64A74">
        <w:rPr>
          <w:rFonts w:ascii="Verdana" w:hAnsi="Verdana"/>
          <w:i/>
          <w:sz w:val="14"/>
          <w:lang w:val="it-IT"/>
        </w:rPr>
        <w:t>Insecure Data Storage</w:t>
      </w:r>
      <w:r w:rsidRPr="00B64A74">
        <w:rPr>
          <w:rFonts w:ascii="Verdana" w:hAnsi="Verdana"/>
          <w:i/>
          <w:sz w:val="14"/>
          <w:lang w:val="it-IT"/>
        </w:rPr>
        <w:t xml:space="preserve"> Vulnerabilities</w:t>
      </w:r>
    </w:p>
    <w:p w14:paraId="2A2997BD" w14:textId="77777777" w:rsidR="00BC02FA" w:rsidRPr="00B64A74" w:rsidRDefault="00BC02FA" w:rsidP="00BC02FA">
      <w:pPr>
        <w:spacing w:after="0" w:line="240" w:lineRule="auto"/>
        <w:ind w:left="0"/>
        <w:jc w:val="left"/>
        <w:rPr>
          <w:rFonts w:eastAsia="Perpetua"/>
          <w:i/>
          <w:color w:val="000000"/>
          <w:sz w:val="14"/>
          <w:szCs w:val="24"/>
          <w:lang w:val="it-IT" w:eastAsia="en-US"/>
        </w:rPr>
      </w:pPr>
      <w:r w:rsidRPr="00B64A74">
        <w:rPr>
          <w:i/>
          <w:sz w:val="14"/>
          <w:lang w:val="it-IT"/>
        </w:rPr>
        <w:br w:type="page"/>
      </w:r>
    </w:p>
    <w:p w14:paraId="18AEF691" w14:textId="369DE551" w:rsidR="00BC02FA" w:rsidRPr="00212651" w:rsidRDefault="00BC02FA" w:rsidP="00BC02FA">
      <w:pPr>
        <w:pStyle w:val="Heading2"/>
        <w:spacing w:after="0"/>
        <w:ind w:left="540" w:right="657" w:hanging="540"/>
        <w:rPr>
          <w:rFonts w:eastAsia="Calibri"/>
        </w:rPr>
      </w:pPr>
      <w:bookmarkStart w:id="31" w:name="_Toc531865302"/>
      <w:bookmarkStart w:id="32" w:name="_Toc531949431"/>
      <w:bookmarkStart w:id="33" w:name="_Toc531949641"/>
      <w:bookmarkStart w:id="34" w:name="_Toc32417132"/>
      <w:r w:rsidRPr="003C3247">
        <w:rPr>
          <w:rFonts w:eastAsia="Calibri"/>
          <w:lang w:val="it-IT"/>
        </w:rPr>
        <w:lastRenderedPageBreak/>
        <w:t>OWASP -201</w:t>
      </w:r>
      <w:r w:rsidR="00B64A74" w:rsidRPr="003C3247">
        <w:rPr>
          <w:rFonts w:eastAsia="Calibri"/>
          <w:lang w:val="it-IT"/>
        </w:rPr>
        <w:t>6</w:t>
      </w:r>
      <w:r w:rsidRPr="003C3247">
        <w:rPr>
          <w:rFonts w:eastAsia="Calibri"/>
          <w:lang w:val="it-IT"/>
        </w:rPr>
        <w:t xml:space="preserve"> </w:t>
      </w:r>
      <w:r w:rsidR="00B64A74" w:rsidRPr="003C3247">
        <w:rPr>
          <w:rFonts w:eastAsia="Calibri"/>
          <w:lang w:val="it-IT"/>
        </w:rPr>
        <w:t>Mobile M</w:t>
      </w:r>
      <w:r w:rsidRPr="003C3247">
        <w:rPr>
          <w:rFonts w:eastAsia="Calibri"/>
          <w:lang w:val="it-IT"/>
        </w:rPr>
        <w:t xml:space="preserve">3 – </w:t>
      </w:r>
      <w:bookmarkEnd w:id="31"/>
      <w:bookmarkEnd w:id="32"/>
      <w:bookmarkEnd w:id="33"/>
      <w:r w:rsidR="003C3247" w:rsidRPr="003C3247">
        <w:rPr>
          <w:rFonts w:eastAsia="Calibri"/>
          <w:lang w:val="it-IT"/>
        </w:rPr>
        <w:t>Insecure Communication</w:t>
      </w:r>
      <w:bookmarkEnd w:id="34"/>
    </w:p>
    <w:p w14:paraId="0B35E867" w14:textId="77777777" w:rsidR="00BC02FA" w:rsidRPr="003C3247" w:rsidRDefault="00BC02FA" w:rsidP="00BC02FA">
      <w:pPr>
        <w:pStyle w:val="BodyContent"/>
        <w:ind w:right="657"/>
        <w:rPr>
          <w:rFonts w:asciiTheme="minorHAnsi" w:hAnsiTheme="minorHAnsi" w:cstheme="minorHAnsi"/>
          <w:sz w:val="20"/>
          <w:szCs w:val="20"/>
          <w:lang w:val="it-IT"/>
        </w:rPr>
      </w:pPr>
    </w:p>
    <w:p w14:paraId="5A2374E3" w14:textId="42822B0D" w:rsidR="007C4B42" w:rsidRDefault="007C4B42" w:rsidP="00BC02FA">
      <w:pPr>
        <w:pStyle w:val="BodyContent"/>
        <w:ind w:right="657"/>
        <w:rPr>
          <w:rFonts w:asciiTheme="minorHAnsi" w:hAnsiTheme="minorHAnsi" w:cstheme="minorHAnsi"/>
          <w:sz w:val="20"/>
          <w:szCs w:val="20"/>
        </w:rPr>
      </w:pPr>
      <w:r w:rsidRPr="007C4B42">
        <w:rPr>
          <w:rFonts w:asciiTheme="minorHAnsi" w:hAnsiTheme="minorHAnsi" w:cstheme="minorHAnsi"/>
          <w:sz w:val="20"/>
          <w:szCs w:val="20"/>
        </w:rPr>
        <w:t>This covers poor handshaking, incorrect SSL versions, weak negotiation, cleartext communication of sensitive assets, etc.</w:t>
      </w:r>
    </w:p>
    <w:p w14:paraId="54959346" w14:textId="176D60B3" w:rsidR="00BC02FA" w:rsidRDefault="00BC02FA" w:rsidP="00BC02FA">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3C3247">
        <w:rPr>
          <w:rFonts w:asciiTheme="minorHAnsi" w:hAnsiTheme="minorHAnsi" w:cstheme="minorHAnsi"/>
          <w:sz w:val="20"/>
          <w:szCs w:val="20"/>
        </w:rPr>
        <w:t>M</w:t>
      </w:r>
      <w:r>
        <w:rPr>
          <w:rFonts w:asciiTheme="minorHAnsi" w:hAnsiTheme="minorHAnsi" w:cstheme="minorHAnsi"/>
          <w:sz w:val="20"/>
          <w:szCs w:val="20"/>
        </w:rPr>
        <w:t>3-</w:t>
      </w:r>
      <w:r w:rsidR="003C3247">
        <w:rPr>
          <w:rFonts w:asciiTheme="minorHAnsi" w:hAnsiTheme="minorHAnsi" w:cstheme="minorHAnsi"/>
          <w:sz w:val="20"/>
          <w:szCs w:val="20"/>
        </w:rPr>
        <w:t>Insecure Communication</w:t>
      </w:r>
      <w:r>
        <w:rPr>
          <w:rFonts w:asciiTheme="minorHAnsi" w:hAnsiTheme="minorHAnsi" w:cstheme="minorHAnsi"/>
          <w:sz w:val="20"/>
          <w:szCs w:val="20"/>
        </w:rPr>
        <w:t xml:space="preserve">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M3-2016"/>
      </w:tblPr>
      <w:tblGrid>
        <w:gridCol w:w="4675"/>
        <w:gridCol w:w="1440"/>
        <w:gridCol w:w="1530"/>
        <w:gridCol w:w="1355"/>
      </w:tblGrid>
      <w:tr w:rsidR="00BC02FA" w:rsidRPr="00AC5F7C" w14:paraId="3BF27D7C" w14:textId="77777777" w:rsidTr="00DA4C0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93FCCCF" w14:textId="77777777" w:rsidR="00BC02FA" w:rsidRPr="00FC19A1" w:rsidRDefault="00BC02FA" w:rsidP="00DA4C00">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6FA0D5A5" w14:textId="712347EF" w:rsidR="00BC02FA" w:rsidRPr="00AC5F7C" w:rsidRDefault="00BC02FA" w:rsidP="00DA4C0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530" w:type="dxa"/>
            <w:shd w:val="clear" w:color="auto" w:fill="DBE5F1" w:themeFill="accent1" w:themeFillTint="33"/>
            <w:vAlign w:val="center"/>
          </w:tcPr>
          <w:p w14:paraId="083120D8" w14:textId="718B8745" w:rsidR="00BC02FA" w:rsidRPr="00AC5F7C" w:rsidRDefault="00BC02FA" w:rsidP="00DA4C0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355" w:type="dxa"/>
            <w:shd w:val="clear" w:color="auto" w:fill="DBE5F1" w:themeFill="accent1" w:themeFillTint="33"/>
            <w:vAlign w:val="center"/>
          </w:tcPr>
          <w:p w14:paraId="5FC5A25C" w14:textId="10D14E31" w:rsidR="00BC02FA" w:rsidRPr="00934956" w:rsidRDefault="00BC02FA" w:rsidP="00DA4C0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
        </w:tc>
      </w:tr>
      <w:tr w:rsidR="00BC02FA" w:rsidRPr="00CA2066" w14:paraId="7096C89F"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C4E49F"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1</w:t>
            </w:r>
          </w:p>
        </w:tc>
        <w:tc>
          <w:tcPr>
            <w:tcW w:w="1440" w:type="dxa"/>
          </w:tcPr>
          <w:p w14:paraId="7C839B26"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FE3F684"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7750D94"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58C25FB1"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39B5E24"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2</w:t>
            </w:r>
          </w:p>
        </w:tc>
        <w:tc>
          <w:tcPr>
            <w:tcW w:w="1440" w:type="dxa"/>
          </w:tcPr>
          <w:p w14:paraId="5A7777F3"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417C32"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F46589D"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472684DE"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3DDEF47"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3</w:t>
            </w:r>
          </w:p>
        </w:tc>
        <w:tc>
          <w:tcPr>
            <w:tcW w:w="1440" w:type="dxa"/>
          </w:tcPr>
          <w:p w14:paraId="643158CC"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287A6D"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FED8C27"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12F70246"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C4042D"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4</w:t>
            </w:r>
          </w:p>
        </w:tc>
        <w:tc>
          <w:tcPr>
            <w:tcW w:w="1440" w:type="dxa"/>
          </w:tcPr>
          <w:p w14:paraId="19E10FC9"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2758E6"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28A6951"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297B3329"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1EF39A"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5</w:t>
            </w:r>
          </w:p>
        </w:tc>
        <w:tc>
          <w:tcPr>
            <w:tcW w:w="1440" w:type="dxa"/>
          </w:tcPr>
          <w:p w14:paraId="23741FF5"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FAB8A5"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58A6617"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6666536" w14:textId="77777777" w:rsidR="00BC02FA" w:rsidRDefault="00BC02FA" w:rsidP="00BC02FA">
      <w:pPr>
        <w:pStyle w:val="BodyContent"/>
        <w:ind w:right="657"/>
        <w:rPr>
          <w:rFonts w:ascii="Verdana" w:hAnsi="Verdana"/>
          <w:i/>
          <w:sz w:val="14"/>
        </w:rPr>
      </w:pPr>
    </w:p>
    <w:p w14:paraId="5145C718" w14:textId="711F9E7D" w:rsidR="00BC02FA" w:rsidRDefault="00BC02FA" w:rsidP="00BC02FA">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5</w:t>
      </w:r>
      <w:r w:rsidRPr="00685F30">
        <w:rPr>
          <w:rFonts w:ascii="Verdana" w:hAnsi="Verdana"/>
          <w:i/>
          <w:sz w:val="14"/>
        </w:rPr>
        <w:t xml:space="preserve">: </w:t>
      </w:r>
      <w:r w:rsidR="00DB4824" w:rsidRPr="00DB4824">
        <w:rPr>
          <w:rFonts w:ascii="Verdana" w:hAnsi="Verdana"/>
          <w:i/>
          <w:sz w:val="14"/>
        </w:rPr>
        <w:t xml:space="preserve">M3-Insecure Communication </w:t>
      </w:r>
      <w:r>
        <w:rPr>
          <w:rFonts w:ascii="Verdana" w:hAnsi="Verdana"/>
          <w:i/>
          <w:sz w:val="14"/>
        </w:rPr>
        <w:t>vulnerabilities</w:t>
      </w:r>
    </w:p>
    <w:p w14:paraId="7CF3D4EF" w14:textId="77777777" w:rsidR="00BC02FA" w:rsidRDefault="00BC02FA" w:rsidP="00BC02FA">
      <w:pPr>
        <w:pStyle w:val="BodyContent"/>
        <w:ind w:right="657"/>
        <w:rPr>
          <w:rFonts w:ascii="Verdana" w:hAnsi="Verdana"/>
          <w:i/>
          <w:sz w:val="14"/>
        </w:rPr>
      </w:pPr>
    </w:p>
    <w:p w14:paraId="313CC046" w14:textId="77DBB689" w:rsidR="00BC02FA" w:rsidRPr="00212651" w:rsidRDefault="00BC02FA" w:rsidP="00BC02FA">
      <w:pPr>
        <w:pStyle w:val="Heading2"/>
        <w:spacing w:after="0"/>
        <w:ind w:left="540" w:right="657" w:hanging="540"/>
        <w:rPr>
          <w:rFonts w:eastAsia="Calibri"/>
        </w:rPr>
      </w:pPr>
      <w:bookmarkStart w:id="35" w:name="_Toc531865303"/>
      <w:bookmarkStart w:id="36" w:name="_Toc531949432"/>
      <w:bookmarkStart w:id="37" w:name="_Toc531949642"/>
      <w:bookmarkStart w:id="38" w:name="_Hlk531860421"/>
      <w:bookmarkStart w:id="39" w:name="_Toc32417133"/>
      <w:r>
        <w:rPr>
          <w:rFonts w:eastAsia="Calibri"/>
          <w:lang w:val="en-US"/>
        </w:rPr>
        <w:t>OWASP -201</w:t>
      </w:r>
      <w:r w:rsidR="005E05D2">
        <w:rPr>
          <w:rFonts w:eastAsia="Calibri"/>
          <w:lang w:val="en-US"/>
        </w:rPr>
        <w:t>6 Mobile</w:t>
      </w:r>
      <w:r>
        <w:rPr>
          <w:rFonts w:eastAsia="Calibri"/>
          <w:lang w:val="en-US"/>
        </w:rPr>
        <w:t xml:space="preserve"> </w:t>
      </w:r>
      <w:r w:rsidR="005E05D2">
        <w:rPr>
          <w:rFonts w:eastAsia="Calibri"/>
          <w:lang w:val="en-US"/>
        </w:rPr>
        <w:t>M</w:t>
      </w:r>
      <w:r>
        <w:rPr>
          <w:rFonts w:eastAsia="Calibri"/>
          <w:lang w:val="en-US"/>
        </w:rPr>
        <w:t xml:space="preserve">4 – </w:t>
      </w:r>
      <w:bookmarkEnd w:id="35"/>
      <w:bookmarkEnd w:id="36"/>
      <w:bookmarkEnd w:id="37"/>
      <w:r w:rsidR="00DD28E8" w:rsidRPr="00DD28E8">
        <w:rPr>
          <w:rFonts w:eastAsia="Calibri"/>
          <w:lang w:val="en-US"/>
        </w:rPr>
        <w:t>Insecure Authentication</w:t>
      </w:r>
      <w:bookmarkEnd w:id="39"/>
    </w:p>
    <w:p w14:paraId="02A90331" w14:textId="77777777" w:rsidR="00BC02FA" w:rsidRDefault="00BC02FA" w:rsidP="00BC02FA">
      <w:pPr>
        <w:pStyle w:val="BodyContent"/>
        <w:ind w:right="657"/>
        <w:rPr>
          <w:rFonts w:asciiTheme="minorHAnsi" w:hAnsiTheme="minorHAnsi" w:cstheme="minorHAnsi"/>
          <w:sz w:val="20"/>
          <w:szCs w:val="20"/>
        </w:rPr>
      </w:pPr>
    </w:p>
    <w:p w14:paraId="5ED17C12" w14:textId="77777777" w:rsidR="007F0B5B" w:rsidRDefault="007F0B5B" w:rsidP="00BC02FA">
      <w:pPr>
        <w:pStyle w:val="BodyContent"/>
        <w:ind w:right="657"/>
        <w:rPr>
          <w:rFonts w:asciiTheme="minorHAnsi" w:hAnsiTheme="minorHAnsi" w:cstheme="minorHAnsi"/>
          <w:sz w:val="20"/>
          <w:szCs w:val="20"/>
        </w:rPr>
      </w:pPr>
      <w:r w:rsidRPr="007F0B5B">
        <w:rPr>
          <w:rFonts w:asciiTheme="minorHAnsi" w:hAnsiTheme="minorHAnsi" w:cstheme="minorHAnsi"/>
          <w:sz w:val="20"/>
          <w:szCs w:val="20"/>
        </w:rPr>
        <w:t>This category captures notions of authenticating the end user or bad session management. This can include: failing to identify the user at all when that should be required, failure to maintain the user's identity when it is required, weaknesses in session management</w:t>
      </w:r>
    </w:p>
    <w:p w14:paraId="0689E85C" w14:textId="3DBC35A7" w:rsidR="00BC02FA" w:rsidRDefault="00BC02FA" w:rsidP="00BC02FA">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F0B5B">
        <w:rPr>
          <w:rFonts w:asciiTheme="minorHAnsi" w:hAnsiTheme="minorHAnsi" w:cstheme="minorHAnsi"/>
          <w:sz w:val="20"/>
          <w:szCs w:val="20"/>
        </w:rPr>
        <w:t>M</w:t>
      </w:r>
      <w:r>
        <w:rPr>
          <w:rFonts w:asciiTheme="minorHAnsi" w:hAnsiTheme="minorHAnsi" w:cstheme="minorHAnsi"/>
          <w:sz w:val="20"/>
          <w:szCs w:val="20"/>
        </w:rPr>
        <w:t xml:space="preserve">4 – </w:t>
      </w:r>
      <w:r w:rsidR="007F0B5B">
        <w:rPr>
          <w:rFonts w:asciiTheme="minorHAnsi" w:hAnsiTheme="minorHAnsi" w:cstheme="minorHAnsi"/>
          <w:sz w:val="20"/>
          <w:szCs w:val="20"/>
        </w:rPr>
        <w:t>Insecure Authentication</w:t>
      </w:r>
      <w:r>
        <w:rPr>
          <w:rFonts w:asciiTheme="minorHAnsi" w:hAnsiTheme="minorHAnsi" w:cstheme="minorHAnsi"/>
          <w:sz w:val="20"/>
          <w:szCs w:val="20"/>
        </w:rPr>
        <w:t xml:space="preserve">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M4-2016"/>
      </w:tblPr>
      <w:tblGrid>
        <w:gridCol w:w="4675"/>
        <w:gridCol w:w="1440"/>
        <w:gridCol w:w="1530"/>
        <w:gridCol w:w="1355"/>
      </w:tblGrid>
      <w:tr w:rsidR="00BC02FA" w:rsidRPr="00AC5F7C" w14:paraId="2A86539C" w14:textId="77777777" w:rsidTr="00DA4C0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3A3B89B" w14:textId="77777777" w:rsidR="00BC02FA" w:rsidRPr="00FC19A1" w:rsidRDefault="00BC02FA" w:rsidP="00DA4C00">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shd w:val="clear" w:color="auto" w:fill="DBE5F1" w:themeFill="accent1" w:themeFillTint="33"/>
            <w:vAlign w:val="center"/>
          </w:tcPr>
          <w:p w14:paraId="6AEE126F" w14:textId="2F403644" w:rsidR="00BC02FA" w:rsidRPr="00AC5F7C" w:rsidRDefault="00BC02FA" w:rsidP="00DA4C0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w:t>
            </w:r>
          </w:p>
        </w:tc>
        <w:tc>
          <w:tcPr>
            <w:tcW w:w="1530" w:type="dxa"/>
            <w:shd w:val="clear" w:color="auto" w:fill="DBE5F1" w:themeFill="accent1" w:themeFillTint="33"/>
            <w:vAlign w:val="center"/>
          </w:tcPr>
          <w:p w14:paraId="4A461D8A" w14:textId="259018D9" w:rsidR="00BC02FA" w:rsidRPr="00AC5F7C" w:rsidRDefault="00BC02FA" w:rsidP="00DA4C0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p>
        </w:tc>
        <w:tc>
          <w:tcPr>
            <w:tcW w:w="1355" w:type="dxa"/>
            <w:shd w:val="clear" w:color="auto" w:fill="DBE5F1" w:themeFill="accent1" w:themeFillTint="33"/>
            <w:vAlign w:val="center"/>
          </w:tcPr>
          <w:p w14:paraId="7EE822A7" w14:textId="7B34BB66" w:rsidR="00BC02FA" w:rsidRPr="00934956" w:rsidRDefault="00BC02FA" w:rsidP="00DA4C0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w:t>
            </w:r>
          </w:p>
        </w:tc>
      </w:tr>
      <w:tr w:rsidR="00BC02FA" w:rsidRPr="00CA2066" w14:paraId="3C93A789"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4253B8"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1</w:t>
            </w:r>
          </w:p>
        </w:tc>
        <w:tc>
          <w:tcPr>
            <w:tcW w:w="1440" w:type="dxa"/>
          </w:tcPr>
          <w:p w14:paraId="5192C80F"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711B800"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DCC9597"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0C731C04"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8EF8E8"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2</w:t>
            </w:r>
          </w:p>
        </w:tc>
        <w:tc>
          <w:tcPr>
            <w:tcW w:w="1440" w:type="dxa"/>
          </w:tcPr>
          <w:p w14:paraId="12EF905C"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B81D61E"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EFFF553"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33590BD1"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067509"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3</w:t>
            </w:r>
          </w:p>
        </w:tc>
        <w:tc>
          <w:tcPr>
            <w:tcW w:w="1440" w:type="dxa"/>
          </w:tcPr>
          <w:p w14:paraId="0DC49ADC"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75B36D"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0713DB5"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6C6F920E"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271A34"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4</w:t>
            </w:r>
          </w:p>
        </w:tc>
        <w:tc>
          <w:tcPr>
            <w:tcW w:w="1440" w:type="dxa"/>
          </w:tcPr>
          <w:p w14:paraId="49252F75"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9A6B01"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907D47C"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7EF75EA3"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430A57"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5</w:t>
            </w:r>
          </w:p>
        </w:tc>
        <w:tc>
          <w:tcPr>
            <w:tcW w:w="1440" w:type="dxa"/>
          </w:tcPr>
          <w:p w14:paraId="19F06AC6"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3CE620"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6553C4E"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2F69F67" w14:textId="77777777" w:rsidR="00BC02FA" w:rsidRDefault="00BC02FA" w:rsidP="00BC02FA">
      <w:pPr>
        <w:pStyle w:val="BodyContent"/>
        <w:ind w:right="657"/>
        <w:rPr>
          <w:rFonts w:ascii="Verdana" w:hAnsi="Verdana"/>
          <w:i/>
          <w:sz w:val="14"/>
        </w:rPr>
      </w:pPr>
    </w:p>
    <w:p w14:paraId="7A4E2CEC" w14:textId="3C3A20F1" w:rsidR="00BC02FA" w:rsidRDefault="00BC02FA" w:rsidP="00BC02FA">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sidR="00DB4824" w:rsidRPr="00DB4824">
        <w:rPr>
          <w:rFonts w:ascii="Verdana" w:hAnsi="Verdana"/>
          <w:i/>
          <w:sz w:val="14"/>
        </w:rPr>
        <w:t xml:space="preserve">M4 – Insecure Authentication </w:t>
      </w:r>
      <w:r>
        <w:rPr>
          <w:rFonts w:ascii="Verdana" w:hAnsi="Verdana"/>
          <w:i/>
          <w:sz w:val="14"/>
        </w:rPr>
        <w:t>vulnerabilities</w:t>
      </w:r>
    </w:p>
    <w:bookmarkEnd w:id="38"/>
    <w:p w14:paraId="241E5957" w14:textId="77777777" w:rsidR="00BC02FA" w:rsidRDefault="00BC02FA" w:rsidP="00BC02FA">
      <w:pPr>
        <w:spacing w:after="0" w:line="240" w:lineRule="auto"/>
        <w:ind w:left="0"/>
        <w:jc w:val="left"/>
        <w:rPr>
          <w:rFonts w:eastAsia="Perpetua"/>
          <w:i/>
          <w:color w:val="000000"/>
          <w:sz w:val="14"/>
          <w:szCs w:val="24"/>
          <w:lang w:eastAsia="en-US"/>
        </w:rPr>
      </w:pPr>
      <w:r>
        <w:rPr>
          <w:i/>
          <w:sz w:val="14"/>
        </w:rPr>
        <w:br w:type="page"/>
      </w:r>
    </w:p>
    <w:p w14:paraId="3B561EF8" w14:textId="4B4299C8" w:rsidR="00BC02FA" w:rsidRPr="00212651" w:rsidRDefault="00BC02FA" w:rsidP="00BC02FA">
      <w:pPr>
        <w:pStyle w:val="Heading2"/>
        <w:spacing w:after="0"/>
        <w:ind w:left="540" w:right="657" w:hanging="540"/>
        <w:rPr>
          <w:rFonts w:eastAsia="Calibri"/>
        </w:rPr>
      </w:pPr>
      <w:bookmarkStart w:id="40" w:name="_Toc531865304"/>
      <w:bookmarkStart w:id="41" w:name="_Toc531949433"/>
      <w:bookmarkStart w:id="42" w:name="_Toc531949643"/>
      <w:bookmarkStart w:id="43" w:name="_Toc32417134"/>
      <w:r>
        <w:rPr>
          <w:rFonts w:eastAsia="Calibri"/>
          <w:lang w:val="en-US"/>
        </w:rPr>
        <w:lastRenderedPageBreak/>
        <w:t>OWASP -201</w:t>
      </w:r>
      <w:r w:rsidR="00DB4824">
        <w:rPr>
          <w:rFonts w:eastAsia="Calibri"/>
          <w:lang w:val="en-US"/>
        </w:rPr>
        <w:t>6 Mobile</w:t>
      </w:r>
      <w:r>
        <w:rPr>
          <w:rFonts w:eastAsia="Calibri"/>
          <w:lang w:val="en-US"/>
        </w:rPr>
        <w:t xml:space="preserve"> </w:t>
      </w:r>
      <w:r w:rsidR="00DB4824">
        <w:rPr>
          <w:rFonts w:eastAsia="Calibri"/>
          <w:lang w:val="en-US"/>
        </w:rPr>
        <w:t>M</w:t>
      </w:r>
      <w:r>
        <w:rPr>
          <w:rFonts w:eastAsia="Calibri"/>
          <w:lang w:val="en-US"/>
        </w:rPr>
        <w:t xml:space="preserve">5 – </w:t>
      </w:r>
      <w:bookmarkEnd w:id="40"/>
      <w:bookmarkEnd w:id="41"/>
      <w:bookmarkEnd w:id="42"/>
      <w:r w:rsidR="00EB5883" w:rsidRPr="00EB5883">
        <w:rPr>
          <w:rFonts w:eastAsia="Calibri"/>
          <w:lang w:val="en-US"/>
        </w:rPr>
        <w:t>Insufficient Cryptography</w:t>
      </w:r>
      <w:bookmarkEnd w:id="43"/>
    </w:p>
    <w:p w14:paraId="71EEEB0E" w14:textId="77777777" w:rsidR="00BC02FA" w:rsidRDefault="00BC02FA" w:rsidP="00BC02FA">
      <w:pPr>
        <w:pStyle w:val="BodyContent"/>
        <w:ind w:right="657"/>
        <w:rPr>
          <w:rFonts w:asciiTheme="minorHAnsi" w:hAnsiTheme="minorHAnsi" w:cstheme="minorHAnsi"/>
          <w:sz w:val="20"/>
          <w:szCs w:val="20"/>
        </w:rPr>
      </w:pPr>
    </w:p>
    <w:p w14:paraId="0D5FA717" w14:textId="77777777" w:rsidR="00D53913" w:rsidRDefault="00D53913" w:rsidP="00BC02FA">
      <w:pPr>
        <w:pStyle w:val="BodyContent"/>
        <w:ind w:right="657"/>
        <w:rPr>
          <w:rFonts w:asciiTheme="minorHAnsi" w:hAnsiTheme="minorHAnsi" w:cstheme="minorHAnsi"/>
          <w:sz w:val="20"/>
          <w:szCs w:val="20"/>
        </w:rPr>
      </w:pPr>
      <w:r w:rsidRPr="00D53913">
        <w:rPr>
          <w:rFonts w:asciiTheme="minorHAnsi" w:hAnsiTheme="minorHAnsi" w:cstheme="minorHAnsi"/>
          <w:sz w:val="20"/>
          <w:szCs w:val="20"/>
        </w:rPr>
        <w:t>The code applies cryptography to a sensitive information asset. However, the cryptography is insufficient in some way. Note that anything and everything related to TLS or SSL goes in M3. Also, if the app fails to use cryptography at all when it should, that probably belongs in M2. This category is for issues where cryptography was attempted, but it wasn't done correctly</w:t>
      </w:r>
      <w:r w:rsidRPr="00D53913">
        <w:rPr>
          <w:rFonts w:asciiTheme="minorHAnsi" w:hAnsiTheme="minorHAnsi" w:cstheme="minorHAnsi"/>
          <w:sz w:val="20"/>
          <w:szCs w:val="20"/>
        </w:rPr>
        <w:t xml:space="preserve"> </w:t>
      </w:r>
    </w:p>
    <w:p w14:paraId="5790E0F6" w14:textId="70BF2AF1" w:rsidR="00BC02FA" w:rsidRDefault="00BC02FA" w:rsidP="00BC02FA">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4D72CF">
        <w:rPr>
          <w:rFonts w:asciiTheme="minorHAnsi" w:hAnsiTheme="minorHAnsi" w:cstheme="minorHAnsi"/>
          <w:sz w:val="20"/>
          <w:szCs w:val="20"/>
        </w:rPr>
        <w:t>M</w:t>
      </w:r>
      <w:r>
        <w:rPr>
          <w:rFonts w:asciiTheme="minorHAnsi" w:hAnsiTheme="minorHAnsi" w:cstheme="minorHAnsi"/>
          <w:sz w:val="20"/>
          <w:szCs w:val="20"/>
        </w:rPr>
        <w:t xml:space="preserve">5 – </w:t>
      </w:r>
      <w:r w:rsidR="004D72CF">
        <w:rPr>
          <w:rFonts w:asciiTheme="minorHAnsi" w:hAnsiTheme="minorHAnsi" w:cstheme="minorHAnsi"/>
          <w:sz w:val="20"/>
          <w:szCs w:val="20"/>
        </w:rPr>
        <w:t>Insufficient Cryptography</w:t>
      </w:r>
      <w:r>
        <w:rPr>
          <w:rFonts w:asciiTheme="minorHAnsi" w:hAnsiTheme="minorHAnsi" w:cstheme="minorHAnsi"/>
          <w:sz w:val="20"/>
          <w:szCs w:val="20"/>
        </w:rPr>
        <w:t xml:space="preserve">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M5-2016"/>
      </w:tblPr>
      <w:tblGrid>
        <w:gridCol w:w="4675"/>
        <w:gridCol w:w="1440"/>
        <w:gridCol w:w="1530"/>
        <w:gridCol w:w="1355"/>
      </w:tblGrid>
      <w:tr w:rsidR="00BC02FA" w:rsidRPr="00AC5F7C" w14:paraId="602C5B22" w14:textId="77777777" w:rsidTr="00DA4C0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C131841" w14:textId="77777777" w:rsidR="00BC02FA" w:rsidRPr="00FC19A1" w:rsidRDefault="00BC02FA" w:rsidP="00DA4C00">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shd w:val="clear" w:color="auto" w:fill="DBE5F1" w:themeFill="accent1" w:themeFillTint="33"/>
            <w:vAlign w:val="center"/>
          </w:tcPr>
          <w:p w14:paraId="33965C1E" w14:textId="2D030770" w:rsidR="00BC02FA" w:rsidRPr="00AC5F7C" w:rsidRDefault="00BC02FA" w:rsidP="00DA4C0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530" w:type="dxa"/>
            <w:shd w:val="clear" w:color="auto" w:fill="DBE5F1" w:themeFill="accent1" w:themeFillTint="33"/>
            <w:vAlign w:val="center"/>
          </w:tcPr>
          <w:p w14:paraId="2A58B0F5" w14:textId="68410E5B" w:rsidR="00BC02FA" w:rsidRPr="00AC5F7C" w:rsidRDefault="00BC02FA" w:rsidP="00DA4C0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355" w:type="dxa"/>
            <w:shd w:val="clear" w:color="auto" w:fill="DBE5F1" w:themeFill="accent1" w:themeFillTint="33"/>
            <w:vAlign w:val="center"/>
          </w:tcPr>
          <w:p w14:paraId="27897A7A" w14:textId="22D09B84" w:rsidR="00BC02FA" w:rsidRPr="00934956" w:rsidRDefault="00BC02FA" w:rsidP="00DA4C0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
        </w:tc>
      </w:tr>
      <w:tr w:rsidR="00BC02FA" w:rsidRPr="00CA2066" w14:paraId="73445035"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0B105C3"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1</w:t>
            </w:r>
          </w:p>
        </w:tc>
        <w:tc>
          <w:tcPr>
            <w:tcW w:w="1440" w:type="dxa"/>
          </w:tcPr>
          <w:p w14:paraId="4236DE95"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05E4AD"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322A5ED"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26C80AE2"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C5FCAA"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2</w:t>
            </w:r>
          </w:p>
        </w:tc>
        <w:tc>
          <w:tcPr>
            <w:tcW w:w="1440" w:type="dxa"/>
          </w:tcPr>
          <w:p w14:paraId="2C7ABF87"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12799A"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BD007CC"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6AE54452"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356379F"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3</w:t>
            </w:r>
          </w:p>
        </w:tc>
        <w:tc>
          <w:tcPr>
            <w:tcW w:w="1440" w:type="dxa"/>
          </w:tcPr>
          <w:p w14:paraId="7DA0BF73"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ADDA62D"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43CC884"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3535FFDD"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7AEBDB"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4</w:t>
            </w:r>
          </w:p>
        </w:tc>
        <w:tc>
          <w:tcPr>
            <w:tcW w:w="1440" w:type="dxa"/>
          </w:tcPr>
          <w:p w14:paraId="1EB72A52"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DF45B5"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7821A40"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6B50DB42"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A5895D"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5</w:t>
            </w:r>
          </w:p>
        </w:tc>
        <w:tc>
          <w:tcPr>
            <w:tcW w:w="1440" w:type="dxa"/>
          </w:tcPr>
          <w:p w14:paraId="3093AAF3"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C11F0FD"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756E30A"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7F87102" w14:textId="77777777" w:rsidR="00BC02FA" w:rsidRDefault="00BC02FA" w:rsidP="00BC02FA">
      <w:pPr>
        <w:pStyle w:val="BodyContent"/>
        <w:ind w:right="657"/>
        <w:rPr>
          <w:rFonts w:ascii="Verdana" w:hAnsi="Verdana"/>
          <w:i/>
          <w:sz w:val="14"/>
        </w:rPr>
      </w:pPr>
    </w:p>
    <w:p w14:paraId="31142149" w14:textId="3A824EE2" w:rsidR="00BC02FA" w:rsidRDefault="00BC02FA" w:rsidP="00BC02FA">
      <w:pPr>
        <w:pStyle w:val="BodyContent"/>
        <w:ind w:right="657"/>
        <w:rPr>
          <w:i/>
          <w:sz w:val="14"/>
        </w:rPr>
      </w:pPr>
      <w:r w:rsidRPr="00685F30">
        <w:rPr>
          <w:rFonts w:ascii="Verdana" w:hAnsi="Verdana"/>
          <w:i/>
          <w:sz w:val="14"/>
        </w:rPr>
        <w:t xml:space="preserve">Table </w:t>
      </w:r>
      <w:r>
        <w:rPr>
          <w:rFonts w:ascii="Verdana" w:hAnsi="Verdana"/>
          <w:i/>
          <w:sz w:val="14"/>
        </w:rPr>
        <w:t>7</w:t>
      </w:r>
      <w:r w:rsidRPr="00685F30">
        <w:rPr>
          <w:rFonts w:ascii="Verdana" w:hAnsi="Verdana"/>
          <w:i/>
          <w:sz w:val="14"/>
        </w:rPr>
        <w:t xml:space="preserve">: </w:t>
      </w:r>
      <w:r w:rsidR="004D72CF">
        <w:rPr>
          <w:rFonts w:ascii="Verdana" w:hAnsi="Verdana"/>
          <w:i/>
          <w:sz w:val="14"/>
        </w:rPr>
        <w:t>M</w:t>
      </w:r>
      <w:r>
        <w:rPr>
          <w:rFonts w:ascii="Verdana" w:hAnsi="Verdana"/>
          <w:i/>
          <w:sz w:val="14"/>
        </w:rPr>
        <w:t xml:space="preserve">5 – </w:t>
      </w:r>
      <w:r w:rsidR="004D72CF">
        <w:rPr>
          <w:rFonts w:ascii="Verdana" w:hAnsi="Verdana"/>
          <w:i/>
          <w:sz w:val="14"/>
        </w:rPr>
        <w:t>Insufficient Cryptography</w:t>
      </w:r>
      <w:r>
        <w:rPr>
          <w:rFonts w:ascii="Verdana" w:hAnsi="Verdana"/>
          <w:i/>
          <w:sz w:val="14"/>
        </w:rPr>
        <w:t xml:space="preserve"> vulnerabilities</w:t>
      </w:r>
    </w:p>
    <w:p w14:paraId="6C4DB2E7" w14:textId="5ED8752C" w:rsidR="00BC02FA" w:rsidRPr="00212651" w:rsidRDefault="00BC02FA" w:rsidP="00BC02FA">
      <w:pPr>
        <w:pStyle w:val="Heading2"/>
        <w:spacing w:after="0"/>
        <w:ind w:left="540" w:right="657" w:hanging="540"/>
        <w:rPr>
          <w:rFonts w:eastAsia="Calibri"/>
        </w:rPr>
      </w:pPr>
      <w:bookmarkStart w:id="44" w:name="_Toc531865305"/>
      <w:bookmarkStart w:id="45" w:name="_Toc531949434"/>
      <w:bookmarkStart w:id="46" w:name="_Toc531949644"/>
      <w:bookmarkStart w:id="47" w:name="_Toc32417135"/>
      <w:r>
        <w:rPr>
          <w:rFonts w:eastAsia="Calibri"/>
          <w:lang w:val="en-US"/>
        </w:rPr>
        <w:t>OWASP -201</w:t>
      </w:r>
      <w:r w:rsidR="00DE2658">
        <w:rPr>
          <w:rFonts w:eastAsia="Calibri"/>
          <w:lang w:val="en-US"/>
        </w:rPr>
        <w:t>6 Mobile</w:t>
      </w:r>
      <w:r>
        <w:rPr>
          <w:rFonts w:eastAsia="Calibri"/>
          <w:lang w:val="en-US"/>
        </w:rPr>
        <w:t xml:space="preserve"> </w:t>
      </w:r>
      <w:r w:rsidR="00DE2658">
        <w:rPr>
          <w:rFonts w:eastAsia="Calibri"/>
          <w:lang w:val="en-US"/>
        </w:rPr>
        <w:t>M</w:t>
      </w:r>
      <w:r>
        <w:rPr>
          <w:rFonts w:eastAsia="Calibri"/>
          <w:lang w:val="en-US"/>
        </w:rPr>
        <w:t xml:space="preserve">6 – </w:t>
      </w:r>
      <w:bookmarkEnd w:id="44"/>
      <w:bookmarkEnd w:id="45"/>
      <w:bookmarkEnd w:id="46"/>
      <w:r w:rsidR="005D7B33" w:rsidRPr="005D7B33">
        <w:rPr>
          <w:rFonts w:eastAsia="Calibri"/>
          <w:lang w:val="en-US"/>
        </w:rPr>
        <w:t>Insecure Authorization</w:t>
      </w:r>
      <w:bookmarkEnd w:id="47"/>
    </w:p>
    <w:p w14:paraId="7BD52965" w14:textId="77777777" w:rsidR="00BC02FA" w:rsidRDefault="00BC02FA" w:rsidP="00BC02FA">
      <w:pPr>
        <w:tabs>
          <w:tab w:val="left" w:pos="2847"/>
        </w:tabs>
        <w:ind w:left="0" w:right="657"/>
        <w:rPr>
          <w:rFonts w:asciiTheme="minorHAnsi" w:hAnsiTheme="minorHAnsi" w:cstheme="minorHAnsi"/>
          <w:sz w:val="20"/>
        </w:rPr>
      </w:pPr>
    </w:p>
    <w:p w14:paraId="3BA21408" w14:textId="4E12FBD4" w:rsidR="00BC02FA" w:rsidRPr="000D38D5" w:rsidRDefault="00553D6D" w:rsidP="00BC02FA">
      <w:pPr>
        <w:tabs>
          <w:tab w:val="left" w:pos="2847"/>
        </w:tabs>
        <w:ind w:left="0" w:right="657"/>
        <w:rPr>
          <w:rFonts w:eastAsia="Calibri"/>
          <w:lang w:eastAsia="en-US"/>
        </w:rPr>
      </w:pPr>
      <w:r w:rsidRPr="00553D6D">
        <w:rPr>
          <w:rFonts w:asciiTheme="minorHAnsi" w:hAnsiTheme="minorHAnsi" w:cstheme="minorHAnsi"/>
          <w:sz w:val="20"/>
        </w:rPr>
        <w:t>This is a category to capture any failures in authorization (e.g., authorization decisions in the client side, forced browsing, etc.). It is distinct from authentication issues (e.g., device enrolment, user identification, etc.). If the app does not authenticate users at all in a situation where it should (e.g., granting anonymous access to some resource or service when authenticated and authorized access is required), then that is an authentication failure not an authorization failure</w:t>
      </w:r>
      <w:r w:rsidR="00BC02FA" w:rsidRPr="000D38D5">
        <w:rPr>
          <w:rFonts w:asciiTheme="minorHAnsi" w:hAnsiTheme="minorHAnsi" w:cstheme="minorHAnsi"/>
          <w:sz w:val="20"/>
        </w:rPr>
        <w:t>.</w:t>
      </w:r>
    </w:p>
    <w:p w14:paraId="53E758FD" w14:textId="6F3A6937" w:rsidR="00BC02FA" w:rsidRPr="000D38D5" w:rsidRDefault="00BC02FA" w:rsidP="00BC02FA">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of </w:t>
      </w:r>
      <w:r w:rsidR="00553D6D">
        <w:rPr>
          <w:rFonts w:asciiTheme="minorHAnsi" w:hAnsiTheme="minorHAnsi" w:cstheme="minorHAnsi"/>
          <w:sz w:val="20"/>
          <w:szCs w:val="20"/>
        </w:rPr>
        <w:t>M</w:t>
      </w:r>
      <w:r w:rsidRPr="000D38D5">
        <w:rPr>
          <w:rFonts w:asciiTheme="minorHAnsi" w:hAnsiTheme="minorHAnsi" w:cstheme="minorHAnsi"/>
          <w:sz w:val="20"/>
        </w:rPr>
        <w:t>6</w:t>
      </w:r>
      <w:r w:rsidRPr="000D38D5">
        <w:rPr>
          <w:rFonts w:asciiTheme="minorHAnsi" w:hAnsiTheme="minorHAnsi" w:cstheme="minorHAnsi"/>
          <w:sz w:val="20"/>
          <w:szCs w:val="20"/>
        </w:rPr>
        <w:t>-</w:t>
      </w:r>
      <w:r w:rsidR="00553D6D">
        <w:rPr>
          <w:rFonts w:asciiTheme="minorHAnsi" w:hAnsiTheme="minorHAnsi" w:cstheme="minorHAnsi"/>
          <w:sz w:val="20"/>
          <w:szCs w:val="20"/>
        </w:rPr>
        <w:t>Insecure Authorization</w:t>
      </w:r>
      <w:r w:rsidRPr="000D38D5">
        <w:rPr>
          <w:rFonts w:asciiTheme="minorHAnsi" w:hAnsiTheme="minorHAnsi" w:cstheme="minorHAnsi"/>
          <w:sz w:val="20"/>
          <w:szCs w:val="20"/>
        </w:rPr>
        <w:t xml:space="preserve"> </w:t>
      </w:r>
      <w:r>
        <w:rPr>
          <w:rFonts w:asciiTheme="minorHAnsi" w:hAnsiTheme="minorHAnsi" w:cstheme="minorHAnsi"/>
          <w:sz w:val="20"/>
          <w:szCs w:val="20"/>
        </w:rPr>
        <w:t>vulnerabilities</w:t>
      </w:r>
      <w:r w:rsidRPr="001E6354">
        <w:rPr>
          <w:rFonts w:asciiTheme="minorHAnsi" w:hAnsiTheme="minorHAnsi" w:cstheme="minorHAnsi"/>
          <w:sz w:val="20"/>
          <w:szCs w:val="20"/>
        </w:rPr>
        <w:t xml:space="preserve"> </w:t>
      </w:r>
      <w:r w:rsidRPr="000D38D5">
        <w:rPr>
          <w:rFonts w:asciiTheme="minorHAnsi" w:hAnsiTheme="minorHAnsi" w:cstheme="minorHAnsi"/>
          <w:sz w:val="20"/>
          <w:szCs w:val="20"/>
        </w:rPr>
        <w:t>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M6-2016"/>
      </w:tblPr>
      <w:tblGrid>
        <w:gridCol w:w="4675"/>
        <w:gridCol w:w="1440"/>
        <w:gridCol w:w="1530"/>
        <w:gridCol w:w="1355"/>
      </w:tblGrid>
      <w:tr w:rsidR="00BC02FA" w:rsidRPr="00AC5F7C" w14:paraId="54D7236D" w14:textId="77777777" w:rsidTr="00DA4C0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D4DB2D5" w14:textId="77777777" w:rsidR="00BC02FA" w:rsidRPr="00FC19A1" w:rsidRDefault="00BC02FA" w:rsidP="00DA4C00">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58D275CF" w14:textId="6AA5250D" w:rsidR="00BC02FA" w:rsidRPr="00AC5F7C" w:rsidRDefault="00BC02FA" w:rsidP="00DA4C0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w:t>
            </w:r>
          </w:p>
        </w:tc>
        <w:tc>
          <w:tcPr>
            <w:tcW w:w="1530" w:type="dxa"/>
            <w:shd w:val="clear" w:color="auto" w:fill="DBE5F1" w:themeFill="accent1" w:themeFillTint="33"/>
            <w:vAlign w:val="center"/>
          </w:tcPr>
          <w:p w14:paraId="1CFE7DB6" w14:textId="68FB7E7C" w:rsidR="00BC02FA" w:rsidRPr="00AC5F7C" w:rsidRDefault="00BC02FA" w:rsidP="00DA4C0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p>
        </w:tc>
        <w:tc>
          <w:tcPr>
            <w:tcW w:w="1355" w:type="dxa"/>
            <w:shd w:val="clear" w:color="auto" w:fill="DBE5F1" w:themeFill="accent1" w:themeFillTint="33"/>
            <w:vAlign w:val="center"/>
          </w:tcPr>
          <w:p w14:paraId="6A297E17" w14:textId="3F776B73" w:rsidR="00BC02FA" w:rsidRPr="00934956" w:rsidRDefault="00BC02FA" w:rsidP="00DA4C0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w:t>
            </w:r>
          </w:p>
        </w:tc>
      </w:tr>
      <w:tr w:rsidR="00BC02FA" w:rsidRPr="00CA2066" w14:paraId="75B0A1C6"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14:paraId="5C76FC17"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1</w:t>
            </w:r>
          </w:p>
        </w:tc>
        <w:tc>
          <w:tcPr>
            <w:tcW w:w="1440" w:type="dxa"/>
            <w:shd w:val="clear" w:color="auto" w:fill="FFFFFF" w:themeFill="background1"/>
          </w:tcPr>
          <w:p w14:paraId="5BB1E2FC"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shd w:val="clear" w:color="auto" w:fill="FFFFFF" w:themeFill="background1"/>
          </w:tcPr>
          <w:p w14:paraId="525DB536"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shd w:val="clear" w:color="auto" w:fill="FFFFFF" w:themeFill="background1"/>
          </w:tcPr>
          <w:p w14:paraId="6FFDC662"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163D7EF6"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3B12A8"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2</w:t>
            </w:r>
          </w:p>
        </w:tc>
        <w:tc>
          <w:tcPr>
            <w:tcW w:w="1440" w:type="dxa"/>
          </w:tcPr>
          <w:p w14:paraId="394775E6"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82BB3F"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3560654"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722CE173"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3C70EB"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3</w:t>
            </w:r>
          </w:p>
        </w:tc>
        <w:tc>
          <w:tcPr>
            <w:tcW w:w="1440" w:type="dxa"/>
          </w:tcPr>
          <w:p w14:paraId="39C4C123"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C32266B"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AF8B462"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69CF91FE"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D1EE6A"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4</w:t>
            </w:r>
          </w:p>
        </w:tc>
        <w:tc>
          <w:tcPr>
            <w:tcW w:w="1440" w:type="dxa"/>
          </w:tcPr>
          <w:p w14:paraId="16B4393E"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04C61C"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130D7B2"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492D1BCC"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209E4E"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5</w:t>
            </w:r>
          </w:p>
        </w:tc>
        <w:tc>
          <w:tcPr>
            <w:tcW w:w="1440" w:type="dxa"/>
          </w:tcPr>
          <w:p w14:paraId="0D65F8CC"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065126"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963EAA2"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2903DDE" w14:textId="77777777" w:rsidR="00BC02FA" w:rsidRDefault="00BC02FA" w:rsidP="00BC02FA">
      <w:pPr>
        <w:pStyle w:val="BodyContent"/>
        <w:ind w:right="657"/>
        <w:rPr>
          <w:rFonts w:asciiTheme="minorHAnsi" w:hAnsiTheme="minorHAnsi" w:cstheme="minorHAnsi"/>
          <w:sz w:val="20"/>
          <w:szCs w:val="20"/>
        </w:rPr>
      </w:pPr>
    </w:p>
    <w:p w14:paraId="52A268E8" w14:textId="3B8E42CB" w:rsidR="00BC02FA" w:rsidRDefault="00BC02FA" w:rsidP="00BC02FA">
      <w:pPr>
        <w:spacing w:after="0" w:line="240" w:lineRule="auto"/>
        <w:ind w:left="0"/>
        <w:jc w:val="left"/>
        <w:rPr>
          <w:i/>
          <w:sz w:val="14"/>
        </w:rPr>
      </w:pPr>
      <w:r>
        <w:rPr>
          <w:i/>
          <w:sz w:val="14"/>
        </w:rPr>
        <w:t xml:space="preserve">Table 8: </w:t>
      </w:r>
      <w:r w:rsidR="00553D6D">
        <w:rPr>
          <w:i/>
          <w:sz w:val="14"/>
        </w:rPr>
        <w:t>M</w:t>
      </w:r>
      <w:r>
        <w:rPr>
          <w:i/>
          <w:sz w:val="14"/>
        </w:rPr>
        <w:t xml:space="preserve">6- </w:t>
      </w:r>
      <w:r w:rsidR="00553D6D">
        <w:rPr>
          <w:i/>
          <w:sz w:val="14"/>
        </w:rPr>
        <w:t>Insecure Authorization</w:t>
      </w:r>
      <w:r>
        <w:rPr>
          <w:i/>
          <w:sz w:val="14"/>
        </w:rPr>
        <w:t xml:space="preserve"> vulnerabilities</w:t>
      </w:r>
    </w:p>
    <w:p w14:paraId="3B9F5E67" w14:textId="77777777" w:rsidR="00BC02FA" w:rsidRDefault="00BC02FA" w:rsidP="00BC02FA">
      <w:pPr>
        <w:spacing w:after="0" w:line="240" w:lineRule="auto"/>
        <w:ind w:left="0"/>
        <w:jc w:val="left"/>
        <w:rPr>
          <w:i/>
          <w:sz w:val="14"/>
        </w:rPr>
      </w:pPr>
      <w:r>
        <w:rPr>
          <w:i/>
          <w:sz w:val="14"/>
        </w:rPr>
        <w:br w:type="page"/>
      </w:r>
    </w:p>
    <w:p w14:paraId="6BF57240" w14:textId="6FF07E07" w:rsidR="00BC02FA" w:rsidRPr="00212651" w:rsidRDefault="00BC02FA" w:rsidP="00BC02FA">
      <w:pPr>
        <w:pStyle w:val="Heading2"/>
        <w:spacing w:after="0"/>
        <w:ind w:left="540" w:right="657" w:hanging="540"/>
        <w:rPr>
          <w:rFonts w:eastAsia="Calibri"/>
        </w:rPr>
      </w:pPr>
      <w:bookmarkStart w:id="48" w:name="_Toc531865306"/>
      <w:bookmarkStart w:id="49" w:name="_Toc531949435"/>
      <w:bookmarkStart w:id="50" w:name="_Toc531949645"/>
      <w:bookmarkStart w:id="51" w:name="_Toc32417136"/>
      <w:r w:rsidRPr="00D3455B">
        <w:rPr>
          <w:rFonts w:eastAsia="Calibri"/>
          <w:lang w:val="fr-FR"/>
        </w:rPr>
        <w:lastRenderedPageBreak/>
        <w:t>OWASP -201</w:t>
      </w:r>
      <w:r w:rsidR="00884EB2" w:rsidRPr="00D3455B">
        <w:rPr>
          <w:rFonts w:eastAsia="Calibri"/>
          <w:lang w:val="fr-FR"/>
        </w:rPr>
        <w:t>6</w:t>
      </w:r>
      <w:r w:rsidRPr="00D3455B">
        <w:rPr>
          <w:rFonts w:eastAsia="Calibri"/>
          <w:lang w:val="fr-FR"/>
        </w:rPr>
        <w:t xml:space="preserve"> </w:t>
      </w:r>
      <w:r w:rsidR="00884EB2" w:rsidRPr="00D3455B">
        <w:rPr>
          <w:rFonts w:eastAsia="Calibri"/>
          <w:lang w:val="fr-FR"/>
        </w:rPr>
        <w:t>Mobile M</w:t>
      </w:r>
      <w:r w:rsidRPr="00D3455B">
        <w:rPr>
          <w:rFonts w:eastAsia="Calibri"/>
          <w:lang w:val="fr-FR"/>
        </w:rPr>
        <w:t xml:space="preserve">7 – </w:t>
      </w:r>
      <w:bookmarkEnd w:id="48"/>
      <w:bookmarkEnd w:id="49"/>
      <w:bookmarkEnd w:id="50"/>
      <w:r w:rsidR="00D3455B" w:rsidRPr="00D3455B">
        <w:rPr>
          <w:rFonts w:eastAsia="Calibri"/>
          <w:lang w:val="fr-FR"/>
        </w:rPr>
        <w:t>Client Code Quality</w:t>
      </w:r>
      <w:bookmarkEnd w:id="51"/>
    </w:p>
    <w:p w14:paraId="422D037A" w14:textId="77777777" w:rsidR="00BC02FA" w:rsidRPr="00D3455B" w:rsidRDefault="00BC02FA" w:rsidP="00BC02FA">
      <w:pPr>
        <w:pStyle w:val="BodyContent"/>
        <w:ind w:right="657"/>
        <w:rPr>
          <w:rFonts w:asciiTheme="minorHAnsi" w:hAnsiTheme="minorHAnsi" w:cstheme="minorHAnsi"/>
          <w:sz w:val="20"/>
          <w:szCs w:val="20"/>
          <w:lang w:val="fr-FR"/>
        </w:rPr>
      </w:pPr>
    </w:p>
    <w:p w14:paraId="53EB2D78" w14:textId="15215D01" w:rsidR="00BC02FA" w:rsidRDefault="00FC59C5" w:rsidP="00BC02FA">
      <w:pPr>
        <w:pStyle w:val="BodyContent"/>
        <w:ind w:right="657"/>
        <w:rPr>
          <w:rFonts w:asciiTheme="minorHAnsi" w:hAnsiTheme="minorHAnsi" w:cstheme="minorHAnsi"/>
          <w:sz w:val="20"/>
          <w:szCs w:val="20"/>
        </w:rPr>
      </w:pPr>
      <w:r w:rsidRPr="00FC59C5">
        <w:rPr>
          <w:rFonts w:asciiTheme="minorHAnsi" w:hAnsiTheme="minorHAnsi" w:cstheme="minorHAnsi"/>
          <w:sz w:val="20"/>
          <w:szCs w:val="20"/>
        </w:rPr>
        <w:t>This was the "Security Decisions Via Untrusted Inputs", one of our lesser-used categories. This would be the catch-all for code-level implementation problems in the mobile client. That's distinct from server-side coding mistakes. This would capture things like buffer overflows, format string vulnerabilities, and various other code-level mistakes where the solution is to rewrite some code that's running on the mobile device</w:t>
      </w:r>
      <w:r w:rsidR="00BC02FA" w:rsidRPr="00312257">
        <w:rPr>
          <w:rFonts w:asciiTheme="minorHAnsi" w:hAnsiTheme="minorHAnsi" w:cstheme="minorHAnsi"/>
          <w:sz w:val="20"/>
          <w:szCs w:val="20"/>
        </w:rPr>
        <w:t>.</w:t>
      </w:r>
    </w:p>
    <w:p w14:paraId="003C3FBF" w14:textId="79EFCFC0" w:rsidR="00BC02FA" w:rsidRDefault="00BC02FA" w:rsidP="00BC02FA">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10305">
        <w:rPr>
          <w:rFonts w:asciiTheme="minorHAnsi" w:hAnsiTheme="minorHAnsi" w:cstheme="minorHAnsi"/>
          <w:sz w:val="20"/>
          <w:szCs w:val="20"/>
        </w:rPr>
        <w:t>M</w:t>
      </w:r>
      <w:r>
        <w:rPr>
          <w:rFonts w:asciiTheme="minorHAnsi" w:hAnsiTheme="minorHAnsi" w:cstheme="minorHAnsi"/>
          <w:sz w:val="20"/>
          <w:szCs w:val="20"/>
        </w:rPr>
        <w:t xml:space="preserve">7 – </w:t>
      </w:r>
      <w:r w:rsidR="00710305">
        <w:rPr>
          <w:rFonts w:asciiTheme="minorHAnsi" w:hAnsiTheme="minorHAnsi" w:cstheme="minorHAnsi"/>
          <w:sz w:val="20"/>
          <w:szCs w:val="20"/>
        </w:rPr>
        <w:t>Client Code Quality</w:t>
      </w:r>
      <w:r>
        <w:rPr>
          <w:rFonts w:asciiTheme="minorHAnsi" w:hAnsiTheme="minorHAnsi" w:cstheme="minorHAnsi"/>
          <w:sz w:val="20"/>
          <w:szCs w:val="20"/>
        </w:rPr>
        <w:t xml:space="preserve"> vulnerabilities</w:t>
      </w:r>
      <w:r w:rsidRPr="001E6354">
        <w:rPr>
          <w:rFonts w:asciiTheme="minorHAnsi" w:hAnsiTheme="minorHAnsi" w:cstheme="minorHAnsi"/>
          <w:sz w:val="20"/>
          <w:szCs w:val="20"/>
        </w:rPr>
        <w:t xml:space="preserve">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M7-2016"/>
      </w:tblPr>
      <w:tblGrid>
        <w:gridCol w:w="4675"/>
        <w:gridCol w:w="1440"/>
        <w:gridCol w:w="1530"/>
        <w:gridCol w:w="1355"/>
      </w:tblGrid>
      <w:tr w:rsidR="00BC02FA" w:rsidRPr="00AC5F7C" w14:paraId="0EB4402A" w14:textId="77777777" w:rsidTr="00DA4C0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2662C20" w14:textId="77777777" w:rsidR="00BC02FA" w:rsidRPr="00FC19A1" w:rsidRDefault="00BC02FA" w:rsidP="00DA4C00">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44B781C5" w14:textId="3BF9A5D6" w:rsidR="00BC02FA" w:rsidRPr="00AC5F7C" w:rsidRDefault="00BC02FA" w:rsidP="00DA4C0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530" w:type="dxa"/>
            <w:shd w:val="clear" w:color="auto" w:fill="DBE5F1" w:themeFill="accent1" w:themeFillTint="33"/>
            <w:vAlign w:val="center"/>
          </w:tcPr>
          <w:p w14:paraId="4EFA48FE" w14:textId="735BDE9A" w:rsidR="00BC02FA" w:rsidRPr="00AC5F7C" w:rsidRDefault="00BC02FA" w:rsidP="00DA4C0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355" w:type="dxa"/>
            <w:shd w:val="clear" w:color="auto" w:fill="DBE5F1" w:themeFill="accent1" w:themeFillTint="33"/>
            <w:vAlign w:val="center"/>
          </w:tcPr>
          <w:p w14:paraId="72CF1DB9" w14:textId="2677AE50" w:rsidR="00BC02FA" w:rsidRPr="00934956" w:rsidRDefault="00BC02FA" w:rsidP="00DA4C0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
        </w:tc>
      </w:tr>
      <w:tr w:rsidR="00BC02FA" w:rsidRPr="00CA2066" w14:paraId="32058C63"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40E4BC6"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1</w:t>
            </w:r>
          </w:p>
        </w:tc>
        <w:tc>
          <w:tcPr>
            <w:tcW w:w="1440" w:type="dxa"/>
          </w:tcPr>
          <w:p w14:paraId="237DAD78"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749376"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E49D88E"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08CB9133"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E792C6"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2</w:t>
            </w:r>
          </w:p>
        </w:tc>
        <w:tc>
          <w:tcPr>
            <w:tcW w:w="1440" w:type="dxa"/>
          </w:tcPr>
          <w:p w14:paraId="63F6837B"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1EDF74"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26F097B"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034576C3"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8E1006"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3</w:t>
            </w:r>
          </w:p>
        </w:tc>
        <w:tc>
          <w:tcPr>
            <w:tcW w:w="1440" w:type="dxa"/>
          </w:tcPr>
          <w:p w14:paraId="59095606"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6360596"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1812A6C"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4E237338"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AE9BE54"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4</w:t>
            </w:r>
          </w:p>
        </w:tc>
        <w:tc>
          <w:tcPr>
            <w:tcW w:w="1440" w:type="dxa"/>
          </w:tcPr>
          <w:p w14:paraId="14376BCC"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2F1BF8"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350CF0A"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2897B78C"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1081B37"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5</w:t>
            </w:r>
          </w:p>
        </w:tc>
        <w:tc>
          <w:tcPr>
            <w:tcW w:w="1440" w:type="dxa"/>
          </w:tcPr>
          <w:p w14:paraId="6F08DEBA"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5565EE"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13425B7"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F693612" w14:textId="77777777" w:rsidR="00BC02FA" w:rsidRDefault="00BC02FA" w:rsidP="00BC02FA">
      <w:pPr>
        <w:pStyle w:val="BodyContent"/>
        <w:ind w:right="657"/>
        <w:rPr>
          <w:rFonts w:asciiTheme="minorHAnsi" w:hAnsiTheme="minorHAnsi" w:cstheme="minorHAnsi"/>
          <w:sz w:val="20"/>
          <w:szCs w:val="20"/>
        </w:rPr>
      </w:pPr>
    </w:p>
    <w:p w14:paraId="624C43ED" w14:textId="52DB1278" w:rsidR="00BC02FA" w:rsidRPr="00710305" w:rsidRDefault="00BC02FA" w:rsidP="00BC02FA">
      <w:pPr>
        <w:spacing w:after="0" w:line="240" w:lineRule="auto"/>
        <w:ind w:left="0"/>
        <w:jc w:val="left"/>
        <w:rPr>
          <w:rFonts w:eastAsia="Calibri"/>
          <w:b/>
          <w:color w:val="336699"/>
          <w:sz w:val="20"/>
          <w:szCs w:val="16"/>
          <w:lang w:val="fr-FR" w:eastAsia="x-none"/>
        </w:rPr>
      </w:pPr>
      <w:r w:rsidRPr="00710305">
        <w:rPr>
          <w:i/>
          <w:sz w:val="14"/>
          <w:lang w:val="fr-FR"/>
        </w:rPr>
        <w:t xml:space="preserve">Table 9: </w:t>
      </w:r>
      <w:r w:rsidR="00710305" w:rsidRPr="00710305">
        <w:rPr>
          <w:i/>
          <w:sz w:val="14"/>
          <w:lang w:val="fr-FR"/>
        </w:rPr>
        <w:t>M</w:t>
      </w:r>
      <w:r w:rsidRPr="00710305">
        <w:rPr>
          <w:i/>
          <w:sz w:val="14"/>
          <w:lang w:val="fr-FR"/>
        </w:rPr>
        <w:t xml:space="preserve">7- </w:t>
      </w:r>
      <w:r w:rsidR="00710305" w:rsidRPr="00710305">
        <w:rPr>
          <w:i/>
          <w:sz w:val="14"/>
          <w:lang w:val="fr-FR"/>
        </w:rPr>
        <w:t>Client Code Quality</w:t>
      </w:r>
      <w:r w:rsidRPr="00710305">
        <w:rPr>
          <w:i/>
          <w:sz w:val="14"/>
          <w:lang w:val="fr-FR"/>
        </w:rPr>
        <w:t xml:space="preserve"> vulnerabilities </w:t>
      </w:r>
    </w:p>
    <w:p w14:paraId="22D6D0D0" w14:textId="77777777" w:rsidR="00BC02FA" w:rsidRPr="00710305" w:rsidRDefault="00BC02FA" w:rsidP="00BC02FA">
      <w:pPr>
        <w:spacing w:after="0" w:line="240" w:lineRule="auto"/>
        <w:ind w:left="0"/>
        <w:jc w:val="left"/>
        <w:rPr>
          <w:rFonts w:eastAsia="Calibri"/>
          <w:b/>
          <w:color w:val="336699"/>
          <w:sz w:val="20"/>
          <w:szCs w:val="16"/>
          <w:lang w:val="fr-FR" w:eastAsia="x-none"/>
        </w:rPr>
      </w:pPr>
    </w:p>
    <w:p w14:paraId="1699F852" w14:textId="77777777" w:rsidR="000B1DF2" w:rsidRPr="004207FB" w:rsidRDefault="000B1DF2" w:rsidP="002638B2">
      <w:pPr>
        <w:ind w:left="3829" w:right="657" w:firstLine="425"/>
        <w:rPr>
          <w:i/>
          <w:sz w:val="14"/>
        </w:rPr>
      </w:pPr>
    </w:p>
    <w:p w14:paraId="2BD81903" w14:textId="77777777" w:rsidR="007819D5" w:rsidRDefault="007819D5"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61051B28" w14:textId="77777777" w:rsidR="00CA74F4" w:rsidRDefault="00E560F3" w:rsidP="002638B2">
      <w:pPr>
        <w:pStyle w:val="Heading1"/>
        <w:ind w:right="657"/>
      </w:pPr>
      <w:bookmarkStart w:id="52" w:name="_Toc531862210"/>
      <w:bookmarkStart w:id="53" w:name="_Toc531948657"/>
      <w:bookmarkStart w:id="54" w:name="_Toc21077540"/>
      <w:bookmarkStart w:id="55" w:name="_Toc32417137"/>
      <w:r>
        <w:lastRenderedPageBreak/>
        <w:t>A</w:t>
      </w:r>
      <w:r w:rsidR="00CA74F4">
        <w:t>ppendix</w:t>
      </w:r>
      <w:bookmarkEnd w:id="52"/>
      <w:bookmarkEnd w:id="53"/>
      <w:bookmarkEnd w:id="54"/>
      <w:bookmarkEnd w:id="55"/>
      <w:r w:rsidR="00CA74F4">
        <w:t xml:space="preserve"> </w:t>
      </w:r>
    </w:p>
    <w:p w14:paraId="48916227" w14:textId="1845DF32" w:rsidR="00010552" w:rsidRDefault="00010552" w:rsidP="002638B2">
      <w:pPr>
        <w:pStyle w:val="Heading2"/>
        <w:spacing w:after="0"/>
        <w:ind w:left="540" w:right="657" w:hanging="540"/>
        <w:rPr>
          <w:lang w:val="en-US"/>
        </w:rPr>
      </w:pPr>
      <w:bookmarkStart w:id="56" w:name="_Toc531862211"/>
      <w:bookmarkStart w:id="57" w:name="_Toc531948658"/>
      <w:bookmarkStart w:id="58" w:name="_Toc21077541"/>
      <w:bookmarkStart w:id="59" w:name="_Hlk529891554"/>
      <w:bookmarkStart w:id="60" w:name="_Toc32417138"/>
      <w:r>
        <w:rPr>
          <w:lang w:val="en-US"/>
        </w:rPr>
        <w:t>About CAST Software Intelligence</w:t>
      </w:r>
      <w:bookmarkEnd w:id="56"/>
      <w:bookmarkEnd w:id="57"/>
      <w:bookmarkEnd w:id="58"/>
      <w:bookmarkEnd w:id="60"/>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C1A5FE9" w14:textId="77777777" w:rsidR="004E6E82" w:rsidRPr="004A59A5" w:rsidRDefault="004E431C" w:rsidP="004E6E82">
      <w:pPr>
        <w:ind w:right="657"/>
      </w:pPr>
      <w:hyperlink r:id="rId13" w:history="1">
        <w:r w:rsidR="004E6E82" w:rsidRPr="00036206">
          <w:rPr>
            <w:rStyle w:val="Hyperlink"/>
          </w:rPr>
          <w:t>Click here</w:t>
        </w:r>
      </w:hyperlink>
      <w:r w:rsidR="004E6E82">
        <w:t xml:space="preserve"> for more information about CAST Software Intelligence. </w:t>
      </w:r>
    </w:p>
    <w:p w14:paraId="2DC980E8" w14:textId="1C5574AF" w:rsidR="00513557" w:rsidRDefault="00513557" w:rsidP="002638B2">
      <w:pPr>
        <w:ind w:right="657"/>
        <w:rPr>
          <w:rFonts w:cs="Arial"/>
        </w:rPr>
      </w:pPr>
    </w:p>
    <w:p w14:paraId="23C9129E" w14:textId="77777777" w:rsidR="004E6E82" w:rsidRDefault="004E6E82" w:rsidP="004E6E82">
      <w:pPr>
        <w:pStyle w:val="Heading2"/>
        <w:spacing w:after="0"/>
        <w:ind w:left="540" w:right="657" w:hanging="540"/>
      </w:pPr>
      <w:bookmarkStart w:id="61" w:name="_Toc529890287"/>
      <w:bookmarkStart w:id="62" w:name="_Toc531862212"/>
      <w:bookmarkStart w:id="63" w:name="_Toc531948659"/>
      <w:bookmarkStart w:id="64" w:name="_Toc21077542"/>
      <w:bookmarkStart w:id="65" w:name="_Toc32417139"/>
      <w:r>
        <w:rPr>
          <w:lang w:val="en-US"/>
        </w:rPr>
        <w:t>About CAST Security</w:t>
      </w:r>
      <w:bookmarkEnd w:id="61"/>
      <w:bookmarkEnd w:id="62"/>
      <w:bookmarkEnd w:id="63"/>
      <w:bookmarkEnd w:id="64"/>
      <w:bookmarkEnd w:id="65"/>
    </w:p>
    <w:p w14:paraId="73DBFB0E" w14:textId="77777777" w:rsidR="004E6E82" w:rsidRDefault="004E6E82" w:rsidP="004E6E82">
      <w:pPr>
        <w:ind w:right="657"/>
      </w:pPr>
    </w:p>
    <w:p w14:paraId="593B491C" w14:textId="26E4AF9C" w:rsidR="004E6E82" w:rsidRDefault="004E6E82" w:rsidP="004E6E82">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w:t>
      </w:r>
      <w:r w:rsidR="00124BEF">
        <w:t xml:space="preserve"> PCI, NIST</w:t>
      </w:r>
      <w:r>
        <w:t xml:space="preserve"> and OWASP.</w:t>
      </w:r>
    </w:p>
    <w:p w14:paraId="5270AF48" w14:textId="77777777" w:rsidR="004E6E82" w:rsidRDefault="004E6E82" w:rsidP="004E6E82">
      <w:pPr>
        <w:ind w:right="657"/>
      </w:pPr>
      <w:r>
        <w:t xml:space="preserve">To find out more about CAST Security, </w:t>
      </w:r>
      <w:hyperlink r:id="rId14" w:history="1">
        <w:r w:rsidRPr="00DE3825">
          <w:rPr>
            <w:rStyle w:val="Hyperlink"/>
          </w:rPr>
          <w:t>click here</w:t>
        </w:r>
      </w:hyperlink>
      <w:r>
        <w:t>.</w:t>
      </w:r>
    </w:p>
    <w:bookmarkEnd w:id="59"/>
    <w:p w14:paraId="156A22E3" w14:textId="77777777" w:rsidR="004E6E82" w:rsidRDefault="004E6E82"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even" r:id="rId15"/>
      <w:headerReference w:type="default" r:id="rId16"/>
      <w:footerReference w:type="even" r:id="rId17"/>
      <w:footerReference w:type="default" r:id="rId18"/>
      <w:headerReference w:type="first" r:id="rId19"/>
      <w:footerReference w:type="first" r:id="rId20"/>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CB290" w14:textId="77777777" w:rsidR="004E431C" w:rsidRDefault="004E431C">
      <w:r>
        <w:separator/>
      </w:r>
    </w:p>
  </w:endnote>
  <w:endnote w:type="continuationSeparator" w:id="0">
    <w:p w14:paraId="68E838A9" w14:textId="77777777" w:rsidR="004E431C" w:rsidRDefault="004E4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20B0604020202020204"/>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20B0604020202020204"/>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A00002EF" w:usb1="4000004B" w:usb2="00000000" w:usb3="00000000" w:csb0="000000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604020202020204"/>
    <w:charset w:val="00"/>
    <w:family w:val="swiss"/>
    <w:pitch w:val="variable"/>
    <w:sig w:usb0="00000000" w:usb1="00000000" w:usb2="00000000" w:usb3="00000000" w:csb0="000000FF" w:csb1="00000000"/>
  </w:font>
  <w:font w:name="Times">
    <w:altName w:val="Times New Roman"/>
    <w:panose1 w:val="00000500000000020000"/>
    <w:charset w:val="00"/>
    <w:family w:val="auto"/>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panose1 w:val="020B0606030504020204"/>
    <w:charset w:val="00"/>
    <w:family w:val="swiss"/>
    <w:pitch w:val="variable"/>
    <w:sig w:usb0="E00002EF" w:usb1="4000205B" w:usb2="00000028" w:usb3="00000000" w:csb0="0000019F" w:csb1="00000000"/>
  </w:font>
  <w:font w:name="Times-Bold">
    <w:altName w:val="Times New Roman"/>
    <w:panose1 w:val="0000080000000002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960F1" w14:textId="77777777" w:rsidR="00B5577C" w:rsidRDefault="00B557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C57C1E" w:rsidRDefault="00C57C1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C57C1E" w:rsidRDefault="00C57C1E">
    <w:pPr>
      <w:pStyle w:val="Footer"/>
    </w:pPr>
    <w:r>
      <w:rPr>
        <w:noProof/>
        <w:lang w:eastAsia="en-US"/>
      </w:rPr>
      <w:drawing>
        <wp:inline distT="0" distB="0" distL="0" distR="0" wp14:anchorId="2591E445" wp14:editId="050510E6">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C57C1E" w:rsidRDefault="00C57C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C462C" w14:textId="77777777" w:rsidR="00B5577C" w:rsidRDefault="00B557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7E98D" w14:textId="77777777" w:rsidR="004E431C" w:rsidRDefault="004E431C">
      <w:r>
        <w:separator/>
      </w:r>
    </w:p>
  </w:footnote>
  <w:footnote w:type="continuationSeparator" w:id="0">
    <w:p w14:paraId="082D07A7" w14:textId="77777777" w:rsidR="004E431C" w:rsidRDefault="004E43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82F29" w14:textId="77777777" w:rsidR="00B5577C" w:rsidRDefault="00B557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3A19CBB0" w:rsidR="00C57C1E" w:rsidRPr="00501CAD" w:rsidRDefault="00C57C1E" w:rsidP="00874417">
    <w:pPr>
      <w:spacing w:after="0" w:line="240" w:lineRule="auto"/>
      <w:jc w:val="center"/>
      <w:rPr>
        <w:rFonts w:asciiTheme="majorHAnsi" w:hAnsiTheme="majorHAnsi"/>
        <w:noProof/>
        <w:sz w:val="24"/>
        <w:szCs w:val="24"/>
      </w:rPr>
    </w:pPr>
    <w:r>
      <w:rPr>
        <w:rFonts w:asciiTheme="majorHAnsi" w:hAnsiTheme="majorHAnsi"/>
        <w:noProof/>
        <w:sz w:val="20"/>
        <w:szCs w:val="24"/>
      </w:rPr>
      <w:t xml:space="preserve">OWASP </w:t>
    </w:r>
    <w:r w:rsidR="0068356D">
      <w:rPr>
        <w:rFonts w:asciiTheme="majorHAnsi" w:hAnsiTheme="majorHAnsi"/>
        <w:noProof/>
        <w:sz w:val="20"/>
        <w:szCs w:val="24"/>
      </w:rPr>
      <w:t>Mobile 2016</w:t>
    </w:r>
    <w:r>
      <w:rPr>
        <w:rFonts w:asciiTheme="majorHAnsi" w:hAnsiTheme="majorHAnsi"/>
        <w:noProof/>
        <w:sz w:val="20"/>
        <w:szCs w:val="24"/>
      </w:rPr>
      <w:t xml:space="preserve"> </w:t>
    </w:r>
    <w:r w:rsidR="009E4359">
      <w:rPr>
        <w:rFonts w:asciiTheme="majorHAnsi" w:hAnsiTheme="majorHAnsi"/>
        <w:noProof/>
        <w:sz w:val="20"/>
        <w:szCs w:val="24"/>
      </w:rPr>
      <w:t>Compliance</w:t>
    </w:r>
    <w:r>
      <w:rPr>
        <w:rFonts w:asciiTheme="majorHAnsi" w:hAnsiTheme="majorHAnsi"/>
        <w:noProof/>
        <w:sz w:val="20"/>
        <w:szCs w:val="24"/>
      </w:rPr>
      <w:t xml:space="preserve"> Report</w:t>
    </w:r>
  </w:p>
  <w:p w14:paraId="09BF77A7" w14:textId="77777777" w:rsidR="00C57C1E" w:rsidRPr="00501CAD" w:rsidRDefault="00C57C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594A2D2" w:rsidR="00C57C1E" w:rsidRDefault="00C57C1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isplayBackgroundShape/>
  <w:printFractionalCharacterWidth/>
  <w:activeWritingStyle w:appName="MSWord" w:lang="fr-FR" w:vendorID="9" w:dllVersion="512" w:checkStyle="1"/>
  <w:activeWritingStyle w:appName="MSWord" w:lang="nl-NL" w:vendorID="1" w:dllVersion="512" w:checkStyle="1"/>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tKwFAO3octYtAAAA"/>
  </w:docVars>
  <w:rsids>
    <w:rsidRoot w:val="005C3E74"/>
    <w:rsid w:val="00000213"/>
    <w:rsid w:val="00000CAD"/>
    <w:rsid w:val="00001A16"/>
    <w:rsid w:val="00002D9F"/>
    <w:rsid w:val="00002E9A"/>
    <w:rsid w:val="000042D0"/>
    <w:rsid w:val="00005A79"/>
    <w:rsid w:val="00005E98"/>
    <w:rsid w:val="00005F4A"/>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DFB"/>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A06"/>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346"/>
    <w:rsid w:val="000A4867"/>
    <w:rsid w:val="000A4ADD"/>
    <w:rsid w:val="000A6CEA"/>
    <w:rsid w:val="000A704C"/>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1352"/>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0F78BC"/>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4BEF"/>
    <w:rsid w:val="00125419"/>
    <w:rsid w:val="00125B85"/>
    <w:rsid w:val="00126BA4"/>
    <w:rsid w:val="001276CD"/>
    <w:rsid w:val="00127F27"/>
    <w:rsid w:val="001315AF"/>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2088"/>
    <w:rsid w:val="001652A1"/>
    <w:rsid w:val="0016739E"/>
    <w:rsid w:val="001678FE"/>
    <w:rsid w:val="001708A0"/>
    <w:rsid w:val="00170F0A"/>
    <w:rsid w:val="00172114"/>
    <w:rsid w:val="001724DA"/>
    <w:rsid w:val="00172AFB"/>
    <w:rsid w:val="00172DEA"/>
    <w:rsid w:val="00172E7F"/>
    <w:rsid w:val="00173B3F"/>
    <w:rsid w:val="00173D4A"/>
    <w:rsid w:val="00173E74"/>
    <w:rsid w:val="00174A40"/>
    <w:rsid w:val="00175973"/>
    <w:rsid w:val="00175D58"/>
    <w:rsid w:val="001772EC"/>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43"/>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0BEE"/>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835"/>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2F46"/>
    <w:rsid w:val="002A4408"/>
    <w:rsid w:val="002A5283"/>
    <w:rsid w:val="002A5B1A"/>
    <w:rsid w:val="002A63B3"/>
    <w:rsid w:val="002A6F5D"/>
    <w:rsid w:val="002A7147"/>
    <w:rsid w:val="002A77E3"/>
    <w:rsid w:val="002B1100"/>
    <w:rsid w:val="002B12D7"/>
    <w:rsid w:val="002B18AA"/>
    <w:rsid w:val="002B1DEB"/>
    <w:rsid w:val="002B7975"/>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3BA4"/>
    <w:rsid w:val="002F5419"/>
    <w:rsid w:val="002F5502"/>
    <w:rsid w:val="002F72F7"/>
    <w:rsid w:val="0030030F"/>
    <w:rsid w:val="0030175A"/>
    <w:rsid w:val="0030281F"/>
    <w:rsid w:val="003028BF"/>
    <w:rsid w:val="0030351C"/>
    <w:rsid w:val="00304222"/>
    <w:rsid w:val="0030482C"/>
    <w:rsid w:val="0030508E"/>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A42"/>
    <w:rsid w:val="00340EF4"/>
    <w:rsid w:val="003410DE"/>
    <w:rsid w:val="00341C15"/>
    <w:rsid w:val="003422CF"/>
    <w:rsid w:val="003427ED"/>
    <w:rsid w:val="00343396"/>
    <w:rsid w:val="00345E79"/>
    <w:rsid w:val="0034695D"/>
    <w:rsid w:val="00346C22"/>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1E4D"/>
    <w:rsid w:val="00392916"/>
    <w:rsid w:val="0039562F"/>
    <w:rsid w:val="003963AA"/>
    <w:rsid w:val="003A12EF"/>
    <w:rsid w:val="003A1A30"/>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247"/>
    <w:rsid w:val="003C35F5"/>
    <w:rsid w:val="003C4A74"/>
    <w:rsid w:val="003C4B02"/>
    <w:rsid w:val="003C5CAE"/>
    <w:rsid w:val="003C5D66"/>
    <w:rsid w:val="003D05E9"/>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2E6"/>
    <w:rsid w:val="00425494"/>
    <w:rsid w:val="004254D4"/>
    <w:rsid w:val="004255D2"/>
    <w:rsid w:val="00426BB3"/>
    <w:rsid w:val="00430E08"/>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5E8C"/>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154C"/>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0949"/>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2CF"/>
    <w:rsid w:val="004D74E4"/>
    <w:rsid w:val="004D76B6"/>
    <w:rsid w:val="004E0824"/>
    <w:rsid w:val="004E0E60"/>
    <w:rsid w:val="004E1EC7"/>
    <w:rsid w:val="004E2FF1"/>
    <w:rsid w:val="004E307E"/>
    <w:rsid w:val="004E431C"/>
    <w:rsid w:val="004E4FEE"/>
    <w:rsid w:val="004E52E1"/>
    <w:rsid w:val="004E6794"/>
    <w:rsid w:val="004E6E82"/>
    <w:rsid w:val="004F0D29"/>
    <w:rsid w:val="004F2DE1"/>
    <w:rsid w:val="004F33B5"/>
    <w:rsid w:val="004F3401"/>
    <w:rsid w:val="004F493F"/>
    <w:rsid w:val="004F5DAC"/>
    <w:rsid w:val="004F7054"/>
    <w:rsid w:val="0050018B"/>
    <w:rsid w:val="00501A32"/>
    <w:rsid w:val="00501CAD"/>
    <w:rsid w:val="005025AB"/>
    <w:rsid w:val="005026D0"/>
    <w:rsid w:val="0050440C"/>
    <w:rsid w:val="0050463C"/>
    <w:rsid w:val="0050591D"/>
    <w:rsid w:val="00505D46"/>
    <w:rsid w:val="0051079B"/>
    <w:rsid w:val="00510D7C"/>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0F6"/>
    <w:rsid w:val="0054120C"/>
    <w:rsid w:val="005414B4"/>
    <w:rsid w:val="005415F1"/>
    <w:rsid w:val="0054199E"/>
    <w:rsid w:val="0054252E"/>
    <w:rsid w:val="00545750"/>
    <w:rsid w:val="00545B0E"/>
    <w:rsid w:val="005509B2"/>
    <w:rsid w:val="00550A10"/>
    <w:rsid w:val="00550DE2"/>
    <w:rsid w:val="0055130D"/>
    <w:rsid w:val="00553D6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584"/>
    <w:rsid w:val="005D28B6"/>
    <w:rsid w:val="005D2982"/>
    <w:rsid w:val="005D509B"/>
    <w:rsid w:val="005D55F0"/>
    <w:rsid w:val="005D5B19"/>
    <w:rsid w:val="005D7120"/>
    <w:rsid w:val="005D7B33"/>
    <w:rsid w:val="005D7DFA"/>
    <w:rsid w:val="005E019F"/>
    <w:rsid w:val="005E025D"/>
    <w:rsid w:val="005E05D2"/>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17BF6"/>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0C9"/>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66"/>
    <w:rsid w:val="006735BA"/>
    <w:rsid w:val="00673F5A"/>
    <w:rsid w:val="00675228"/>
    <w:rsid w:val="006762CF"/>
    <w:rsid w:val="0067656F"/>
    <w:rsid w:val="00681A51"/>
    <w:rsid w:val="00682971"/>
    <w:rsid w:val="00682FC3"/>
    <w:rsid w:val="00683166"/>
    <w:rsid w:val="0068320E"/>
    <w:rsid w:val="0068356D"/>
    <w:rsid w:val="00683C09"/>
    <w:rsid w:val="0068446D"/>
    <w:rsid w:val="00684528"/>
    <w:rsid w:val="00685012"/>
    <w:rsid w:val="00685F30"/>
    <w:rsid w:val="00686135"/>
    <w:rsid w:val="00687A52"/>
    <w:rsid w:val="006906AB"/>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4A6"/>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3137"/>
    <w:rsid w:val="006E4146"/>
    <w:rsid w:val="006E472D"/>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074DD"/>
    <w:rsid w:val="00710305"/>
    <w:rsid w:val="007105C2"/>
    <w:rsid w:val="00710C9E"/>
    <w:rsid w:val="00710FF1"/>
    <w:rsid w:val="007116F7"/>
    <w:rsid w:val="00712312"/>
    <w:rsid w:val="00713099"/>
    <w:rsid w:val="00713619"/>
    <w:rsid w:val="007137D1"/>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61B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550"/>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B20"/>
    <w:rsid w:val="007A2EA6"/>
    <w:rsid w:val="007A42FE"/>
    <w:rsid w:val="007A455F"/>
    <w:rsid w:val="007A46AA"/>
    <w:rsid w:val="007A4966"/>
    <w:rsid w:val="007A50AD"/>
    <w:rsid w:val="007A51F4"/>
    <w:rsid w:val="007A5369"/>
    <w:rsid w:val="007A5734"/>
    <w:rsid w:val="007A628A"/>
    <w:rsid w:val="007A6F1B"/>
    <w:rsid w:val="007B005E"/>
    <w:rsid w:val="007B070B"/>
    <w:rsid w:val="007B2463"/>
    <w:rsid w:val="007B2D52"/>
    <w:rsid w:val="007B4604"/>
    <w:rsid w:val="007B4F14"/>
    <w:rsid w:val="007B6706"/>
    <w:rsid w:val="007C1173"/>
    <w:rsid w:val="007C17EB"/>
    <w:rsid w:val="007C2916"/>
    <w:rsid w:val="007C4B42"/>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4D20"/>
    <w:rsid w:val="007E5201"/>
    <w:rsid w:val="007E5B86"/>
    <w:rsid w:val="007E6477"/>
    <w:rsid w:val="007E686C"/>
    <w:rsid w:val="007E7BF9"/>
    <w:rsid w:val="007F0B5B"/>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786"/>
    <w:rsid w:val="00811B5D"/>
    <w:rsid w:val="00811E6E"/>
    <w:rsid w:val="0081298A"/>
    <w:rsid w:val="008131C9"/>
    <w:rsid w:val="008139D4"/>
    <w:rsid w:val="00813E9A"/>
    <w:rsid w:val="00814488"/>
    <w:rsid w:val="00814941"/>
    <w:rsid w:val="0081512D"/>
    <w:rsid w:val="00820E35"/>
    <w:rsid w:val="008213FC"/>
    <w:rsid w:val="0082194D"/>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58D"/>
    <w:rsid w:val="00842E53"/>
    <w:rsid w:val="00843710"/>
    <w:rsid w:val="00845232"/>
    <w:rsid w:val="0084674F"/>
    <w:rsid w:val="0085034C"/>
    <w:rsid w:val="008514BA"/>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4EB2"/>
    <w:rsid w:val="0088751E"/>
    <w:rsid w:val="008903D0"/>
    <w:rsid w:val="00891455"/>
    <w:rsid w:val="00891564"/>
    <w:rsid w:val="0089193C"/>
    <w:rsid w:val="008931A1"/>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6DC"/>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67EF"/>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20CA"/>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4FD"/>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693A"/>
    <w:rsid w:val="009A7596"/>
    <w:rsid w:val="009B016C"/>
    <w:rsid w:val="009B08BE"/>
    <w:rsid w:val="009B156A"/>
    <w:rsid w:val="009B33DF"/>
    <w:rsid w:val="009B4DF8"/>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359"/>
    <w:rsid w:val="009E4439"/>
    <w:rsid w:val="009E4670"/>
    <w:rsid w:val="009E49EA"/>
    <w:rsid w:val="009E7285"/>
    <w:rsid w:val="009E74AF"/>
    <w:rsid w:val="009E7723"/>
    <w:rsid w:val="009F1027"/>
    <w:rsid w:val="009F25ED"/>
    <w:rsid w:val="009F2C4E"/>
    <w:rsid w:val="009F30DF"/>
    <w:rsid w:val="009F505F"/>
    <w:rsid w:val="009F5FD9"/>
    <w:rsid w:val="009F7429"/>
    <w:rsid w:val="009F7584"/>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916"/>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57FE2"/>
    <w:rsid w:val="00A61789"/>
    <w:rsid w:val="00A61E96"/>
    <w:rsid w:val="00A64717"/>
    <w:rsid w:val="00A655DA"/>
    <w:rsid w:val="00A658DC"/>
    <w:rsid w:val="00A669E9"/>
    <w:rsid w:val="00A67268"/>
    <w:rsid w:val="00A7073D"/>
    <w:rsid w:val="00A70E6B"/>
    <w:rsid w:val="00A7260E"/>
    <w:rsid w:val="00A727D0"/>
    <w:rsid w:val="00A72A44"/>
    <w:rsid w:val="00A72FE5"/>
    <w:rsid w:val="00A73107"/>
    <w:rsid w:val="00A73AC5"/>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CC5"/>
    <w:rsid w:val="00AA3BA0"/>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D6A62"/>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566D"/>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425"/>
    <w:rsid w:val="00B37B64"/>
    <w:rsid w:val="00B40BF7"/>
    <w:rsid w:val="00B424D0"/>
    <w:rsid w:val="00B42D9E"/>
    <w:rsid w:val="00B43933"/>
    <w:rsid w:val="00B44A12"/>
    <w:rsid w:val="00B45212"/>
    <w:rsid w:val="00B45989"/>
    <w:rsid w:val="00B45E59"/>
    <w:rsid w:val="00B51F7F"/>
    <w:rsid w:val="00B5285D"/>
    <w:rsid w:val="00B53694"/>
    <w:rsid w:val="00B5577C"/>
    <w:rsid w:val="00B55A99"/>
    <w:rsid w:val="00B56DA7"/>
    <w:rsid w:val="00B60155"/>
    <w:rsid w:val="00B602A0"/>
    <w:rsid w:val="00B6053D"/>
    <w:rsid w:val="00B6101C"/>
    <w:rsid w:val="00B615A0"/>
    <w:rsid w:val="00B616AE"/>
    <w:rsid w:val="00B61858"/>
    <w:rsid w:val="00B63636"/>
    <w:rsid w:val="00B63D71"/>
    <w:rsid w:val="00B643B0"/>
    <w:rsid w:val="00B64A74"/>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568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02FA"/>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3C"/>
    <w:rsid w:val="00C2299E"/>
    <w:rsid w:val="00C22EB7"/>
    <w:rsid w:val="00C23059"/>
    <w:rsid w:val="00C246C3"/>
    <w:rsid w:val="00C256AE"/>
    <w:rsid w:val="00C26C85"/>
    <w:rsid w:val="00C27C3B"/>
    <w:rsid w:val="00C3005F"/>
    <w:rsid w:val="00C31A89"/>
    <w:rsid w:val="00C31E69"/>
    <w:rsid w:val="00C32FCB"/>
    <w:rsid w:val="00C332BC"/>
    <w:rsid w:val="00C33B3D"/>
    <w:rsid w:val="00C3480D"/>
    <w:rsid w:val="00C34CF6"/>
    <w:rsid w:val="00C359D9"/>
    <w:rsid w:val="00C36A3F"/>
    <w:rsid w:val="00C37566"/>
    <w:rsid w:val="00C408DA"/>
    <w:rsid w:val="00C40C54"/>
    <w:rsid w:val="00C40D09"/>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C1E"/>
    <w:rsid w:val="00C57D57"/>
    <w:rsid w:val="00C60C03"/>
    <w:rsid w:val="00C60E64"/>
    <w:rsid w:val="00C617C6"/>
    <w:rsid w:val="00C6204D"/>
    <w:rsid w:val="00C62C41"/>
    <w:rsid w:val="00C63658"/>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B0B"/>
    <w:rsid w:val="00C92D30"/>
    <w:rsid w:val="00C9367C"/>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6B9"/>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55B"/>
    <w:rsid w:val="00D34AF3"/>
    <w:rsid w:val="00D35DE0"/>
    <w:rsid w:val="00D360DC"/>
    <w:rsid w:val="00D36C46"/>
    <w:rsid w:val="00D40E64"/>
    <w:rsid w:val="00D414E0"/>
    <w:rsid w:val="00D41AA9"/>
    <w:rsid w:val="00D42A46"/>
    <w:rsid w:val="00D439D1"/>
    <w:rsid w:val="00D44B5A"/>
    <w:rsid w:val="00D463CE"/>
    <w:rsid w:val="00D47EEA"/>
    <w:rsid w:val="00D47FF3"/>
    <w:rsid w:val="00D500C3"/>
    <w:rsid w:val="00D50A70"/>
    <w:rsid w:val="00D50A83"/>
    <w:rsid w:val="00D511EE"/>
    <w:rsid w:val="00D517ED"/>
    <w:rsid w:val="00D51AF5"/>
    <w:rsid w:val="00D51E83"/>
    <w:rsid w:val="00D528CD"/>
    <w:rsid w:val="00D52EB9"/>
    <w:rsid w:val="00D531BE"/>
    <w:rsid w:val="00D53913"/>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BF5"/>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24C"/>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824"/>
    <w:rsid w:val="00DB4CD7"/>
    <w:rsid w:val="00DB5592"/>
    <w:rsid w:val="00DB5823"/>
    <w:rsid w:val="00DB64A8"/>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28E8"/>
    <w:rsid w:val="00DD4B44"/>
    <w:rsid w:val="00DD5150"/>
    <w:rsid w:val="00DD52D1"/>
    <w:rsid w:val="00DD5D01"/>
    <w:rsid w:val="00DD5F71"/>
    <w:rsid w:val="00DD6005"/>
    <w:rsid w:val="00DD67B5"/>
    <w:rsid w:val="00DE17B4"/>
    <w:rsid w:val="00DE1E31"/>
    <w:rsid w:val="00DE2658"/>
    <w:rsid w:val="00DE485E"/>
    <w:rsid w:val="00DE4B7F"/>
    <w:rsid w:val="00DE5505"/>
    <w:rsid w:val="00DE69D8"/>
    <w:rsid w:val="00DE7034"/>
    <w:rsid w:val="00DE7ABA"/>
    <w:rsid w:val="00DE7ABB"/>
    <w:rsid w:val="00DF1564"/>
    <w:rsid w:val="00DF19E7"/>
    <w:rsid w:val="00DF2B1B"/>
    <w:rsid w:val="00DF3436"/>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415"/>
    <w:rsid w:val="00E475DB"/>
    <w:rsid w:val="00E479D5"/>
    <w:rsid w:val="00E47E8A"/>
    <w:rsid w:val="00E506AB"/>
    <w:rsid w:val="00E512AF"/>
    <w:rsid w:val="00E5181E"/>
    <w:rsid w:val="00E525BB"/>
    <w:rsid w:val="00E54694"/>
    <w:rsid w:val="00E560F3"/>
    <w:rsid w:val="00E56315"/>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684"/>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1F9E"/>
    <w:rsid w:val="00EB21C9"/>
    <w:rsid w:val="00EB27B0"/>
    <w:rsid w:val="00EB2B52"/>
    <w:rsid w:val="00EB3133"/>
    <w:rsid w:val="00EB3B32"/>
    <w:rsid w:val="00EB54A7"/>
    <w:rsid w:val="00EB5883"/>
    <w:rsid w:val="00EB6A8A"/>
    <w:rsid w:val="00EB6D96"/>
    <w:rsid w:val="00EC2E02"/>
    <w:rsid w:val="00EC42AC"/>
    <w:rsid w:val="00EC5B4E"/>
    <w:rsid w:val="00EC5BD0"/>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D65"/>
    <w:rsid w:val="00F27186"/>
    <w:rsid w:val="00F2776F"/>
    <w:rsid w:val="00F277A9"/>
    <w:rsid w:val="00F27A6E"/>
    <w:rsid w:val="00F30B39"/>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56430"/>
    <w:rsid w:val="00F603A7"/>
    <w:rsid w:val="00F60414"/>
    <w:rsid w:val="00F6122F"/>
    <w:rsid w:val="00F613E4"/>
    <w:rsid w:val="00F6174A"/>
    <w:rsid w:val="00F61A0E"/>
    <w:rsid w:val="00F62A07"/>
    <w:rsid w:val="00F63A4D"/>
    <w:rsid w:val="00F640DF"/>
    <w:rsid w:val="00F64336"/>
    <w:rsid w:val="00F64B67"/>
    <w:rsid w:val="00F65443"/>
    <w:rsid w:val="00F65B6C"/>
    <w:rsid w:val="00F70D8E"/>
    <w:rsid w:val="00F73125"/>
    <w:rsid w:val="00F732C8"/>
    <w:rsid w:val="00F735BE"/>
    <w:rsid w:val="00F73EC6"/>
    <w:rsid w:val="00F74467"/>
    <w:rsid w:val="00F74473"/>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1D1F"/>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9C5"/>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C6365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owasp.org/index.php/OWASP_Mobile_Top_1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OWASP_Mobile_Security_Project"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use-cases/application-security"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E1B0-4C5B-94D2-A9335FC0678F}"/>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E1B0-4C5B-94D2-A9335FC0678F}"/>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E1B0-4C5B-94D2-A9335FC0678F}"/>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E1B0-4C5B-94D2-A9335FC0678F}"/>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E1B0-4C5B-94D2-A9335FC0678F}"/>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E1B0-4C5B-94D2-A9335FC0678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E1B0-4C5B-94D2-A9335FC0678F}"/>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FR"/>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E1B0-4C5B-94D2-A9335FC0678F}"/>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FR"/>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2D70A1-F98C-7E40-B8BB-0581BFBF8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C:\Users\SDA\Desktop\CSP\Process\MA7- Document standard\MA7 - CAST word Template - Draft.dotx</Template>
  <TotalTime>171</TotalTime>
  <Pages>9</Pages>
  <Words>1196</Words>
  <Characters>6823</Characters>
  <Application>Microsoft Office Word</Application>
  <DocSecurity>0</DocSecurity>
  <Lines>56</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Guillaume Rager</cp:lastModifiedBy>
  <cp:revision>97</cp:revision>
  <cp:lastPrinted>2014-04-04T13:22:00Z</cp:lastPrinted>
  <dcterms:created xsi:type="dcterms:W3CDTF">2018-09-23T05:15:00Z</dcterms:created>
  <dcterms:modified xsi:type="dcterms:W3CDTF">2020-02-12T15:25:00Z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