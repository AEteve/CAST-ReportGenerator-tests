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B02F5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B02F5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5A647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5A647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232A83CA" w:rsidR="00FA3456" w:rsidRDefault="008130A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232A83CA" w:rsidR="00FA3456" w:rsidRDefault="008130A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B02F5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820DE9C" w14:textId="77777777" w:rsidR="005C4AA6"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r w:rsidR="00D36C46">
        <w:t>Table of Content</w:t>
      </w:r>
      <w:bookmarkEnd w:id="1"/>
      <w:bookmarkEnd w:id="2"/>
      <w:bookmarkEnd w:id="3"/>
      <w:bookmarkEnd w:id="4"/>
      <w:bookmarkEnd w:id="5"/>
      <w:bookmarkEnd w:id="6"/>
      <w:bookmarkEnd w:id="7"/>
      <w:bookmarkEnd w:id="8"/>
      <w:bookmarkEnd w:id="9"/>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008EB4D" w14:textId="77777777" w:rsidR="005C4AA6" w:rsidRDefault="005C4AA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6137C0A3"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2E61AFC" w14:textId="77777777" w:rsidR="005C4AA6" w:rsidRDefault="005C4AA6">
      <w:pPr>
        <w:pStyle w:val="TOC2"/>
        <w:tabs>
          <w:tab w:val="left" w:pos="1200"/>
        </w:tabs>
        <w:rPr>
          <w:rFonts w:asciiTheme="minorHAnsi" w:eastAsiaTheme="minorEastAsia"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771EA">
        <w:rPr>
          <w:noProof/>
        </w:rPr>
        <w:t>Application Characteristics</w:t>
      </w:r>
    </w:p>
    <w:p w14:paraId="40A6135B" w14:textId="33B6236F"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sidR="008130A2">
        <w:rPr>
          <w:noProof/>
        </w:rPr>
        <w:t>ISO-5055</w:t>
      </w:r>
      <w:r>
        <w:rPr>
          <w:noProof/>
        </w:rPr>
        <w:t xml:space="preserve"> Summary</w:t>
      </w:r>
    </w:p>
    <w:p w14:paraId="3E4173C8" w14:textId="0412438C"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3.</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 xml:space="preserve">CAST Findings for </w:t>
      </w:r>
      <w:r w:rsidR="008130A2">
        <w:rPr>
          <w:rFonts w:eastAsia="Calibri"/>
          <w:noProof/>
        </w:rPr>
        <w:t>ISO-5055</w:t>
      </w:r>
      <w:r w:rsidRPr="004771EA">
        <w:rPr>
          <w:rFonts w:eastAsia="Calibri"/>
          <w:noProof/>
        </w:rPr>
        <w:t xml:space="preserve"> Security</w:t>
      </w:r>
    </w:p>
    <w:p w14:paraId="7003A4CF" w14:textId="1F0EDBE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4.</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 xml:space="preserve">CAST Findings for </w:t>
      </w:r>
      <w:r w:rsidR="008130A2">
        <w:rPr>
          <w:rFonts w:eastAsia="Calibri"/>
          <w:noProof/>
        </w:rPr>
        <w:t>ISO-5055</w:t>
      </w:r>
      <w:r w:rsidRPr="004771EA">
        <w:rPr>
          <w:rFonts w:eastAsia="Calibri"/>
          <w:noProof/>
        </w:rPr>
        <w:t xml:space="preserve"> Reliability</w:t>
      </w:r>
    </w:p>
    <w:p w14:paraId="56D67B47" w14:textId="421B43CF"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5.</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 xml:space="preserve">CAST Findings for </w:t>
      </w:r>
      <w:r w:rsidR="008130A2">
        <w:rPr>
          <w:rFonts w:eastAsia="Calibri"/>
          <w:noProof/>
        </w:rPr>
        <w:t>ISO-5055</w:t>
      </w:r>
      <w:r w:rsidRPr="004771EA">
        <w:rPr>
          <w:rFonts w:eastAsia="Calibri"/>
          <w:noProof/>
        </w:rPr>
        <w:t xml:space="preserve"> Performance Efficiency</w:t>
      </w:r>
    </w:p>
    <w:p w14:paraId="7D444A26" w14:textId="03559F88"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6.</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 xml:space="preserve">CAST Findings for </w:t>
      </w:r>
      <w:r w:rsidR="008130A2">
        <w:rPr>
          <w:rFonts w:eastAsia="Calibri"/>
          <w:noProof/>
        </w:rPr>
        <w:t>ISO-5055</w:t>
      </w:r>
      <w:r w:rsidRPr="004771EA">
        <w:rPr>
          <w:rFonts w:eastAsia="Calibri"/>
          <w:noProof/>
        </w:rPr>
        <w:t xml:space="preserve"> Maintainability</w:t>
      </w:r>
    </w:p>
    <w:p w14:paraId="3FDDA192" w14:textId="541B5288"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7.</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 xml:space="preserve">CAST Findings Details for </w:t>
      </w:r>
      <w:r w:rsidR="008130A2">
        <w:rPr>
          <w:rFonts w:eastAsia="Calibri"/>
          <w:noProof/>
        </w:rPr>
        <w:t>ISO-5055</w:t>
      </w:r>
      <w:r w:rsidRPr="004771EA">
        <w:rPr>
          <w:rFonts w:eastAsia="Calibri"/>
          <w:noProof/>
        </w:rPr>
        <w:t xml:space="preserve"> Security</w:t>
      </w:r>
    </w:p>
    <w:p w14:paraId="348C2AFE" w14:textId="4A6636D9"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8.</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 xml:space="preserve">CAST Findings Details for </w:t>
      </w:r>
      <w:r w:rsidR="008130A2">
        <w:rPr>
          <w:rFonts w:eastAsia="Calibri"/>
          <w:noProof/>
        </w:rPr>
        <w:t>ISO-5055</w:t>
      </w:r>
      <w:r w:rsidRPr="004771EA">
        <w:rPr>
          <w:rFonts w:eastAsia="Calibri"/>
          <w:noProof/>
        </w:rPr>
        <w:t xml:space="preserve"> Reliability</w:t>
      </w:r>
    </w:p>
    <w:p w14:paraId="005A1AA9" w14:textId="61831AD8"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9.</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 xml:space="preserve">CAST Findings Details for </w:t>
      </w:r>
      <w:r w:rsidR="008130A2">
        <w:rPr>
          <w:rFonts w:eastAsia="Calibri"/>
          <w:noProof/>
        </w:rPr>
        <w:t>ISO-5055</w:t>
      </w:r>
      <w:r w:rsidRPr="004771EA">
        <w:rPr>
          <w:rFonts w:eastAsia="Calibri"/>
          <w:noProof/>
        </w:rPr>
        <w:t xml:space="preserve"> Performance Efficiency</w:t>
      </w:r>
    </w:p>
    <w:p w14:paraId="1BBD6458" w14:textId="726D198E" w:rsidR="005C4AA6" w:rsidRDefault="005C4AA6">
      <w:pPr>
        <w:pStyle w:val="TOC1"/>
        <w:tabs>
          <w:tab w:val="left" w:pos="1000"/>
        </w:tabs>
        <w:rPr>
          <w:rFonts w:asciiTheme="minorHAnsi" w:eastAsiaTheme="minorEastAsia" w:hAnsiTheme="minorHAnsi" w:cstheme="minorBidi"/>
          <w:b w:val="0"/>
          <w:caps w:val="0"/>
          <w:noProof/>
          <w:color w:val="auto"/>
          <w:sz w:val="22"/>
          <w:szCs w:val="22"/>
          <w:lang w:eastAsia="en-US"/>
        </w:rPr>
      </w:pPr>
      <w:r w:rsidRPr="004771EA">
        <w:rPr>
          <w:rFonts w:eastAsia="Calibri"/>
          <w:noProof/>
        </w:rPr>
        <w:t>10.</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 xml:space="preserve">CAST Findings Details for </w:t>
      </w:r>
      <w:r w:rsidR="008130A2">
        <w:rPr>
          <w:rFonts w:eastAsia="Calibri"/>
          <w:noProof/>
        </w:rPr>
        <w:t>ISO-5055</w:t>
      </w:r>
      <w:r w:rsidRPr="004771EA">
        <w:rPr>
          <w:rFonts w:eastAsia="Calibri"/>
          <w:noProof/>
        </w:rPr>
        <w:t xml:space="preserve"> Maintainability</w:t>
      </w:r>
    </w:p>
    <w:p w14:paraId="4BBF381F" w14:textId="77777777" w:rsidR="005C4AA6" w:rsidRDefault="005C4AA6">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11.</w:t>
      </w:r>
      <w:r>
        <w:rPr>
          <w:rFonts w:asciiTheme="minorHAnsi" w:eastAsiaTheme="minorEastAsia" w:hAnsiTheme="minorHAnsi" w:cstheme="minorBidi"/>
          <w:b w:val="0"/>
          <w:caps w:val="0"/>
          <w:noProof/>
          <w:color w:val="auto"/>
          <w:sz w:val="22"/>
          <w:szCs w:val="22"/>
          <w:lang w:eastAsia="en-US"/>
        </w:rPr>
        <w:tab/>
      </w:r>
      <w:r>
        <w:rPr>
          <w:noProof/>
        </w:rPr>
        <w:t>Appendix</w:t>
      </w:r>
    </w:p>
    <w:p w14:paraId="01D8CF50" w14:textId="77777777" w:rsidR="005C4AA6" w:rsidRDefault="005C4AA6">
      <w:pPr>
        <w:pStyle w:val="TOC2"/>
        <w:tabs>
          <w:tab w:val="left" w:pos="1200"/>
        </w:tabs>
        <w:rPr>
          <w:rFonts w:asciiTheme="minorHAnsi" w:eastAsiaTheme="minorEastAsia"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en-US"/>
        </w:rPr>
        <w:tab/>
      </w:r>
      <w:r w:rsidRPr="004771EA">
        <w:rPr>
          <w:noProof/>
        </w:rPr>
        <w:t>About CAST Software Intelligence</w:t>
      </w:r>
    </w:p>
    <w:p w14:paraId="7595DF90" w14:textId="17690195" w:rsidR="005C4AA6" w:rsidRDefault="005C4AA6">
      <w:pPr>
        <w:pStyle w:val="TOC2"/>
        <w:tabs>
          <w:tab w:val="left" w:pos="1200"/>
        </w:tabs>
        <w:rPr>
          <w:rFonts w:asciiTheme="minorHAnsi" w:eastAsiaTheme="minorEastAsia"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en-US"/>
        </w:rPr>
        <w:tab/>
      </w:r>
      <w:r w:rsidRPr="004771EA">
        <w:rPr>
          <w:noProof/>
        </w:rPr>
        <w:t xml:space="preserve">About CISQ </w:t>
      </w:r>
      <w:r w:rsidR="008130A2">
        <w:rPr>
          <w:noProof/>
        </w:rPr>
        <w:t>ISO-5055</w:t>
      </w:r>
      <w:r w:rsidRPr="004771EA">
        <w:rPr>
          <w:noProof/>
        </w:rPr>
        <w:t xml:space="preserve">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0" w:name="_Toc531862351"/>
      <w:bookmarkStart w:id="11" w:name="_Toc14696275"/>
      <w:bookmarkStart w:id="12" w:name="_Toc14781140"/>
      <w:bookmarkStart w:id="13" w:name="_Toc14781348"/>
      <w:bookmarkStart w:id="14" w:name="_Toc15304604"/>
      <w:bookmarkStart w:id="15" w:name="_Toc21078012"/>
      <w:bookmarkStart w:id="16" w:name="_Toc21078058"/>
      <w:bookmarkStart w:id="17" w:name="_Toc25240404"/>
      <w:bookmarkStart w:id="18" w:name="_Toc25309747"/>
      <w:r w:rsidR="005773E4">
        <w:t>Introduction</w:t>
      </w:r>
      <w:bookmarkEnd w:id="10"/>
      <w:bookmarkEnd w:id="11"/>
      <w:bookmarkEnd w:id="12"/>
      <w:bookmarkEnd w:id="13"/>
      <w:bookmarkEnd w:id="14"/>
      <w:bookmarkEnd w:id="15"/>
      <w:bookmarkEnd w:id="16"/>
      <w:bookmarkEnd w:id="17"/>
      <w:bookmarkEnd w:id="18"/>
    </w:p>
    <w:p w14:paraId="34CF3A1B" w14:textId="4F6707DE" w:rsidR="0087076A" w:rsidRPr="0087076A" w:rsidRDefault="0087076A" w:rsidP="0087076A">
      <w:pPr>
        <w:ind w:right="657"/>
      </w:pPr>
      <w:bookmarkStart w:id="19" w:name="_Toc380677725"/>
      <w:r>
        <w:t xml:space="preserve">This assessment is an effort to determine the overall quality of the said applications against </w:t>
      </w:r>
      <w:r w:rsidR="008130A2">
        <w:t>ISO-5055</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77802E41" w:rsidR="008A6910" w:rsidRPr="00755F5D" w:rsidRDefault="008A6910" w:rsidP="008A6910">
      <w:pPr>
        <w:ind w:right="657"/>
      </w:pPr>
      <w:bookmarkStart w:id="20" w:name="_Toc531862352"/>
      <w:bookmarkStart w:id="21" w:name="_Toc14696276"/>
      <w:bookmarkStart w:id="22" w:name="_Toc14781141"/>
      <w:bookmarkStart w:id="23" w:name="_Toc14781349"/>
      <w:bookmarkStart w:id="24" w:name="_Toc15304605"/>
      <w:r w:rsidRPr="005773E4">
        <w:t xml:space="preserve">CAST AIP </w:t>
      </w:r>
      <w:r>
        <w:t xml:space="preserve">adapts the quality rules from best-in-class industry standards (OWASP, CWE, CISQ, STIG, PCI, NIST, </w:t>
      </w:r>
      <w:r w:rsidR="008130A2">
        <w:t>ISO-5055</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21078013"/>
      <w:bookmarkStart w:id="26" w:name="_Toc21078059"/>
      <w:bookmarkStart w:id="27" w:name="_Toc25240405"/>
      <w:bookmarkStart w:id="28" w:name="_Toc25309748"/>
      <w:r w:rsidRPr="005773E4">
        <w:rPr>
          <w:lang w:val="en-US"/>
        </w:rPr>
        <w:t xml:space="preserve">Application </w:t>
      </w:r>
      <w:bookmarkEnd w:id="19"/>
      <w:r w:rsidR="005773E4">
        <w:rPr>
          <w:lang w:val="en-US"/>
        </w:rPr>
        <w:t>Characteristics</w:t>
      </w:r>
      <w:bookmarkEnd w:id="20"/>
      <w:bookmarkEnd w:id="21"/>
      <w:bookmarkEnd w:id="22"/>
      <w:bookmarkEnd w:id="23"/>
      <w:bookmarkEnd w:id="24"/>
      <w:bookmarkEnd w:id="25"/>
      <w:bookmarkEnd w:id="26"/>
      <w:bookmarkEnd w:id="27"/>
      <w:bookmarkEnd w:id="2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1B6CFB5C" w:rsidR="004708D5" w:rsidRPr="005773E4" w:rsidRDefault="008130A2" w:rsidP="002638B2">
      <w:pPr>
        <w:pStyle w:val="Heading1"/>
        <w:ind w:right="657"/>
        <w:rPr>
          <w:rFonts w:asciiTheme="minorHAnsi" w:hAnsiTheme="minorHAnsi"/>
          <w:noProof/>
          <w:sz w:val="22"/>
        </w:rPr>
      </w:pPr>
      <w:bookmarkStart w:id="29" w:name="_Toc531862353"/>
      <w:bookmarkStart w:id="30" w:name="_Toc14696277"/>
      <w:bookmarkStart w:id="31" w:name="_Toc14781142"/>
      <w:bookmarkStart w:id="32" w:name="_Toc14781350"/>
      <w:bookmarkStart w:id="33" w:name="_Toc15304606"/>
      <w:bookmarkStart w:id="34" w:name="_Toc21078014"/>
      <w:bookmarkStart w:id="35" w:name="_Toc21078060"/>
      <w:bookmarkStart w:id="36" w:name="_Toc25240406"/>
      <w:bookmarkStart w:id="37" w:name="_Toc25309749"/>
      <w:r>
        <w:lastRenderedPageBreak/>
        <w:t>ISO-5055</w:t>
      </w:r>
      <w:r w:rsidR="004708D5">
        <w:t xml:space="preserve"> </w:t>
      </w:r>
      <w:bookmarkEnd w:id="29"/>
      <w:bookmarkEnd w:id="30"/>
      <w:r w:rsidR="006B65DD">
        <w:t>Summary</w:t>
      </w:r>
      <w:bookmarkEnd w:id="31"/>
      <w:bookmarkEnd w:id="32"/>
      <w:bookmarkEnd w:id="33"/>
      <w:bookmarkEnd w:id="34"/>
      <w:bookmarkEnd w:id="35"/>
      <w:bookmarkEnd w:id="36"/>
      <w:bookmarkEnd w:id="37"/>
    </w:p>
    <w:p w14:paraId="576EB6C4" w14:textId="258C7219"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8130A2">
        <w:rPr>
          <w:noProof/>
          <w:szCs w:val="18"/>
        </w:rPr>
        <w:t>ISO-5055</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8130A2">
        <w:rPr>
          <w:noProof/>
          <w:szCs w:val="18"/>
        </w:rPr>
        <w:t>ISO-5055</w:t>
      </w:r>
      <w:r w:rsidR="008A6910" w:rsidRPr="00D61A21">
        <w:rPr>
          <w:noProof/>
          <w:szCs w:val="18"/>
        </w:rPr>
        <w:t xml:space="preserve"> </w:t>
      </w:r>
      <w:r w:rsidR="007023C3" w:rsidRPr="00D61A21">
        <w:rPr>
          <w:noProof/>
          <w:szCs w:val="18"/>
        </w:rPr>
        <w:t xml:space="preserve">Standard can be found </w:t>
      </w:r>
      <w:hyperlink r:id="rId11"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1FC10EB6"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8130A2">
        <w:rPr>
          <w:rFonts w:cstheme="minorHAnsi"/>
          <w:szCs w:val="18"/>
        </w:rPr>
        <w:t>ISO-5055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ISO-5055,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51CAD1E5"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130A2">
        <w:rPr>
          <w:i/>
          <w:sz w:val="14"/>
        </w:rPr>
        <w:t>ISO-5055</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61654253" w:rsidR="0087076A" w:rsidRPr="0087076A" w:rsidRDefault="002D633A" w:rsidP="00012076">
      <w:pPr>
        <w:pStyle w:val="Heading1"/>
        <w:rPr>
          <w:rFonts w:eastAsia="Calibri"/>
        </w:rPr>
      </w:pPr>
      <w:bookmarkStart w:id="38" w:name="_Toc531862361"/>
      <w:bookmarkStart w:id="39" w:name="_Toc14696279"/>
      <w:bookmarkStart w:id="40" w:name="_Toc14781144"/>
      <w:bookmarkStart w:id="41" w:name="_Toc14781352"/>
      <w:bookmarkStart w:id="42" w:name="_Toc15304608"/>
      <w:bookmarkStart w:id="43" w:name="_Toc21078015"/>
      <w:bookmarkStart w:id="44" w:name="_Toc21078061"/>
      <w:bookmarkStart w:id="45" w:name="_Toc25240407"/>
      <w:bookmarkStart w:id="46" w:name="_Toc25309750"/>
      <w:r>
        <w:rPr>
          <w:rFonts w:eastAsia="Calibri"/>
        </w:rPr>
        <w:lastRenderedPageBreak/>
        <w:t xml:space="preserve">CAST Findings for </w:t>
      </w:r>
      <w:r w:rsidR="008130A2">
        <w:rPr>
          <w:rFonts w:eastAsia="Calibri"/>
        </w:rPr>
        <w:t>ISO-5055</w:t>
      </w:r>
      <w:r w:rsidR="0087076A">
        <w:rPr>
          <w:rFonts w:eastAsia="Calibri"/>
        </w:rPr>
        <w:t xml:space="preserve"> </w:t>
      </w:r>
      <w:r w:rsidR="00F04A90">
        <w:rPr>
          <w:rFonts w:eastAsia="Calibri"/>
        </w:rPr>
        <w:t>Security</w:t>
      </w:r>
      <w:bookmarkEnd w:id="38"/>
      <w:bookmarkEnd w:id="39"/>
      <w:bookmarkEnd w:id="40"/>
      <w:bookmarkEnd w:id="41"/>
      <w:bookmarkEnd w:id="42"/>
      <w:bookmarkEnd w:id="43"/>
      <w:bookmarkEnd w:id="44"/>
      <w:bookmarkEnd w:id="45"/>
      <w:bookmarkEnd w:id="46"/>
    </w:p>
    <w:p w14:paraId="4ABA058A" w14:textId="2D816CCA"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130A2">
        <w:rPr>
          <w:rFonts w:asciiTheme="minorHAnsi" w:hAnsiTheme="minorHAnsi" w:cstheme="minorHAnsi"/>
          <w:sz w:val="20"/>
          <w:szCs w:val="20"/>
        </w:rPr>
        <w:t>ISO-5055</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ISO-5055-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B12729F"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8130A2">
        <w:rPr>
          <w:rFonts w:ascii="Verdana" w:hAnsi="Verdana"/>
          <w:i/>
          <w:sz w:val="14"/>
        </w:rPr>
        <w:t>ISO-5055</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76D0005B" w:rsidR="00F82A8C" w:rsidRPr="0087076A" w:rsidRDefault="00D74080" w:rsidP="00F82A8C">
      <w:pPr>
        <w:pStyle w:val="Heading1"/>
        <w:rPr>
          <w:rFonts w:eastAsia="Calibri"/>
        </w:rPr>
      </w:pPr>
      <w:bookmarkStart w:id="47" w:name="_Toc531862380"/>
      <w:bookmarkStart w:id="48" w:name="_Toc14696280"/>
      <w:bookmarkStart w:id="49" w:name="_Toc14781145"/>
      <w:bookmarkStart w:id="50" w:name="_Toc14781353"/>
      <w:bookmarkStart w:id="51" w:name="_Toc15304609"/>
      <w:bookmarkStart w:id="52" w:name="_Toc21078016"/>
      <w:bookmarkStart w:id="53" w:name="_Toc21078062"/>
      <w:bookmarkStart w:id="54" w:name="_Toc25240408"/>
      <w:bookmarkStart w:id="55" w:name="_Toc25309751"/>
      <w:r>
        <w:rPr>
          <w:rFonts w:eastAsia="Calibri"/>
        </w:rPr>
        <w:lastRenderedPageBreak/>
        <w:t xml:space="preserve">CAST Findings for </w:t>
      </w:r>
      <w:r w:rsidR="008130A2">
        <w:rPr>
          <w:rFonts w:eastAsia="Calibri"/>
        </w:rPr>
        <w:t>ISO-5055</w:t>
      </w:r>
      <w:r w:rsidR="008A6910" w:rsidRPr="008A6910">
        <w:rPr>
          <w:rFonts w:eastAsia="Calibri"/>
        </w:rPr>
        <w:t xml:space="preserve"> </w:t>
      </w:r>
      <w:r w:rsidR="00F82A8C">
        <w:rPr>
          <w:rFonts w:eastAsia="Calibri"/>
        </w:rPr>
        <w:t>Reliability</w:t>
      </w:r>
      <w:bookmarkEnd w:id="47"/>
      <w:bookmarkEnd w:id="48"/>
      <w:bookmarkEnd w:id="49"/>
      <w:bookmarkEnd w:id="50"/>
      <w:bookmarkEnd w:id="51"/>
      <w:bookmarkEnd w:id="52"/>
      <w:bookmarkEnd w:id="53"/>
      <w:bookmarkEnd w:id="54"/>
      <w:bookmarkEnd w:id="55"/>
    </w:p>
    <w:p w14:paraId="7AB3AE26" w14:textId="3FF8A217"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130A2">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ISO-5055-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00F9D648"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8130A2">
        <w:rPr>
          <w:rFonts w:ascii="Verdana" w:hAnsi="Verdana"/>
          <w:i/>
          <w:sz w:val="14"/>
        </w:rPr>
        <w:t>ISO-5055</w:t>
      </w:r>
      <w:r w:rsidR="008A6910" w:rsidRPr="008A6910">
        <w:rPr>
          <w:rFonts w:ascii="Verdana" w:hAnsi="Verdana"/>
          <w:i/>
          <w:sz w:val="14"/>
        </w:rPr>
        <w:t xml:space="preserve">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520ED441" w:rsidR="00731C2D" w:rsidRPr="0087076A" w:rsidRDefault="005E7CE0" w:rsidP="00731C2D">
      <w:pPr>
        <w:pStyle w:val="Heading1"/>
        <w:rPr>
          <w:rFonts w:eastAsia="Calibri"/>
        </w:rPr>
      </w:pPr>
      <w:bookmarkStart w:id="56" w:name="_Toc531862397"/>
      <w:bookmarkStart w:id="57" w:name="_Toc14696281"/>
      <w:bookmarkStart w:id="58" w:name="_Toc14781146"/>
      <w:bookmarkStart w:id="59" w:name="_Toc14781354"/>
      <w:bookmarkStart w:id="60" w:name="_Toc15304610"/>
      <w:bookmarkStart w:id="61" w:name="_Toc21078017"/>
      <w:bookmarkStart w:id="62" w:name="_Toc21078063"/>
      <w:bookmarkStart w:id="63" w:name="_Toc25240409"/>
      <w:bookmarkStart w:id="64" w:name="_Toc25309752"/>
      <w:r>
        <w:rPr>
          <w:rFonts w:eastAsia="Calibri"/>
        </w:rPr>
        <w:lastRenderedPageBreak/>
        <w:t xml:space="preserve">CAST Findings for </w:t>
      </w:r>
      <w:r w:rsidR="008130A2">
        <w:rPr>
          <w:rFonts w:eastAsia="Calibri"/>
        </w:rPr>
        <w:t>ISO-5055</w:t>
      </w:r>
      <w:r w:rsidR="008A6910" w:rsidRPr="008A6910">
        <w:rPr>
          <w:rFonts w:eastAsia="Calibri"/>
        </w:rPr>
        <w:t xml:space="preserve"> </w:t>
      </w:r>
      <w:r w:rsidR="00731C2D">
        <w:rPr>
          <w:rFonts w:eastAsia="Calibri"/>
        </w:rPr>
        <w:t>Performance Efficiency</w:t>
      </w:r>
      <w:bookmarkEnd w:id="56"/>
      <w:bookmarkEnd w:id="57"/>
      <w:bookmarkEnd w:id="58"/>
      <w:bookmarkEnd w:id="59"/>
      <w:bookmarkEnd w:id="60"/>
      <w:bookmarkEnd w:id="61"/>
      <w:bookmarkEnd w:id="62"/>
      <w:bookmarkEnd w:id="63"/>
      <w:bookmarkEnd w:id="64"/>
    </w:p>
    <w:p w14:paraId="57F3AC3B" w14:textId="5A84E016"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8130A2">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ISO-5055-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2363F539"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8130A2">
        <w:rPr>
          <w:rFonts w:ascii="Verdana" w:hAnsi="Verdana"/>
          <w:i/>
          <w:sz w:val="14"/>
        </w:rPr>
        <w:t>ISO-5055</w:t>
      </w:r>
      <w:r w:rsidR="008A6910" w:rsidRPr="008A6910">
        <w:rPr>
          <w:rFonts w:ascii="Verdana" w:hAnsi="Verdana"/>
          <w:i/>
          <w:sz w:val="14"/>
        </w:rPr>
        <w:t xml:space="preserve">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B7267B0" w:rsidR="001D13AB" w:rsidRDefault="00A37EB9" w:rsidP="001D13AB">
      <w:pPr>
        <w:pStyle w:val="Heading1"/>
        <w:rPr>
          <w:rFonts w:eastAsia="Calibri"/>
        </w:rPr>
      </w:pPr>
      <w:bookmarkStart w:id="65" w:name="_Toc531862406"/>
      <w:bookmarkStart w:id="66" w:name="_Toc14696282"/>
      <w:bookmarkStart w:id="67" w:name="_Toc14781147"/>
      <w:bookmarkStart w:id="68" w:name="_Toc14781355"/>
      <w:bookmarkStart w:id="69" w:name="_Toc15304611"/>
      <w:bookmarkStart w:id="70" w:name="_Toc21078018"/>
      <w:bookmarkStart w:id="71" w:name="_Toc21078064"/>
      <w:bookmarkStart w:id="72" w:name="_Toc25240410"/>
      <w:bookmarkStart w:id="73" w:name="_Toc25309753"/>
      <w:r>
        <w:rPr>
          <w:rFonts w:eastAsia="Calibri"/>
        </w:rPr>
        <w:lastRenderedPageBreak/>
        <w:t xml:space="preserve">CAST Findings for </w:t>
      </w:r>
      <w:r w:rsidR="008130A2">
        <w:rPr>
          <w:rFonts w:eastAsia="Calibri"/>
        </w:rPr>
        <w:t>ISO-5055</w:t>
      </w:r>
      <w:r w:rsidR="008A6910" w:rsidRPr="008A6910">
        <w:rPr>
          <w:rFonts w:eastAsia="Calibri"/>
        </w:rPr>
        <w:t xml:space="preserve"> </w:t>
      </w:r>
      <w:r w:rsidR="001D13AB">
        <w:rPr>
          <w:rFonts w:eastAsia="Calibri"/>
        </w:rPr>
        <w:t>Maintainability</w:t>
      </w:r>
      <w:bookmarkEnd w:id="65"/>
      <w:bookmarkEnd w:id="66"/>
      <w:bookmarkEnd w:id="67"/>
      <w:bookmarkEnd w:id="68"/>
      <w:bookmarkEnd w:id="69"/>
      <w:bookmarkEnd w:id="70"/>
      <w:bookmarkEnd w:id="71"/>
      <w:bookmarkEnd w:id="72"/>
      <w:bookmarkEnd w:id="73"/>
    </w:p>
    <w:p w14:paraId="542DA5A6" w14:textId="0C897550"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130A2">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ISO-5055-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3A0BDDE0"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8130A2">
        <w:rPr>
          <w:rFonts w:ascii="Verdana" w:hAnsi="Verdana"/>
          <w:i/>
          <w:sz w:val="14"/>
        </w:rPr>
        <w:t>ISO-5055</w:t>
      </w:r>
      <w:r w:rsidR="008A6910" w:rsidRPr="008A6910">
        <w:rPr>
          <w:rFonts w:ascii="Verdana" w:hAnsi="Verdana"/>
          <w:i/>
          <w:sz w:val="14"/>
        </w:rPr>
        <w:t xml:space="preserve">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22E73184" w14:textId="1844A888" w:rsidR="00D80538" w:rsidRPr="0087076A" w:rsidRDefault="00D80538" w:rsidP="00D80538">
      <w:pPr>
        <w:pStyle w:val="Heading1"/>
        <w:rPr>
          <w:rFonts w:eastAsia="Calibri"/>
        </w:rPr>
      </w:pPr>
      <w:bookmarkStart w:id="74" w:name="_Toc25240411"/>
      <w:bookmarkStart w:id="75" w:name="_Toc25309754"/>
      <w:r>
        <w:rPr>
          <w:rFonts w:eastAsia="Calibri"/>
        </w:rPr>
        <w:lastRenderedPageBreak/>
        <w:t xml:space="preserve">CAST Findings Details for </w:t>
      </w:r>
      <w:r w:rsidR="008130A2">
        <w:rPr>
          <w:rFonts w:eastAsia="Calibri"/>
        </w:rPr>
        <w:t>ISO-5055</w:t>
      </w:r>
      <w:r>
        <w:rPr>
          <w:rFonts w:eastAsia="Calibri"/>
        </w:rPr>
        <w:t xml:space="preserve"> Security</w:t>
      </w:r>
      <w:bookmarkEnd w:id="74"/>
      <w:bookmarkEnd w:id="7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Security,COUNT=50"/>
      </w:tblPr>
      <w:tblGrid>
        <w:gridCol w:w="9264"/>
      </w:tblGrid>
      <w:tr w:rsidR="00D80538" w:rsidRPr="00640A15" w14:paraId="4809F48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796AAA1C" w:rsidR="00663337" w:rsidRPr="0087076A" w:rsidRDefault="00663337" w:rsidP="00663337">
      <w:pPr>
        <w:pStyle w:val="Heading1"/>
        <w:rPr>
          <w:rFonts w:eastAsia="Calibri"/>
        </w:rPr>
      </w:pPr>
      <w:bookmarkStart w:id="76" w:name="_Toc25240412"/>
      <w:bookmarkStart w:id="77" w:name="_Toc25309755"/>
      <w:r>
        <w:rPr>
          <w:rFonts w:eastAsia="Calibri"/>
        </w:rPr>
        <w:lastRenderedPageBreak/>
        <w:t xml:space="preserve">CAST Findings Details for </w:t>
      </w:r>
      <w:r w:rsidR="008130A2">
        <w:rPr>
          <w:rFonts w:eastAsia="Calibri"/>
        </w:rPr>
        <w:t>ISO-5055</w:t>
      </w:r>
      <w:r>
        <w:rPr>
          <w:rFonts w:eastAsia="Calibri"/>
        </w:rPr>
        <w:t xml:space="preserve"> Reliability</w:t>
      </w:r>
      <w:bookmarkEnd w:id="76"/>
      <w:bookmarkEnd w:id="7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Reliability,COUNT=50"/>
      </w:tblPr>
      <w:tblGrid>
        <w:gridCol w:w="9264"/>
      </w:tblGrid>
      <w:tr w:rsidR="00663337" w:rsidRPr="00640A15" w14:paraId="3B4FADE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6686A9F3" w:rsidR="003C1DE7" w:rsidRPr="0087076A" w:rsidRDefault="003C1DE7" w:rsidP="003C1DE7">
      <w:pPr>
        <w:pStyle w:val="Heading1"/>
        <w:rPr>
          <w:rFonts w:eastAsia="Calibri"/>
        </w:rPr>
      </w:pPr>
      <w:bookmarkStart w:id="78" w:name="_Toc25240413"/>
      <w:bookmarkStart w:id="79" w:name="_Toc25309756"/>
      <w:r>
        <w:rPr>
          <w:rFonts w:eastAsia="Calibri"/>
        </w:rPr>
        <w:lastRenderedPageBreak/>
        <w:t xml:space="preserve">CAST Findings Details for </w:t>
      </w:r>
      <w:r w:rsidR="008130A2">
        <w:rPr>
          <w:rFonts w:eastAsia="Calibri"/>
        </w:rPr>
        <w:t>ISO-5055</w:t>
      </w:r>
      <w:r>
        <w:rPr>
          <w:rFonts w:eastAsia="Calibri"/>
        </w:rPr>
        <w:t xml:space="preserve"> Performance Efficiency</w:t>
      </w:r>
      <w:bookmarkEnd w:id="78"/>
      <w:bookmarkEnd w:id="7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Performance-Efficiency,COUNT=50"/>
      </w:tblPr>
      <w:tblGrid>
        <w:gridCol w:w="9264"/>
      </w:tblGrid>
      <w:tr w:rsidR="003C1DE7" w:rsidRPr="00640A15" w14:paraId="17EBB34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C21D715" w14:textId="50CD7032" w:rsidR="009A3537" w:rsidRPr="0087076A" w:rsidRDefault="009A3537" w:rsidP="009A3537">
      <w:pPr>
        <w:pStyle w:val="Heading1"/>
        <w:rPr>
          <w:rFonts w:eastAsia="Calibri"/>
        </w:rPr>
      </w:pPr>
      <w:bookmarkStart w:id="80" w:name="_Toc25240414"/>
      <w:bookmarkStart w:id="81" w:name="_Toc25309757"/>
      <w:r>
        <w:rPr>
          <w:rFonts w:eastAsia="Calibri"/>
        </w:rPr>
        <w:lastRenderedPageBreak/>
        <w:t xml:space="preserve">CAST Findings Details for </w:t>
      </w:r>
      <w:r w:rsidR="008130A2">
        <w:rPr>
          <w:rFonts w:eastAsia="Calibri"/>
        </w:rPr>
        <w:t>ISO-5055</w:t>
      </w:r>
      <w:r>
        <w:rPr>
          <w:rFonts w:eastAsia="Calibri"/>
        </w:rPr>
        <w:t xml:space="preserve"> Maintainability</w:t>
      </w:r>
      <w:bookmarkEnd w:id="80"/>
      <w:bookmarkEnd w:id="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Maintainability,COUNT=50"/>
      </w:tblPr>
      <w:tblGrid>
        <w:gridCol w:w="9264"/>
      </w:tblGrid>
      <w:tr w:rsidR="009A3537" w:rsidRPr="00640A15" w14:paraId="3313BB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944E50C" w14:textId="77777777" w:rsidR="009A3537" w:rsidRPr="00640A15" w:rsidRDefault="009A3537" w:rsidP="00202725">
            <w:pPr>
              <w:spacing w:after="0" w:line="240" w:lineRule="auto"/>
              <w:ind w:right="657"/>
              <w:jc w:val="left"/>
              <w:rPr>
                <w:b w:val="0"/>
                <w:bCs w:val="0"/>
                <w:color w:val="auto"/>
                <w:szCs w:val="18"/>
                <w:lang w:val="en-GB"/>
              </w:rPr>
            </w:pPr>
            <w:r w:rsidRPr="00640A15">
              <w:rPr>
                <w:szCs w:val="18"/>
              </w:rPr>
              <w:t>Violations</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2" w:name="_Toc531862419"/>
      <w:bookmarkStart w:id="83" w:name="_Toc14696283"/>
      <w:bookmarkStart w:id="84" w:name="_Toc14781148"/>
      <w:bookmarkStart w:id="85" w:name="_Toc14781356"/>
      <w:bookmarkStart w:id="86" w:name="_Toc15304612"/>
      <w:bookmarkStart w:id="87" w:name="_Toc21078019"/>
      <w:bookmarkStart w:id="88" w:name="_Toc21078065"/>
      <w:bookmarkStart w:id="89" w:name="_Toc25240415"/>
      <w:bookmarkStart w:id="90" w:name="_Toc25309758"/>
      <w:r>
        <w:lastRenderedPageBreak/>
        <w:t>A</w:t>
      </w:r>
      <w:r w:rsidR="00CA74F4">
        <w:t>ppendix</w:t>
      </w:r>
      <w:bookmarkEnd w:id="82"/>
      <w:bookmarkEnd w:id="83"/>
      <w:bookmarkEnd w:id="84"/>
      <w:bookmarkEnd w:id="85"/>
      <w:bookmarkEnd w:id="86"/>
      <w:bookmarkEnd w:id="87"/>
      <w:bookmarkEnd w:id="88"/>
      <w:bookmarkEnd w:id="89"/>
      <w:bookmarkEnd w:id="90"/>
      <w:r w:rsidR="00CA74F4">
        <w:t xml:space="preserve"> </w:t>
      </w:r>
    </w:p>
    <w:p w14:paraId="48916227" w14:textId="1845DF32" w:rsidR="00010552" w:rsidRDefault="00010552" w:rsidP="002638B2">
      <w:pPr>
        <w:pStyle w:val="Heading2"/>
        <w:spacing w:after="0"/>
        <w:ind w:left="540" w:right="657" w:hanging="540"/>
        <w:rPr>
          <w:lang w:val="en-US"/>
        </w:rPr>
      </w:pPr>
      <w:bookmarkStart w:id="91" w:name="_Toc531862420"/>
      <w:bookmarkStart w:id="92" w:name="_Toc14696284"/>
      <w:bookmarkStart w:id="93" w:name="_Toc14781149"/>
      <w:bookmarkStart w:id="94" w:name="_Toc14781357"/>
      <w:bookmarkStart w:id="95" w:name="_Toc15304613"/>
      <w:bookmarkStart w:id="96" w:name="_Toc21078020"/>
      <w:bookmarkStart w:id="97" w:name="_Toc21078066"/>
      <w:bookmarkStart w:id="98" w:name="_Toc25240416"/>
      <w:bookmarkStart w:id="99" w:name="_Toc25309759"/>
      <w:r>
        <w:rPr>
          <w:lang w:val="en-US"/>
        </w:rPr>
        <w:t>About CAST Software Intelligence</w:t>
      </w:r>
      <w:bookmarkEnd w:id="91"/>
      <w:bookmarkEnd w:id="92"/>
      <w:bookmarkEnd w:id="93"/>
      <w:bookmarkEnd w:id="94"/>
      <w:bookmarkEnd w:id="95"/>
      <w:bookmarkEnd w:id="96"/>
      <w:bookmarkEnd w:id="97"/>
      <w:bookmarkEnd w:id="98"/>
      <w:bookmarkEnd w:id="99"/>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B02F55"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D282205" w:rsidR="00690F72" w:rsidRDefault="00036206" w:rsidP="002638B2">
      <w:pPr>
        <w:pStyle w:val="Heading2"/>
        <w:spacing w:after="0"/>
        <w:ind w:left="540" w:right="657" w:hanging="540"/>
      </w:pPr>
      <w:bookmarkStart w:id="100" w:name="_Toc531862421"/>
      <w:bookmarkStart w:id="101" w:name="_Toc14696285"/>
      <w:bookmarkStart w:id="102" w:name="_Toc14781150"/>
      <w:bookmarkStart w:id="103" w:name="_Toc14781358"/>
      <w:bookmarkStart w:id="104" w:name="_Toc15304614"/>
      <w:bookmarkStart w:id="105" w:name="_Toc21078021"/>
      <w:bookmarkStart w:id="106" w:name="_Toc21078067"/>
      <w:bookmarkStart w:id="107" w:name="_Toc25240417"/>
      <w:bookmarkStart w:id="108" w:name="_Toc25309760"/>
      <w:r>
        <w:rPr>
          <w:lang w:val="en-US"/>
        </w:rPr>
        <w:t xml:space="preserve">About </w:t>
      </w:r>
      <w:r w:rsidR="008130A2">
        <w:rPr>
          <w:lang w:val="en-US"/>
        </w:rPr>
        <w:t>ISO-5055</w:t>
      </w:r>
      <w:bookmarkEnd w:id="100"/>
      <w:bookmarkEnd w:id="101"/>
      <w:bookmarkEnd w:id="102"/>
      <w:bookmarkEnd w:id="103"/>
      <w:bookmarkEnd w:id="104"/>
      <w:bookmarkEnd w:id="105"/>
      <w:bookmarkEnd w:id="106"/>
      <w:bookmarkEnd w:id="107"/>
      <w:bookmarkEnd w:id="108"/>
    </w:p>
    <w:p w14:paraId="63D40DFF" w14:textId="77777777" w:rsidR="004004F3" w:rsidRDefault="004004F3" w:rsidP="00607D07">
      <w:pPr>
        <w:ind w:right="657"/>
      </w:pPr>
    </w:p>
    <w:p w14:paraId="3C4BF266" w14:textId="77777777" w:rsidR="008130A2" w:rsidRDefault="008130A2" w:rsidP="008130A2">
      <w:pPr>
        <w:ind w:right="657"/>
      </w:pPr>
      <w:r>
        <w:t xml:space="preserve">ISO-5055 is a standard that is published ISO: </w:t>
      </w:r>
      <w:hyperlink r:id="rId13" w:history="1">
        <w:r>
          <w:rPr>
            <w:rStyle w:val="Hyperlink"/>
          </w:rPr>
          <w:t>https://www.iso.org/standard/80623.html</w:t>
        </w:r>
      </w:hyperlink>
      <w:r>
        <w:t>.</w:t>
      </w:r>
    </w:p>
    <w:p w14:paraId="489EFD15" w14:textId="77777777" w:rsidR="008130A2" w:rsidRDefault="008130A2" w:rsidP="008130A2">
      <w:pPr>
        <w:ind w:right="657"/>
      </w:pPr>
      <w:r>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DBD87" w14:textId="77777777" w:rsidR="00B02F55" w:rsidRDefault="00B02F55">
      <w:r>
        <w:separator/>
      </w:r>
    </w:p>
  </w:endnote>
  <w:endnote w:type="continuationSeparator" w:id="0">
    <w:p w14:paraId="13A76773" w14:textId="77777777" w:rsidR="00B02F55" w:rsidRDefault="00B0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7581" w14:textId="77777777" w:rsidR="00E3385D" w:rsidRDefault="00E3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88AB" w14:textId="77777777" w:rsidR="00E3385D" w:rsidRDefault="00E3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A76FE" w14:textId="77777777" w:rsidR="00B02F55" w:rsidRDefault="00B02F55">
      <w:r>
        <w:separator/>
      </w:r>
    </w:p>
  </w:footnote>
  <w:footnote w:type="continuationSeparator" w:id="0">
    <w:p w14:paraId="108BAFF5" w14:textId="77777777" w:rsidR="00B02F55" w:rsidRDefault="00B02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C15A" w14:textId="77777777" w:rsidR="00E3385D" w:rsidRDefault="00E33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174CF59D" w:rsidR="002F1636" w:rsidRPr="00501CAD" w:rsidRDefault="008130A2"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w:t>
    </w:r>
    <w:r w:rsidR="00E3385D">
      <w:rPr>
        <w:rFonts w:asciiTheme="majorHAnsi" w:hAnsiTheme="majorHAnsi"/>
        <w:noProof/>
        <w:sz w:val="20"/>
        <w:szCs w:val="24"/>
      </w:rPr>
      <w:t>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46"/>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031"/>
    <w:rsid w:val="00592C0F"/>
    <w:rsid w:val="00592FBB"/>
    <w:rsid w:val="0059689D"/>
    <w:rsid w:val="005A01BD"/>
    <w:rsid w:val="005A046E"/>
    <w:rsid w:val="005A0B88"/>
    <w:rsid w:val="005A145E"/>
    <w:rsid w:val="005A313D"/>
    <w:rsid w:val="005A53A5"/>
    <w:rsid w:val="005A5DEE"/>
    <w:rsid w:val="005A62E6"/>
    <w:rsid w:val="005A634A"/>
    <w:rsid w:val="005A6472"/>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0A2"/>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2F55"/>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385D"/>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E70D8"/>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1263384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standard/80623.html"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721</TotalTime>
  <Pages>13</Pages>
  <Words>734</Words>
  <Characters>4184</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119</cp:revision>
  <cp:lastPrinted>2014-04-04T13:22:00Z</cp:lastPrinted>
  <dcterms:created xsi:type="dcterms:W3CDTF">2018-09-23T06:31:00Z</dcterms:created>
  <dcterms:modified xsi:type="dcterms:W3CDTF">2021-04-12T06:19:00Z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