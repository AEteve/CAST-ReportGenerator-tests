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1A43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1A43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1A439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1A439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A439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r w:rsidR="00D36C46">
        <w:t>Table of Content</w:t>
      </w:r>
      <w:bookmarkEnd w:id="1"/>
      <w:bookmarkEnd w:id="2"/>
      <w:bookmarkEnd w:id="3"/>
      <w:bookmarkEnd w:id="4"/>
      <w:bookmarkEnd w:id="5"/>
      <w:bookmarkEnd w:id="6"/>
      <w:bookmarkEnd w:id="7"/>
      <w:bookmarkEnd w:id="8"/>
      <w:bookmarkEnd w:id="9"/>
      <w:bookmarkEnd w:id="10"/>
      <w:r w:rsidR="00020F50">
        <w:tab/>
      </w:r>
    </w:p>
    <w:p w14:paraId="53A49675" w14:textId="77777777" w:rsidR="00314E0C"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11" w:name="_GoBack"/>
      <w:bookmarkEnd w:id="11"/>
      <w:r w:rsidR="00314E0C">
        <w:rPr>
          <w:noProof/>
        </w:rPr>
        <w:t>Table of Content</w:t>
      </w:r>
    </w:p>
    <w:p w14:paraId="6C2CD7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F5710C6"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906DE">
        <w:rPr>
          <w:noProof/>
        </w:rPr>
        <w:t>Application Characteristics</w:t>
      </w:r>
    </w:p>
    <w:p w14:paraId="1A2B44D6"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V 3.1 Summary</w:t>
      </w:r>
    </w:p>
    <w:p w14:paraId="08FC9578" w14:textId="77777777" w:rsidR="00314E0C" w:rsidRDefault="00314E0C">
      <w:pPr>
        <w:pStyle w:val="TOC2"/>
        <w:tabs>
          <w:tab w:val="left" w:pos="1000"/>
        </w:tabs>
        <w:rPr>
          <w:rFonts w:asciiTheme="minorHAnsi" w:eastAsiaTheme="minorEastAsia" w:hAnsiTheme="minorHAnsi" w:cstheme="minorBidi"/>
          <w:smallCaps w:val="0"/>
          <w:noProof/>
          <w:color w:val="auto"/>
          <w:sz w:val="22"/>
          <w:szCs w:val="22"/>
          <w:lang w:eastAsia="en-US"/>
        </w:rPr>
      </w:pPr>
      <w:r w:rsidRPr="001906D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906DE">
        <w:rPr>
          <w:rFonts w:eastAsia="Calibri"/>
          <w:noProof/>
        </w:rPr>
        <w:t>PCI DSS V 3.1 Vulnerabilities Summary</w:t>
      </w:r>
    </w:p>
    <w:p w14:paraId="5CFEDA42"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w:t>
      </w:r>
    </w:p>
    <w:p w14:paraId="380802A0"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2</w:t>
      </w:r>
    </w:p>
    <w:p w14:paraId="26597624"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3</w:t>
      </w:r>
    </w:p>
    <w:p w14:paraId="5115F787"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4</w:t>
      </w:r>
    </w:p>
    <w:p w14:paraId="52C5D59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5</w:t>
      </w:r>
    </w:p>
    <w:p w14:paraId="0A9F58F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6</w:t>
      </w:r>
    </w:p>
    <w:p w14:paraId="1E240F03" w14:textId="77777777" w:rsidR="00314E0C" w:rsidRDefault="00314E0C">
      <w:pPr>
        <w:pStyle w:val="TOC1"/>
        <w:tabs>
          <w:tab w:val="left" w:pos="737"/>
        </w:tabs>
        <w:rPr>
          <w:rFonts w:asciiTheme="minorHAnsi" w:eastAsiaTheme="minorEastAsia" w:hAnsiTheme="minorHAnsi" w:cstheme="minorBidi"/>
          <w:b w:val="0"/>
          <w:caps w:val="0"/>
          <w:noProof/>
          <w:color w:val="auto"/>
          <w:sz w:val="22"/>
          <w:szCs w:val="22"/>
          <w:lang w:eastAsia="en-US"/>
        </w:rPr>
      </w:pPr>
      <w:r w:rsidRPr="001906DE">
        <w:rPr>
          <w:rFonts w:eastAsia="Calibri"/>
          <w:noProof/>
        </w:rPr>
        <w:t>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7</w:t>
      </w:r>
    </w:p>
    <w:p w14:paraId="6860AA6C"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8</w:t>
      </w:r>
    </w:p>
    <w:p w14:paraId="5F76E43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11.</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for PCI DSS – Requirement 10</w:t>
      </w:r>
    </w:p>
    <w:p w14:paraId="6F1F3E1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12.</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w:t>
      </w:r>
    </w:p>
    <w:p w14:paraId="1C9F010F"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13.</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2</w:t>
      </w:r>
    </w:p>
    <w:p w14:paraId="1AF84F2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14.</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3</w:t>
      </w:r>
    </w:p>
    <w:p w14:paraId="43024A10"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15.</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4</w:t>
      </w:r>
    </w:p>
    <w:p w14:paraId="49E0240D"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16.</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5</w:t>
      </w:r>
    </w:p>
    <w:p w14:paraId="36D3D134"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17.</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6</w:t>
      </w:r>
    </w:p>
    <w:p w14:paraId="770D807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18.</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7</w:t>
      </w:r>
    </w:p>
    <w:p w14:paraId="5C07625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19.</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8</w:t>
      </w:r>
    </w:p>
    <w:p w14:paraId="2254E4D9"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sidRPr="001906DE">
        <w:rPr>
          <w:rFonts w:eastAsia="Calibri"/>
          <w:noProof/>
        </w:rPr>
        <w:t>20.</w:t>
      </w:r>
      <w:r>
        <w:rPr>
          <w:rFonts w:asciiTheme="minorHAnsi" w:eastAsiaTheme="minorEastAsia" w:hAnsiTheme="minorHAnsi" w:cstheme="minorBidi"/>
          <w:b w:val="0"/>
          <w:caps w:val="0"/>
          <w:noProof/>
          <w:color w:val="auto"/>
          <w:sz w:val="22"/>
          <w:szCs w:val="22"/>
          <w:lang w:eastAsia="en-US"/>
        </w:rPr>
        <w:tab/>
      </w:r>
      <w:r w:rsidRPr="001906DE">
        <w:rPr>
          <w:rFonts w:eastAsia="Calibri"/>
          <w:noProof/>
        </w:rPr>
        <w:t>CAST Findings Details for PCI DSS – Requirement 10</w:t>
      </w:r>
    </w:p>
    <w:p w14:paraId="2DDC1D9E" w14:textId="77777777" w:rsidR="00314E0C" w:rsidRDefault="00314E0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21.</w:t>
      </w:r>
      <w:r>
        <w:rPr>
          <w:rFonts w:asciiTheme="minorHAnsi" w:eastAsiaTheme="minorEastAsia" w:hAnsiTheme="minorHAnsi" w:cstheme="minorBidi"/>
          <w:b w:val="0"/>
          <w:caps w:val="0"/>
          <w:noProof/>
          <w:color w:val="auto"/>
          <w:sz w:val="22"/>
          <w:szCs w:val="22"/>
          <w:lang w:eastAsia="en-US"/>
        </w:rPr>
        <w:tab/>
      </w:r>
      <w:r>
        <w:rPr>
          <w:noProof/>
        </w:rPr>
        <w:t>Appendix</w:t>
      </w:r>
    </w:p>
    <w:p w14:paraId="7069067F"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82B16A6"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Pr>
          <w:noProof/>
        </w:rPr>
        <w:t>About CAST Security</w:t>
      </w:r>
    </w:p>
    <w:p w14:paraId="78108FFB" w14:textId="77777777" w:rsidR="00314E0C" w:rsidRDefault="00314E0C">
      <w:pPr>
        <w:pStyle w:val="TOC2"/>
        <w:tabs>
          <w:tab w:val="left" w:pos="1200"/>
        </w:tabs>
        <w:rPr>
          <w:rFonts w:asciiTheme="minorHAnsi" w:eastAsiaTheme="minorEastAsia" w:hAnsiTheme="minorHAnsi" w:cstheme="minorBidi"/>
          <w:smallCaps w:val="0"/>
          <w:noProof/>
          <w:color w:val="auto"/>
          <w:sz w:val="22"/>
          <w:szCs w:val="22"/>
          <w:lang w:eastAsia="en-US"/>
        </w:rPr>
      </w:pPr>
      <w:r w:rsidRPr="001906DE">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906DE">
        <w:rPr>
          <w:noProof/>
        </w:rPr>
        <w:t>Applicability of PCI DSS V3.1 in CAST Solution</w:t>
      </w:r>
    </w:p>
    <w:p w14:paraId="31007FBA" w14:textId="2E707A6F"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2" w:name="_Toc11157592"/>
      <w:bookmarkStart w:id="13" w:name="_Toc14418690"/>
      <w:bookmarkStart w:id="14" w:name="_Toc14419762"/>
      <w:bookmarkStart w:id="15" w:name="_Toc14687776"/>
      <w:bookmarkStart w:id="16" w:name="_Toc14781639"/>
      <w:bookmarkStart w:id="17" w:name="_Toc15305718"/>
      <w:bookmarkStart w:id="18" w:name="_Toc20229972"/>
      <w:bookmarkStart w:id="19" w:name="_Toc20229992"/>
      <w:bookmarkStart w:id="20" w:name="_Toc25240953"/>
      <w:bookmarkStart w:id="21" w:name="_Toc25310054"/>
      <w:r w:rsidR="005773E4">
        <w:t>Introduction</w:t>
      </w:r>
      <w:bookmarkEnd w:id="12"/>
      <w:bookmarkEnd w:id="13"/>
      <w:bookmarkEnd w:id="14"/>
      <w:bookmarkEnd w:id="15"/>
      <w:bookmarkEnd w:id="16"/>
      <w:bookmarkEnd w:id="17"/>
      <w:bookmarkEnd w:id="18"/>
      <w:bookmarkEnd w:id="19"/>
      <w:bookmarkEnd w:id="20"/>
      <w:bookmarkEnd w:id="21"/>
    </w:p>
    <w:p w14:paraId="4DAB1A92" w14:textId="7AF3D2A4" w:rsidR="00BF55DF" w:rsidRDefault="00BF55DF" w:rsidP="00BF55DF">
      <w:pPr>
        <w:spacing w:after="0" w:line="240" w:lineRule="auto"/>
        <w:ind w:right="657"/>
      </w:pPr>
      <w:bookmarkStart w:id="22" w:name="_Hlk530663297"/>
      <w:bookmarkStart w:id="23" w:name="_Toc380677725"/>
      <w:bookmarkStart w:id="24" w:name="_Toc11157593"/>
      <w:bookmarkStart w:id="25" w:name="_Toc14418691"/>
      <w:bookmarkStart w:id="26"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7" w:name="_Toc14687777"/>
      <w:bookmarkStart w:id="28" w:name="_Toc14781640"/>
      <w:bookmarkStart w:id="29" w:name="_Toc15305719"/>
      <w:bookmarkStart w:id="30" w:name="_Toc20229973"/>
      <w:bookmarkStart w:id="31" w:name="_Toc20229993"/>
      <w:bookmarkStart w:id="32" w:name="_Toc25240954"/>
      <w:bookmarkStart w:id="33" w:name="_Toc25310055"/>
      <w:bookmarkEnd w:id="22"/>
      <w:r w:rsidRPr="005773E4">
        <w:rPr>
          <w:lang w:val="en-US"/>
        </w:rPr>
        <w:t xml:space="preserve">Application </w:t>
      </w:r>
      <w:bookmarkEnd w:id="23"/>
      <w:r w:rsidR="005773E4">
        <w:rPr>
          <w:lang w:val="en-US"/>
        </w:rPr>
        <w:t>Characteristics</w:t>
      </w:r>
      <w:bookmarkEnd w:id="24"/>
      <w:bookmarkEnd w:id="25"/>
      <w:bookmarkEnd w:id="26"/>
      <w:bookmarkEnd w:id="27"/>
      <w:bookmarkEnd w:id="28"/>
      <w:bookmarkEnd w:id="29"/>
      <w:bookmarkEnd w:id="30"/>
      <w:bookmarkEnd w:id="31"/>
      <w:bookmarkEnd w:id="32"/>
      <w:bookmarkEnd w:id="3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34" w:name="_Toc11157594"/>
      <w:bookmarkStart w:id="35" w:name="_Toc14418692"/>
      <w:bookmarkStart w:id="36" w:name="_Toc14419764"/>
      <w:bookmarkStart w:id="37" w:name="_Toc14687778"/>
      <w:bookmarkStart w:id="38" w:name="_Toc14781641"/>
      <w:bookmarkStart w:id="39" w:name="_Toc15305720"/>
      <w:bookmarkStart w:id="40" w:name="_Toc20229974"/>
      <w:bookmarkStart w:id="41" w:name="_Toc20229994"/>
      <w:bookmarkStart w:id="42" w:name="_Toc25240955"/>
      <w:bookmarkStart w:id="43" w:name="_Toc25310056"/>
      <w:r w:rsidRPr="00202D69">
        <w:lastRenderedPageBreak/>
        <w:t xml:space="preserve">PCI DSS V 3.1 </w:t>
      </w:r>
      <w:bookmarkEnd w:id="34"/>
      <w:bookmarkEnd w:id="35"/>
      <w:bookmarkEnd w:id="36"/>
      <w:bookmarkEnd w:id="37"/>
      <w:r w:rsidR="00202D69" w:rsidRPr="00202D69">
        <w:t>Summ</w:t>
      </w:r>
      <w:r w:rsidR="00202D69">
        <w:t>ary</w:t>
      </w:r>
      <w:bookmarkEnd w:id="38"/>
      <w:bookmarkEnd w:id="39"/>
      <w:bookmarkEnd w:id="40"/>
      <w:bookmarkEnd w:id="41"/>
      <w:bookmarkEnd w:id="42"/>
      <w:bookmarkEnd w:id="43"/>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44" w:name="_Toc11157595"/>
      <w:bookmarkStart w:id="45" w:name="_Toc14418693"/>
      <w:bookmarkStart w:id="46" w:name="_Toc14419765"/>
      <w:bookmarkStart w:id="47" w:name="_Toc14687779"/>
      <w:bookmarkStart w:id="48" w:name="_Toc14781642"/>
      <w:bookmarkStart w:id="49" w:name="_Toc15305721"/>
      <w:bookmarkStart w:id="50" w:name="_Toc20229975"/>
      <w:bookmarkStart w:id="51" w:name="_Toc20229995"/>
      <w:bookmarkStart w:id="52" w:name="_Toc25240956"/>
      <w:bookmarkStart w:id="53" w:name="_Toc25310057"/>
      <w:r>
        <w:rPr>
          <w:rFonts w:eastAsia="Calibri"/>
          <w:lang w:val="en-US"/>
        </w:rPr>
        <w:t xml:space="preserve">PCI DSS V 3.1 </w:t>
      </w:r>
      <w:bookmarkEnd w:id="44"/>
      <w:bookmarkEnd w:id="45"/>
      <w:r w:rsidR="00F601A6">
        <w:rPr>
          <w:rFonts w:eastAsia="Calibri"/>
          <w:lang w:val="en-US"/>
        </w:rPr>
        <w:t xml:space="preserve">Vulnerabilities </w:t>
      </w:r>
      <w:r w:rsidR="00094BFA">
        <w:rPr>
          <w:rFonts w:eastAsia="Calibri"/>
          <w:lang w:val="en-US"/>
        </w:rPr>
        <w:t>Summary</w:t>
      </w:r>
      <w:bookmarkEnd w:id="46"/>
      <w:bookmarkEnd w:id="47"/>
      <w:bookmarkEnd w:id="48"/>
      <w:bookmarkEnd w:id="49"/>
      <w:bookmarkEnd w:id="50"/>
      <w:bookmarkEnd w:id="51"/>
      <w:bookmarkEnd w:id="52"/>
      <w:bookmarkEnd w:id="53"/>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54" w:name="_Toc11157596"/>
      <w:bookmarkStart w:id="55" w:name="_Toc14418695"/>
      <w:bookmarkStart w:id="56" w:name="_Toc14419767"/>
      <w:bookmarkStart w:id="57" w:name="_Toc14687781"/>
      <w:bookmarkStart w:id="58" w:name="_Toc14781644"/>
      <w:bookmarkStart w:id="59" w:name="_Toc15305722"/>
      <w:bookmarkStart w:id="60" w:name="_Toc20229976"/>
      <w:bookmarkStart w:id="61" w:name="_Toc20229996"/>
      <w:bookmarkStart w:id="62" w:name="_Toc25240957"/>
      <w:bookmarkStart w:id="63" w:name="_Toc25310058"/>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54"/>
      <w:bookmarkEnd w:id="55"/>
      <w:bookmarkEnd w:id="56"/>
      <w:bookmarkEnd w:id="57"/>
      <w:bookmarkEnd w:id="58"/>
      <w:bookmarkEnd w:id="59"/>
      <w:bookmarkEnd w:id="60"/>
      <w:bookmarkEnd w:id="61"/>
      <w:bookmarkEnd w:id="62"/>
      <w:bookmarkEnd w:id="63"/>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64" w:name="_Toc11157597"/>
      <w:bookmarkStart w:id="65" w:name="_Toc14418696"/>
      <w:bookmarkStart w:id="66" w:name="_Toc14419768"/>
      <w:bookmarkStart w:id="67" w:name="_Toc14687782"/>
      <w:bookmarkStart w:id="68" w:name="_Toc14781645"/>
      <w:bookmarkStart w:id="69" w:name="_Toc15305723"/>
      <w:bookmarkStart w:id="70" w:name="_Toc20229977"/>
      <w:bookmarkStart w:id="71" w:name="_Toc20229997"/>
      <w:bookmarkStart w:id="72" w:name="_Toc25240958"/>
      <w:bookmarkStart w:id="73" w:name="_Toc25310059"/>
      <w:r>
        <w:rPr>
          <w:rFonts w:eastAsia="Calibri"/>
        </w:rPr>
        <w:lastRenderedPageBreak/>
        <w:t xml:space="preserve">CAST Findings for </w:t>
      </w:r>
      <w:r w:rsidR="0082759C">
        <w:rPr>
          <w:rFonts w:eastAsia="Calibri"/>
        </w:rPr>
        <w:t>PCI DSS – Requirement</w:t>
      </w:r>
      <w:bookmarkEnd w:id="64"/>
      <w:bookmarkEnd w:id="65"/>
      <w:bookmarkEnd w:id="66"/>
      <w:bookmarkEnd w:id="67"/>
      <w:bookmarkEnd w:id="68"/>
      <w:r>
        <w:rPr>
          <w:rFonts w:eastAsia="Calibri"/>
        </w:rPr>
        <w:t xml:space="preserve"> 2</w:t>
      </w:r>
      <w:bookmarkEnd w:id="69"/>
      <w:bookmarkEnd w:id="70"/>
      <w:bookmarkEnd w:id="71"/>
      <w:bookmarkEnd w:id="72"/>
      <w:bookmarkEnd w:id="73"/>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74" w:name="_Toc11157598"/>
      <w:bookmarkStart w:id="75" w:name="_Toc14418697"/>
      <w:bookmarkStart w:id="76" w:name="_Toc14419769"/>
      <w:bookmarkStart w:id="77" w:name="_Toc14687783"/>
      <w:bookmarkStart w:id="78" w:name="_Toc14781646"/>
      <w:bookmarkStart w:id="79" w:name="_Toc15305724"/>
      <w:bookmarkStart w:id="80" w:name="_Toc20229978"/>
      <w:bookmarkStart w:id="81" w:name="_Toc20229998"/>
      <w:bookmarkStart w:id="82" w:name="_Toc25240959"/>
      <w:bookmarkStart w:id="83" w:name="_Toc25310060"/>
      <w:r>
        <w:rPr>
          <w:rFonts w:eastAsia="Calibri"/>
        </w:rPr>
        <w:lastRenderedPageBreak/>
        <w:t xml:space="preserve">CAST Findings for </w:t>
      </w:r>
      <w:r w:rsidR="002C4E3C">
        <w:rPr>
          <w:rFonts w:eastAsia="Calibri"/>
        </w:rPr>
        <w:t>PCI DSS – Requirement 3</w:t>
      </w:r>
      <w:bookmarkEnd w:id="74"/>
      <w:bookmarkEnd w:id="75"/>
      <w:bookmarkEnd w:id="76"/>
      <w:bookmarkEnd w:id="77"/>
      <w:bookmarkEnd w:id="78"/>
      <w:bookmarkEnd w:id="79"/>
      <w:bookmarkEnd w:id="80"/>
      <w:bookmarkEnd w:id="81"/>
      <w:bookmarkEnd w:id="82"/>
      <w:bookmarkEnd w:id="83"/>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84" w:name="_Toc11157599"/>
      <w:bookmarkStart w:id="85" w:name="_Toc14418698"/>
      <w:bookmarkStart w:id="86" w:name="_Toc14419770"/>
      <w:bookmarkStart w:id="87" w:name="_Toc14687784"/>
      <w:bookmarkStart w:id="88" w:name="_Toc14781647"/>
      <w:bookmarkStart w:id="89" w:name="_Toc15305725"/>
      <w:bookmarkStart w:id="90" w:name="_Toc20229979"/>
      <w:bookmarkStart w:id="91" w:name="_Toc20229999"/>
      <w:bookmarkStart w:id="92" w:name="_Toc25240960"/>
      <w:bookmarkStart w:id="93" w:name="_Toc25310061"/>
      <w:r>
        <w:rPr>
          <w:rFonts w:eastAsia="Calibri"/>
        </w:rPr>
        <w:lastRenderedPageBreak/>
        <w:t xml:space="preserve">CAST Findings for </w:t>
      </w:r>
      <w:r w:rsidR="002C4E3C">
        <w:rPr>
          <w:rFonts w:eastAsia="Calibri"/>
        </w:rPr>
        <w:t>PCI DSS – Requirement 4</w:t>
      </w:r>
      <w:bookmarkEnd w:id="84"/>
      <w:bookmarkEnd w:id="85"/>
      <w:bookmarkEnd w:id="86"/>
      <w:bookmarkEnd w:id="87"/>
      <w:bookmarkEnd w:id="88"/>
      <w:bookmarkEnd w:id="89"/>
      <w:bookmarkEnd w:id="90"/>
      <w:bookmarkEnd w:id="91"/>
      <w:bookmarkEnd w:id="92"/>
      <w:bookmarkEnd w:id="93"/>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94" w:name="_Toc11157600"/>
      <w:bookmarkStart w:id="95" w:name="_Toc14418699"/>
      <w:bookmarkStart w:id="96" w:name="_Toc14419771"/>
      <w:bookmarkStart w:id="97" w:name="_Toc14687785"/>
      <w:bookmarkStart w:id="98" w:name="_Toc14781648"/>
      <w:bookmarkStart w:id="99" w:name="_Toc15305726"/>
      <w:bookmarkStart w:id="100" w:name="_Toc20229980"/>
      <w:bookmarkStart w:id="101" w:name="_Toc20230000"/>
      <w:bookmarkStart w:id="102" w:name="_Toc25240961"/>
      <w:bookmarkStart w:id="103" w:name="_Toc25310062"/>
      <w:r>
        <w:rPr>
          <w:rFonts w:eastAsia="Calibri"/>
        </w:rPr>
        <w:lastRenderedPageBreak/>
        <w:t xml:space="preserve">CAST Findings for </w:t>
      </w:r>
      <w:r w:rsidR="002C4E3C">
        <w:rPr>
          <w:rFonts w:eastAsia="Calibri"/>
        </w:rPr>
        <w:t>PCI DSS – Requirement 5</w:t>
      </w:r>
      <w:bookmarkEnd w:id="94"/>
      <w:bookmarkEnd w:id="95"/>
      <w:bookmarkEnd w:id="96"/>
      <w:bookmarkEnd w:id="97"/>
      <w:bookmarkEnd w:id="98"/>
      <w:bookmarkEnd w:id="99"/>
      <w:bookmarkEnd w:id="100"/>
      <w:bookmarkEnd w:id="101"/>
      <w:bookmarkEnd w:id="102"/>
      <w:bookmarkEnd w:id="103"/>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104" w:name="_Toc11157601"/>
      <w:bookmarkStart w:id="105" w:name="_Toc14418700"/>
      <w:bookmarkStart w:id="106" w:name="_Toc14419772"/>
      <w:bookmarkStart w:id="107" w:name="_Toc14687786"/>
      <w:bookmarkStart w:id="108" w:name="_Toc14781649"/>
      <w:bookmarkStart w:id="109" w:name="_Toc15305727"/>
      <w:bookmarkStart w:id="110" w:name="_Toc20229981"/>
      <w:bookmarkStart w:id="111" w:name="_Toc20230001"/>
      <w:bookmarkStart w:id="112" w:name="_Toc25240962"/>
      <w:bookmarkStart w:id="113" w:name="_Toc25310063"/>
      <w:r>
        <w:rPr>
          <w:rFonts w:eastAsia="Calibri"/>
        </w:rPr>
        <w:lastRenderedPageBreak/>
        <w:t xml:space="preserve">CAST Findings for </w:t>
      </w:r>
      <w:r w:rsidR="002C4E3C">
        <w:rPr>
          <w:rFonts w:eastAsia="Calibri"/>
        </w:rPr>
        <w:t>PCI DSS – Requirement 6</w:t>
      </w:r>
      <w:bookmarkEnd w:id="104"/>
      <w:bookmarkEnd w:id="105"/>
      <w:bookmarkEnd w:id="106"/>
      <w:bookmarkEnd w:id="107"/>
      <w:bookmarkEnd w:id="108"/>
      <w:bookmarkEnd w:id="109"/>
      <w:bookmarkEnd w:id="110"/>
      <w:bookmarkEnd w:id="111"/>
      <w:bookmarkEnd w:id="112"/>
      <w:bookmarkEnd w:id="113"/>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114" w:name="_Toc11157602"/>
      <w:bookmarkStart w:id="115" w:name="_Toc14418701"/>
      <w:bookmarkStart w:id="116" w:name="_Toc14419773"/>
      <w:bookmarkStart w:id="117" w:name="_Toc14687787"/>
      <w:bookmarkStart w:id="118" w:name="_Toc14781650"/>
      <w:bookmarkStart w:id="119" w:name="_Toc15305728"/>
      <w:bookmarkStart w:id="120" w:name="_Toc20229982"/>
      <w:bookmarkStart w:id="121" w:name="_Toc20230002"/>
      <w:bookmarkStart w:id="122" w:name="_Toc25240963"/>
      <w:bookmarkStart w:id="123" w:name="_Toc25310064"/>
      <w:r>
        <w:rPr>
          <w:rFonts w:eastAsia="Calibri"/>
        </w:rPr>
        <w:lastRenderedPageBreak/>
        <w:t xml:space="preserve">CAST Findings for </w:t>
      </w:r>
      <w:r w:rsidR="002C4E3C">
        <w:rPr>
          <w:rFonts w:eastAsia="Calibri"/>
        </w:rPr>
        <w:t>PCI DSS – Requirement 7</w:t>
      </w:r>
      <w:bookmarkEnd w:id="114"/>
      <w:bookmarkEnd w:id="115"/>
      <w:bookmarkEnd w:id="116"/>
      <w:bookmarkEnd w:id="117"/>
      <w:bookmarkEnd w:id="118"/>
      <w:bookmarkEnd w:id="119"/>
      <w:bookmarkEnd w:id="120"/>
      <w:bookmarkEnd w:id="121"/>
      <w:bookmarkEnd w:id="122"/>
      <w:bookmarkEnd w:id="123"/>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124" w:name="_Toc11157603"/>
      <w:bookmarkStart w:id="125" w:name="_Toc14418702"/>
      <w:bookmarkStart w:id="126" w:name="_Toc14419774"/>
      <w:bookmarkStart w:id="127" w:name="_Toc14687788"/>
      <w:bookmarkStart w:id="128" w:name="_Toc14781651"/>
      <w:bookmarkStart w:id="129" w:name="_Toc15305729"/>
      <w:bookmarkStart w:id="130" w:name="_Toc20229983"/>
      <w:bookmarkStart w:id="131" w:name="_Toc20230003"/>
      <w:bookmarkStart w:id="132" w:name="_Toc25240964"/>
      <w:bookmarkStart w:id="133" w:name="_Toc25310065"/>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24"/>
      <w:bookmarkEnd w:id="125"/>
      <w:bookmarkEnd w:id="126"/>
      <w:bookmarkEnd w:id="127"/>
      <w:bookmarkEnd w:id="128"/>
      <w:bookmarkEnd w:id="129"/>
      <w:bookmarkEnd w:id="130"/>
      <w:bookmarkEnd w:id="131"/>
      <w:bookmarkEnd w:id="132"/>
      <w:bookmarkEnd w:id="133"/>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34" w:name="_Toc11157604"/>
      <w:bookmarkStart w:id="135" w:name="_Toc14418703"/>
      <w:bookmarkStart w:id="136" w:name="_Toc14419775"/>
      <w:bookmarkStart w:id="137" w:name="_Toc14687789"/>
      <w:bookmarkStart w:id="138" w:name="_Toc14781652"/>
      <w:bookmarkStart w:id="139" w:name="_Toc15305730"/>
      <w:bookmarkStart w:id="140" w:name="_Toc20229984"/>
      <w:bookmarkStart w:id="141" w:name="_Toc20230004"/>
      <w:bookmarkStart w:id="142" w:name="_Toc25240965"/>
      <w:bookmarkStart w:id="143" w:name="_Toc25310066"/>
      <w:r>
        <w:rPr>
          <w:rFonts w:eastAsia="Calibri"/>
        </w:rPr>
        <w:lastRenderedPageBreak/>
        <w:t xml:space="preserve">CAST Findings for </w:t>
      </w:r>
      <w:r w:rsidR="00AD44F0">
        <w:rPr>
          <w:rFonts w:eastAsia="Calibri"/>
        </w:rPr>
        <w:t>PCI DSS – Requirement 10</w:t>
      </w:r>
      <w:bookmarkEnd w:id="134"/>
      <w:bookmarkEnd w:id="135"/>
      <w:bookmarkEnd w:id="136"/>
      <w:bookmarkEnd w:id="137"/>
      <w:bookmarkEnd w:id="138"/>
      <w:bookmarkEnd w:id="139"/>
      <w:bookmarkEnd w:id="140"/>
      <w:bookmarkEnd w:id="141"/>
      <w:bookmarkEnd w:id="142"/>
      <w:bookmarkEnd w:id="143"/>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9C9637E" w14:textId="09288A0B" w:rsidR="00B10C4C" w:rsidRPr="00212651" w:rsidRDefault="00B10C4C" w:rsidP="00B10C4C">
      <w:pPr>
        <w:pStyle w:val="Heading1"/>
        <w:rPr>
          <w:rFonts w:eastAsia="Calibri"/>
        </w:rPr>
      </w:pPr>
      <w:bookmarkStart w:id="144" w:name="_Toc25240966"/>
      <w:bookmarkStart w:id="145" w:name="_Toc25310067"/>
      <w:r>
        <w:rPr>
          <w:rFonts w:eastAsia="Calibri"/>
        </w:rPr>
        <w:lastRenderedPageBreak/>
        <w:t>CAST Findings Details for PCI DSS – Requirement 1</w:t>
      </w:r>
      <w:bookmarkEnd w:id="144"/>
      <w:bookmarkEnd w:id="145"/>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46" w:name="_Toc25240967"/>
      <w:bookmarkStart w:id="147" w:name="_Toc25310068"/>
      <w:r>
        <w:rPr>
          <w:rFonts w:eastAsia="Calibri"/>
        </w:rPr>
        <w:lastRenderedPageBreak/>
        <w:t>CAST Findings Details for PCI DSS – Requirement 2</w:t>
      </w:r>
      <w:bookmarkEnd w:id="146"/>
      <w:bookmarkEnd w:id="147"/>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48" w:name="_Toc25240968"/>
      <w:bookmarkStart w:id="149" w:name="_Toc25310069"/>
      <w:r>
        <w:rPr>
          <w:rFonts w:eastAsia="Calibri"/>
        </w:rPr>
        <w:lastRenderedPageBreak/>
        <w:t>CAST Findings Details for PCI DSS – Requirement 3</w:t>
      </w:r>
      <w:bookmarkEnd w:id="148"/>
      <w:bookmarkEnd w:id="149"/>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50" w:name="_Toc25240969"/>
      <w:bookmarkStart w:id="151" w:name="_Toc25310070"/>
      <w:r>
        <w:rPr>
          <w:rFonts w:eastAsia="Calibri"/>
        </w:rPr>
        <w:lastRenderedPageBreak/>
        <w:t>CAST Findings Details for PCI DSS – Requirement 4</w:t>
      </w:r>
      <w:bookmarkEnd w:id="150"/>
      <w:bookmarkEnd w:id="151"/>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78D117DA" w14:textId="718D0EF7" w:rsidR="001D5952" w:rsidRPr="00212651" w:rsidRDefault="001D5952" w:rsidP="001D5952">
      <w:pPr>
        <w:pStyle w:val="Heading1"/>
        <w:rPr>
          <w:rFonts w:eastAsia="Calibri"/>
        </w:rPr>
      </w:pPr>
      <w:bookmarkStart w:id="152" w:name="_Toc25240970"/>
      <w:bookmarkStart w:id="153" w:name="_Toc25310071"/>
      <w:r>
        <w:rPr>
          <w:rFonts w:eastAsia="Calibri"/>
        </w:rPr>
        <w:lastRenderedPageBreak/>
        <w:t>CAST Findings Details for PCI DSS – Requirement 5</w:t>
      </w:r>
      <w:bookmarkEnd w:id="152"/>
      <w:bookmarkEnd w:id="153"/>
    </w:p>
    <w:p w14:paraId="088CED73"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5,COUNT=50"/>
      </w:tblPr>
      <w:tblGrid>
        <w:gridCol w:w="9264"/>
      </w:tblGrid>
      <w:tr w:rsidR="001D5952" w:rsidRPr="00640A15" w14:paraId="7CCFE31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17E13F2"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502A0C9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488BDA"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78315032"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6AEC056B" w14:textId="1ECA6C0C" w:rsidR="001D5952" w:rsidRDefault="001D5952">
      <w:pPr>
        <w:spacing w:after="0" w:line="240" w:lineRule="auto"/>
        <w:ind w:left="0"/>
        <w:jc w:val="left"/>
        <w:rPr>
          <w:rFonts w:asciiTheme="minorHAnsi" w:eastAsia="Perpetua" w:hAnsiTheme="minorHAnsi" w:cstheme="minorHAnsi"/>
          <w:color w:val="000000"/>
          <w:sz w:val="20"/>
          <w:lang w:eastAsia="en-US"/>
        </w:rPr>
      </w:pPr>
    </w:p>
    <w:p w14:paraId="569FD443" w14:textId="5E9B38E1" w:rsidR="005C579B" w:rsidRDefault="005C579B">
      <w:pPr>
        <w:spacing w:after="0" w:line="240" w:lineRule="auto"/>
        <w:ind w:left="0"/>
        <w:jc w:val="left"/>
        <w:rPr>
          <w:rFonts w:asciiTheme="minorHAnsi" w:eastAsia="Perpetua" w:hAnsiTheme="minorHAnsi" w:cstheme="minorHAnsi"/>
          <w:color w:val="000000"/>
          <w:sz w:val="20"/>
          <w:lang w:eastAsia="en-US"/>
        </w:rPr>
      </w:pPr>
    </w:p>
    <w:p w14:paraId="03E204B5" w14:textId="06F7D4E5" w:rsidR="005C579B" w:rsidRDefault="005C579B">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54" w:name="_Toc25240971"/>
      <w:bookmarkStart w:id="155" w:name="_Toc25310072"/>
      <w:r>
        <w:rPr>
          <w:rFonts w:eastAsia="Calibri"/>
        </w:rPr>
        <w:lastRenderedPageBreak/>
        <w:t>CAST Findings Details for PCI DSS – Requirement 6</w:t>
      </w:r>
      <w:bookmarkEnd w:id="154"/>
      <w:bookmarkEnd w:id="155"/>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6,COUNT=50"/>
      </w:tblPr>
      <w:tblGrid>
        <w:gridCol w:w="9264"/>
      </w:tblGrid>
      <w:tr w:rsidR="005C579B" w:rsidRPr="00640A15" w14:paraId="2C0C448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0FF3E74B" w14:textId="29472584" w:rsidR="005C579B" w:rsidRPr="00212651" w:rsidRDefault="005C579B" w:rsidP="005C579B">
      <w:pPr>
        <w:pStyle w:val="Heading1"/>
        <w:rPr>
          <w:rFonts w:eastAsia="Calibri"/>
        </w:rPr>
      </w:pPr>
      <w:bookmarkStart w:id="156" w:name="_Toc25240972"/>
      <w:bookmarkStart w:id="157" w:name="_Toc25310073"/>
      <w:r>
        <w:rPr>
          <w:rFonts w:eastAsia="Calibri"/>
        </w:rPr>
        <w:lastRenderedPageBreak/>
        <w:t>CAST Findings Details for PCI DSS – Requirement 7</w:t>
      </w:r>
      <w:bookmarkEnd w:id="156"/>
      <w:bookmarkEnd w:id="157"/>
    </w:p>
    <w:p w14:paraId="1AFCDA13"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7,COUNT=50"/>
      </w:tblPr>
      <w:tblGrid>
        <w:gridCol w:w="9264"/>
      </w:tblGrid>
      <w:tr w:rsidR="005C579B" w:rsidRPr="00640A15" w14:paraId="468E8C88"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46DCB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7EFB7D7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B229D3"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1109E53A"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5FA38EBE" w14:textId="17EFB72C"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58" w:name="_Toc25240973"/>
      <w:bookmarkStart w:id="159" w:name="_Toc25310074"/>
      <w:r>
        <w:rPr>
          <w:rFonts w:eastAsia="Calibri"/>
        </w:rPr>
        <w:lastRenderedPageBreak/>
        <w:t>CAST Findings Details for PCI DSS – Requirement 8</w:t>
      </w:r>
      <w:bookmarkEnd w:id="158"/>
      <w:bookmarkEnd w:id="159"/>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5E1307B3" w14:textId="6991F603" w:rsidR="00546FA7" w:rsidRPr="00212651" w:rsidRDefault="00546FA7" w:rsidP="00546FA7">
      <w:pPr>
        <w:pStyle w:val="Heading1"/>
        <w:rPr>
          <w:rFonts w:eastAsia="Calibri"/>
        </w:rPr>
      </w:pPr>
      <w:bookmarkStart w:id="160" w:name="_Toc25240974"/>
      <w:bookmarkStart w:id="161" w:name="_Toc25310075"/>
      <w:r>
        <w:rPr>
          <w:rFonts w:eastAsia="Calibri"/>
        </w:rPr>
        <w:lastRenderedPageBreak/>
        <w:t xml:space="preserve">CAST Findings Details for PCI DSS – Requirement </w:t>
      </w:r>
      <w:r w:rsidR="00D24725">
        <w:rPr>
          <w:rFonts w:eastAsia="Calibri"/>
        </w:rPr>
        <w:t>10</w:t>
      </w:r>
      <w:bookmarkEnd w:id="160"/>
      <w:bookmarkEnd w:id="161"/>
    </w:p>
    <w:p w14:paraId="1B1B4D00" w14:textId="77777777"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0,COUNT=50"/>
      </w:tblPr>
      <w:tblGrid>
        <w:gridCol w:w="9264"/>
      </w:tblGrid>
      <w:tr w:rsidR="00546FA7" w:rsidRPr="00640A15" w14:paraId="34A4F55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165ACDB" w14:textId="77777777" w:rsidR="00546FA7" w:rsidRPr="00640A15" w:rsidRDefault="00546FA7" w:rsidP="00202725">
            <w:pPr>
              <w:spacing w:after="0" w:line="240" w:lineRule="auto"/>
              <w:ind w:right="657"/>
              <w:jc w:val="left"/>
              <w:rPr>
                <w:b w:val="0"/>
                <w:bCs w:val="0"/>
                <w:color w:val="auto"/>
                <w:szCs w:val="18"/>
                <w:lang w:val="en-GB"/>
              </w:rPr>
            </w:pPr>
            <w:r w:rsidRPr="00640A15">
              <w:rPr>
                <w:szCs w:val="18"/>
              </w:rPr>
              <w:t>Violations</w:t>
            </w:r>
          </w:p>
        </w:tc>
      </w:tr>
      <w:tr w:rsidR="00546FA7" w:rsidRPr="00640A15" w14:paraId="3CF48680"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7651C1E" w14:textId="77777777" w:rsidR="00546FA7" w:rsidRPr="00640A15" w:rsidRDefault="00546FA7" w:rsidP="00202725">
            <w:pPr>
              <w:spacing w:after="0" w:line="240" w:lineRule="auto"/>
              <w:ind w:right="657"/>
              <w:jc w:val="left"/>
              <w:rPr>
                <w:b/>
                <w:sz w:val="16"/>
                <w:szCs w:val="16"/>
              </w:rPr>
            </w:pPr>
            <w:r w:rsidRPr="00640A15">
              <w:rPr>
                <w:sz w:val="16"/>
                <w:szCs w:val="16"/>
              </w:rPr>
              <w:t>No violation</w:t>
            </w:r>
          </w:p>
        </w:tc>
      </w:tr>
      <w:tr w:rsidR="00D24725" w:rsidRPr="00640A15" w14:paraId="0C0E4DD7" w14:textId="77777777" w:rsidTr="00202725">
        <w:trPr>
          <w:trHeight w:val="294"/>
        </w:trPr>
        <w:tc>
          <w:tcPr>
            <w:tcW w:w="5000" w:type="pct"/>
            <w:shd w:val="clear" w:color="auto" w:fill="auto"/>
          </w:tcPr>
          <w:p w14:paraId="6BDA5398" w14:textId="77777777" w:rsidR="00D24725" w:rsidRDefault="00D24725" w:rsidP="00D24725">
            <w:pPr>
              <w:spacing w:after="0" w:line="240" w:lineRule="auto"/>
              <w:ind w:left="0" w:right="657"/>
              <w:jc w:val="left"/>
              <w:rPr>
                <w:sz w:val="16"/>
                <w:szCs w:val="16"/>
              </w:rPr>
            </w:pPr>
          </w:p>
          <w:p w14:paraId="2268082C" w14:textId="3E194E36" w:rsidR="00D24725" w:rsidRPr="00640A15" w:rsidRDefault="00D24725" w:rsidP="00D24725">
            <w:pPr>
              <w:spacing w:after="0" w:line="240" w:lineRule="auto"/>
              <w:ind w:left="0" w:right="657"/>
              <w:jc w:val="left"/>
              <w:rPr>
                <w:sz w:val="16"/>
                <w:szCs w:val="16"/>
              </w:rPr>
            </w:pPr>
          </w:p>
        </w:tc>
      </w:tr>
    </w:tbl>
    <w:p w14:paraId="0BD8A555" w14:textId="77777777" w:rsidR="00546FA7" w:rsidRPr="00B10C4C" w:rsidRDefault="00546FA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62" w:name="_Toc11157605"/>
      <w:bookmarkStart w:id="163" w:name="_Toc14418704"/>
      <w:bookmarkStart w:id="164" w:name="_Toc14419776"/>
      <w:bookmarkStart w:id="165" w:name="_Toc14687790"/>
      <w:bookmarkStart w:id="166" w:name="_Toc14781653"/>
      <w:bookmarkStart w:id="167" w:name="_Toc15305731"/>
      <w:bookmarkStart w:id="168" w:name="_Toc20229985"/>
      <w:bookmarkStart w:id="169" w:name="_Toc20230005"/>
      <w:bookmarkStart w:id="170" w:name="_Toc25240975"/>
      <w:bookmarkStart w:id="171" w:name="_Toc25310076"/>
      <w:r>
        <w:lastRenderedPageBreak/>
        <w:t>A</w:t>
      </w:r>
      <w:r w:rsidR="00CA74F4">
        <w:t>ppendix</w:t>
      </w:r>
      <w:bookmarkEnd w:id="162"/>
      <w:bookmarkEnd w:id="163"/>
      <w:bookmarkEnd w:id="164"/>
      <w:bookmarkEnd w:id="165"/>
      <w:bookmarkEnd w:id="166"/>
      <w:bookmarkEnd w:id="167"/>
      <w:bookmarkEnd w:id="168"/>
      <w:bookmarkEnd w:id="169"/>
      <w:bookmarkEnd w:id="170"/>
      <w:bookmarkEnd w:id="171"/>
      <w:r w:rsidR="00CA74F4">
        <w:t xml:space="preserve"> </w:t>
      </w:r>
    </w:p>
    <w:p w14:paraId="1807CF0B" w14:textId="77777777" w:rsidR="002E6EA3" w:rsidRDefault="002E6EA3" w:rsidP="00BD622E">
      <w:pPr>
        <w:pStyle w:val="Heading2"/>
        <w:ind w:right="657"/>
      </w:pPr>
      <w:bookmarkStart w:id="172" w:name="_Toc14688965"/>
      <w:bookmarkStart w:id="173" w:name="_Toc14689045"/>
      <w:bookmarkStart w:id="174" w:name="_Toc14680777"/>
      <w:bookmarkStart w:id="175" w:name="_Toc14685932"/>
      <w:bookmarkStart w:id="176" w:name="_Toc14687791"/>
      <w:bookmarkStart w:id="177" w:name="_Toc14781654"/>
      <w:bookmarkStart w:id="178" w:name="_Toc15305732"/>
      <w:bookmarkStart w:id="179" w:name="_Toc20229986"/>
      <w:bookmarkStart w:id="180" w:name="_Toc20230006"/>
      <w:bookmarkStart w:id="181" w:name="_Toc25240976"/>
      <w:bookmarkStart w:id="182" w:name="_Toc25310077"/>
      <w:r w:rsidRPr="0095797F">
        <w:t>About CAST Software Intelligence</w:t>
      </w:r>
      <w:bookmarkEnd w:id="172"/>
      <w:bookmarkEnd w:id="173"/>
      <w:bookmarkEnd w:id="174"/>
      <w:bookmarkEnd w:id="175"/>
      <w:bookmarkEnd w:id="176"/>
      <w:bookmarkEnd w:id="177"/>
      <w:bookmarkEnd w:id="178"/>
      <w:bookmarkEnd w:id="179"/>
      <w:bookmarkEnd w:id="180"/>
      <w:bookmarkEnd w:id="181"/>
      <w:bookmarkEnd w:id="182"/>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1A439C"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3" w:name="_Toc14688966"/>
      <w:bookmarkStart w:id="184" w:name="_Toc14689046"/>
      <w:bookmarkStart w:id="185" w:name="_Toc14680778"/>
      <w:bookmarkStart w:id="186" w:name="_Toc14685933"/>
      <w:bookmarkStart w:id="187" w:name="_Toc14687792"/>
      <w:bookmarkStart w:id="188" w:name="_Toc14781655"/>
      <w:bookmarkStart w:id="189" w:name="_Toc15305733"/>
      <w:bookmarkStart w:id="190" w:name="_Toc20229987"/>
      <w:bookmarkStart w:id="191" w:name="_Toc20230007"/>
      <w:bookmarkStart w:id="192" w:name="_Toc25240977"/>
      <w:bookmarkStart w:id="193" w:name="_Toc25310078"/>
      <w:r w:rsidRPr="0095797F">
        <w:t>About CAST Security</w:t>
      </w:r>
      <w:bookmarkEnd w:id="183"/>
      <w:bookmarkEnd w:id="184"/>
      <w:bookmarkEnd w:id="185"/>
      <w:bookmarkEnd w:id="186"/>
      <w:bookmarkEnd w:id="187"/>
      <w:bookmarkEnd w:id="188"/>
      <w:bookmarkEnd w:id="189"/>
      <w:bookmarkEnd w:id="190"/>
      <w:bookmarkEnd w:id="191"/>
      <w:bookmarkEnd w:id="192"/>
      <w:bookmarkEnd w:id="193"/>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94" w:name="_Toc20225893"/>
      <w:bookmarkStart w:id="195" w:name="_Toc20229856"/>
      <w:bookmarkStart w:id="196" w:name="_Toc20229988"/>
      <w:bookmarkStart w:id="197" w:name="_Toc20230008"/>
      <w:bookmarkStart w:id="198" w:name="_Toc25240978"/>
      <w:bookmarkStart w:id="199" w:name="_Hlk20230027"/>
      <w:bookmarkStart w:id="200" w:name="_Toc25310079"/>
      <w:r>
        <w:rPr>
          <w:lang w:val="en-US"/>
        </w:rPr>
        <w:t>Applicability of PCI DSS</w:t>
      </w:r>
      <w:r w:rsidR="003B7620">
        <w:rPr>
          <w:lang w:val="en-US"/>
        </w:rPr>
        <w:t xml:space="preserve"> V3.1</w:t>
      </w:r>
      <w:r>
        <w:rPr>
          <w:lang w:val="en-US"/>
        </w:rPr>
        <w:t xml:space="preserve"> in CAST Solution</w:t>
      </w:r>
      <w:bookmarkEnd w:id="194"/>
      <w:bookmarkEnd w:id="195"/>
      <w:bookmarkEnd w:id="196"/>
      <w:bookmarkEnd w:id="197"/>
      <w:bookmarkEnd w:id="198"/>
      <w:bookmarkEnd w:id="200"/>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99"/>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79D1A" w14:textId="77777777" w:rsidR="001A439C" w:rsidRDefault="001A439C">
      <w:r>
        <w:separator/>
      </w:r>
    </w:p>
  </w:endnote>
  <w:endnote w:type="continuationSeparator" w:id="0">
    <w:p w14:paraId="70CEA43D" w14:textId="77777777" w:rsidR="001A439C" w:rsidRDefault="001A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32883" w14:textId="77777777" w:rsidR="001A439C" w:rsidRDefault="001A439C">
      <w:r>
        <w:separator/>
      </w:r>
    </w:p>
  </w:footnote>
  <w:footnote w:type="continuationSeparator" w:id="0">
    <w:p w14:paraId="3D06353F" w14:textId="77777777" w:rsidR="001A439C" w:rsidRDefault="001A4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0E197-2D40-40A6-B9B2-3BFF52D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140</TotalTime>
  <Pages>23</Pages>
  <Words>1331</Words>
  <Characters>7587</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67</cp:revision>
  <cp:lastPrinted>2014-04-04T13:22:00Z</cp:lastPrinted>
  <dcterms:created xsi:type="dcterms:W3CDTF">2018-11-26T19:13:00Z</dcterms:created>
  <dcterms:modified xsi:type="dcterms:W3CDTF">2019-11-22T09:13:00Z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