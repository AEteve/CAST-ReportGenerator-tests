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EB32CE" w:rsidRDefault="00EB32CE">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EB32CE" w:rsidRDefault="00EB32CE">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EB32CE" w:rsidRDefault="000F11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0F11F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EB32CE" w:rsidRDefault="000F11F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B32CE">
                                <w:rPr>
                                  <w:color w:val="4F81BD" w:themeColor="accent1"/>
                                  <w:sz w:val="26"/>
                                  <w:szCs w:val="26"/>
                                </w:rPr>
                                <w:t>Author</w:t>
                              </w:r>
                            </w:sdtContent>
                          </w:sdt>
                        </w:p>
                        <w:p w14:paraId="34C1545A" w14:textId="77777777" w:rsidR="00EB32CE" w:rsidRDefault="000F11F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B32CE">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51E62533">
                <wp:simplePos x="0" y="0"/>
                <wp:positionH relativeFrom="margin">
                  <wp:posOffset>4054819</wp:posOffset>
                </wp:positionH>
                <wp:positionV relativeFrom="paragraph">
                  <wp:posOffset>13335</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6E2BDD86"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w:t>
                                </w:r>
                                <w:r w:rsidR="00CD4E3F">
                                  <w:rPr>
                                    <w:rFonts w:asciiTheme="majorHAnsi" w:hAnsiTheme="majorHAnsi" w:cs="Arial"/>
                                    <w:b/>
                                    <w:color w:val="365F91" w:themeColor="accent1" w:themeShade="BF"/>
                                    <w:sz w:val="56"/>
                                  </w:rPr>
                                  <w:t xml:space="preserve"> </w:t>
                                </w:r>
                                <w:r w:rsidR="00CD4E3F">
                                  <w:rPr>
                                    <w:rFonts w:asciiTheme="majorHAnsi" w:hAnsiTheme="majorHAnsi" w:cs="Arial"/>
                                    <w:b/>
                                    <w:color w:val="365F91" w:themeColor="accent1" w:themeShade="BF"/>
                                    <w:sz w:val="56"/>
                                  </w:rPr>
                                  <w:t>API 2019</w:t>
                                </w:r>
                                <w:r w:rsidR="00CD4E3F">
                                  <w:rPr>
                                    <w:rFonts w:asciiTheme="majorHAnsi" w:hAnsiTheme="majorHAnsi" w:cs="Arial"/>
                                    <w:b/>
                                    <w:color w:val="365F91" w:themeColor="accent1" w:themeShade="BF"/>
                                    <w:sz w:val="56"/>
                                  </w:rPr>
                                  <w:t xml:space="preserve"> </w:t>
                                </w:r>
                                <w:r>
                                  <w:rPr>
                                    <w:rFonts w:asciiTheme="majorHAnsi" w:hAnsiTheme="majorHAnsi" w:cs="Arial"/>
                                    <w:b/>
                                    <w:color w:val="365F91" w:themeColor="accent1" w:themeShade="BF"/>
                                    <w:sz w:val="56"/>
                                  </w:rPr>
                                  <w:t xml:space="preserve">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6E2BDD86"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OWASP</w:t>
                          </w:r>
                          <w:r w:rsidR="00CD4E3F">
                            <w:rPr>
                              <w:rFonts w:asciiTheme="majorHAnsi" w:hAnsiTheme="majorHAnsi" w:cs="Arial"/>
                              <w:b/>
                              <w:color w:val="365F91" w:themeColor="accent1" w:themeShade="BF"/>
                              <w:sz w:val="56"/>
                            </w:rPr>
                            <w:t xml:space="preserve"> </w:t>
                          </w:r>
                          <w:r w:rsidR="00CD4E3F">
                            <w:rPr>
                              <w:rFonts w:asciiTheme="majorHAnsi" w:hAnsiTheme="majorHAnsi" w:cs="Arial"/>
                              <w:b/>
                              <w:color w:val="365F91" w:themeColor="accent1" w:themeShade="BF"/>
                              <w:sz w:val="56"/>
                            </w:rPr>
                            <w:t>API 2019</w:t>
                          </w:r>
                          <w:r w:rsidR="00CD4E3F">
                            <w:rPr>
                              <w:rFonts w:asciiTheme="majorHAnsi" w:hAnsiTheme="majorHAnsi" w:cs="Arial"/>
                              <w:b/>
                              <w:color w:val="365F91" w:themeColor="accent1" w:themeShade="BF"/>
                              <w:sz w:val="56"/>
                            </w:rPr>
                            <w:t xml:space="preserve"> </w:t>
                          </w:r>
                          <w:r>
                            <w:rPr>
                              <w:rFonts w:asciiTheme="majorHAnsi" w:hAnsiTheme="majorHAnsi" w:cs="Arial"/>
                              <w:b/>
                              <w:color w:val="365F91" w:themeColor="accent1" w:themeShade="BF"/>
                              <w:sz w:val="56"/>
                            </w:rPr>
                            <w:t xml:space="preserve">TOP 10 </w:t>
                          </w:r>
                        </w:p>
                        <w:p w14:paraId="5709D450" w14:textId="753BC0A7" w:rsidR="00EB32CE" w:rsidRDefault="00EB32CE"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Detailed Report</w:t>
                          </w:r>
                        </w:p>
                        <w:p w14:paraId="7B1C07F5" w14:textId="77777777" w:rsidR="00EB32CE" w:rsidRDefault="00EB32CE" w:rsidP="00CA74F4">
                          <w:pPr>
                            <w:ind w:left="0" w:right="72"/>
                            <w:rPr>
                              <w:rFonts w:asciiTheme="majorHAnsi" w:hAnsiTheme="majorHAnsi"/>
                              <w:sz w:val="24"/>
                            </w:rPr>
                          </w:pPr>
                        </w:p>
                        <w:p w14:paraId="2F22DA61" w14:textId="2B1260E5" w:rsidR="00EB32CE" w:rsidRDefault="00EB32CE"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EB32CE" w:rsidRDefault="00EB32CE"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EB32CE" w:rsidRDefault="00EB32CE"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EB32CE" w:rsidRPr="00CA74F4" w:rsidRDefault="00EB32CE"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EB32CE" w:rsidRPr="00B1237A" w14:paraId="6BD612B4" w14:textId="77777777" w:rsidTr="000B1DF2">
                            <w:tc>
                              <w:tcPr>
                                <w:tcW w:w="7560" w:type="dxa"/>
                              </w:tcPr>
                              <w:p w14:paraId="262EC8B2" w14:textId="77777777" w:rsidR="00EB32CE" w:rsidRPr="00B1237A" w:rsidRDefault="00EB32CE" w:rsidP="00CA74F4">
                                <w:pPr>
                                  <w:ind w:left="0"/>
                                  <w:rPr>
                                    <w:rFonts w:asciiTheme="minorHAnsi" w:hAnsiTheme="minorHAnsi"/>
                                  </w:rPr>
                                </w:pPr>
                              </w:p>
                            </w:tc>
                          </w:tr>
                          <w:tr w:rsidR="00EB32CE" w:rsidRPr="00B1237A" w14:paraId="0887D7CD" w14:textId="77777777" w:rsidTr="000B1DF2">
                            <w:tc>
                              <w:tcPr>
                                <w:tcW w:w="7560" w:type="dxa"/>
                              </w:tcPr>
                              <w:p w14:paraId="0E986C85" w14:textId="77777777" w:rsidR="00EB32CE" w:rsidRPr="00B1237A" w:rsidRDefault="00EB32CE" w:rsidP="00CA74F4">
                                <w:pPr>
                                  <w:spacing w:after="0" w:line="240" w:lineRule="auto"/>
                                  <w:ind w:left="0"/>
                                  <w:jc w:val="right"/>
                                  <w:rPr>
                                    <w:rFonts w:asciiTheme="minorHAnsi" w:hAnsiTheme="minorHAnsi"/>
                                  </w:rPr>
                                </w:pPr>
                              </w:p>
                            </w:tc>
                          </w:tr>
                        </w:tbl>
                        <w:p w14:paraId="5E6E90C3" w14:textId="77777777" w:rsidR="00EB32CE" w:rsidRDefault="00EB32CE">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" filled="f" stroked="f" strokeweight=".5pt">
                    <v:textbox>
                      <w:txbxContent>
                        <w:p w14:paraId="70931857" w14:textId="77777777" w:rsidR="00EB32CE" w:rsidRPr="00F3760D" w:rsidRDefault="00EB32CE"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EB32CE" w:rsidRPr="00F3760D" w:rsidRDefault="00EB32CE"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EB32CE" w:rsidRPr="00BA40D5" w:rsidRDefault="00EB32CE"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EB32CE" w:rsidRPr="00F3760D" w:rsidRDefault="00EB32CE"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F11F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60AD72FA" w14:textId="77777777" w:rsidR="00D60D2F" w:rsidRDefault="00CA74F4" w:rsidP="00C8580D">
      <w:pPr>
        <w:pStyle w:val="Heading1"/>
        <w:numPr>
          <w:ilvl w:val="0"/>
          <w:numId w:val="0"/>
        </w:numPr>
        <w:ind w:left="357" w:right="657"/>
        <w:rPr>
          <w:noProof/>
        </w:rPr>
      </w:pPr>
      <w:r w:rsidRPr="00015B29">
        <w:lastRenderedPageBreak/>
        <w:tab/>
      </w:r>
      <w:bookmarkStart w:id="1" w:name="_Toc531865325"/>
      <w:bookmarkStart w:id="2" w:name="_Toc531953751"/>
      <w:bookmarkStart w:id="3" w:name="_Toc25309942"/>
      <w:bookmarkStart w:id="4" w:name="_Toc31962058"/>
      <w:bookmarkStart w:id="5" w:name="_Toc31962108"/>
      <w:r w:rsidR="00D36C46">
        <w:t>Table of Content</w:t>
      </w:r>
      <w:bookmarkEnd w:id="1"/>
      <w:bookmarkEnd w:id="2"/>
      <w:bookmarkEnd w:id="3"/>
      <w:bookmarkEnd w:id="4"/>
      <w:bookmarkEnd w:id="5"/>
      <w:r w:rsidR="00C8580D">
        <w:rPr>
          <w:rFonts w:asciiTheme="majorHAnsi" w:hAnsiTheme="majorHAnsi"/>
          <w:caps/>
          <w:color w:val="404040" w:themeColor="text1" w:themeTint="BF"/>
          <w:sz w:val="22"/>
        </w:rPr>
        <w:fldChar w:fldCharType="begin"/>
      </w:r>
      <w:r w:rsidR="00C8580D">
        <w:rPr>
          <w:rFonts w:asciiTheme="majorHAnsi" w:hAnsiTheme="majorHAnsi"/>
          <w:caps/>
          <w:color w:val="404040" w:themeColor="text1" w:themeTint="BF"/>
          <w:sz w:val="22"/>
        </w:rPr>
        <w:instrText xml:space="preserve"> TOC \o "1-4" \n </w:instrText>
      </w:r>
      <w:r w:rsidR="00C8580D">
        <w:rPr>
          <w:rFonts w:asciiTheme="majorHAnsi" w:hAnsiTheme="majorHAnsi"/>
          <w:caps/>
          <w:color w:val="404040" w:themeColor="text1" w:themeTint="BF"/>
          <w:sz w:val="22"/>
        </w:rPr>
        <w:fldChar w:fldCharType="separate"/>
      </w:r>
    </w:p>
    <w:p w14:paraId="7920C78B" w14:textId="77777777" w:rsidR="00D60D2F" w:rsidRDefault="00D60D2F">
      <w:pPr>
        <w:pStyle w:val="TOC1"/>
        <w:rPr>
          <w:rFonts w:asciiTheme="minorHAnsi" w:eastAsiaTheme="minorEastAsia" w:hAnsiTheme="minorHAnsi" w:cstheme="minorBidi"/>
          <w:b w:val="0"/>
          <w:caps w:val="0"/>
          <w:noProof/>
          <w:color w:val="auto"/>
          <w:sz w:val="22"/>
          <w:szCs w:val="22"/>
          <w:lang w:eastAsia="en-US"/>
        </w:rPr>
      </w:pPr>
      <w:r>
        <w:rPr>
          <w:noProof/>
        </w:rPr>
        <w:t>Table of Content</w:t>
      </w:r>
    </w:p>
    <w:p w14:paraId="799420D2" w14:textId="77777777" w:rsidR="00D60D2F" w:rsidRDefault="00D60D2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1.</w:t>
      </w:r>
      <w:r>
        <w:rPr>
          <w:rFonts w:asciiTheme="minorHAnsi" w:eastAsiaTheme="minorEastAsia" w:hAnsiTheme="minorHAnsi" w:cstheme="minorBidi"/>
          <w:b w:val="0"/>
          <w:caps w:val="0"/>
          <w:noProof/>
          <w:color w:val="auto"/>
          <w:sz w:val="22"/>
          <w:szCs w:val="22"/>
          <w:lang w:eastAsia="en-US"/>
        </w:rPr>
        <w:tab/>
      </w:r>
      <w:r>
        <w:rPr>
          <w:noProof/>
        </w:rPr>
        <w:t>Introduction</w:t>
      </w:r>
    </w:p>
    <w:p w14:paraId="42BC05E9"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en-US"/>
        </w:rPr>
        <w:tab/>
      </w:r>
      <w:r w:rsidRPr="00AB05EA">
        <w:rPr>
          <w:noProof/>
        </w:rPr>
        <w:t>Application Characteristics</w:t>
      </w:r>
    </w:p>
    <w:p w14:paraId="423B8B98" w14:textId="77777777" w:rsidR="00D60D2F" w:rsidRDefault="00D60D2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2.</w:t>
      </w:r>
      <w:r>
        <w:rPr>
          <w:rFonts w:asciiTheme="minorHAnsi" w:eastAsiaTheme="minorEastAsia" w:hAnsiTheme="minorHAnsi" w:cstheme="minorBidi"/>
          <w:b w:val="0"/>
          <w:caps w:val="0"/>
          <w:noProof/>
          <w:color w:val="auto"/>
          <w:sz w:val="22"/>
          <w:szCs w:val="22"/>
          <w:lang w:eastAsia="en-US"/>
        </w:rPr>
        <w:tab/>
      </w:r>
      <w:r>
        <w:rPr>
          <w:noProof/>
        </w:rPr>
        <w:t>Security Violation Overview</w:t>
      </w:r>
    </w:p>
    <w:p w14:paraId="016718CB"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API -2019 Top 10 Vulnerabilities</w:t>
      </w:r>
    </w:p>
    <w:p w14:paraId="6B2EDDAA"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2.2.</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 API1:2019 Broken Object Level Authorization</w:t>
      </w:r>
    </w:p>
    <w:p w14:paraId="7FFAAC41"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2.3.</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 API2:2019 Broken User Authentication</w:t>
      </w:r>
    </w:p>
    <w:p w14:paraId="4EAF3BC3"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2.4.</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w:t>
      </w:r>
      <w:r>
        <w:rPr>
          <w:noProof/>
        </w:rPr>
        <w:t xml:space="preserve"> </w:t>
      </w:r>
      <w:r w:rsidRPr="00AB05EA">
        <w:rPr>
          <w:rFonts w:eastAsia="Calibri"/>
          <w:noProof/>
        </w:rPr>
        <w:t>API3:2019 Excessive Data Exposure</w:t>
      </w:r>
    </w:p>
    <w:p w14:paraId="33949550"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2.5.</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 API4:2019 Lack of Resources &amp; Rate Limiting</w:t>
      </w:r>
    </w:p>
    <w:p w14:paraId="6630DFFF"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2.6.</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w:t>
      </w:r>
      <w:r>
        <w:rPr>
          <w:noProof/>
        </w:rPr>
        <w:t xml:space="preserve"> </w:t>
      </w:r>
      <w:r w:rsidRPr="00AB05EA">
        <w:rPr>
          <w:rFonts w:eastAsia="Calibri"/>
          <w:noProof/>
        </w:rPr>
        <w:t>API5:2019 Broken Function Level Authorization</w:t>
      </w:r>
    </w:p>
    <w:p w14:paraId="7C0E33D7"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2.7.</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w:t>
      </w:r>
      <w:r>
        <w:rPr>
          <w:noProof/>
        </w:rPr>
        <w:t xml:space="preserve"> </w:t>
      </w:r>
      <w:r w:rsidRPr="00AB05EA">
        <w:rPr>
          <w:rFonts w:eastAsia="Calibri"/>
          <w:noProof/>
        </w:rPr>
        <w:t>API6:2019 Mass Assignment</w:t>
      </w:r>
    </w:p>
    <w:p w14:paraId="47E7C920"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2.8.</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w:t>
      </w:r>
      <w:r>
        <w:rPr>
          <w:noProof/>
        </w:rPr>
        <w:t xml:space="preserve"> </w:t>
      </w:r>
      <w:r w:rsidRPr="00AB05EA">
        <w:rPr>
          <w:rFonts w:eastAsia="Calibri"/>
          <w:noProof/>
        </w:rPr>
        <w:t>API7:2019 Security Misconfiguration</w:t>
      </w:r>
    </w:p>
    <w:p w14:paraId="221B9A95"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2.9.</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w:t>
      </w:r>
      <w:r>
        <w:rPr>
          <w:noProof/>
        </w:rPr>
        <w:t xml:space="preserve"> </w:t>
      </w:r>
      <w:r w:rsidRPr="00AB05EA">
        <w:rPr>
          <w:rFonts w:eastAsia="Calibri"/>
          <w:noProof/>
        </w:rPr>
        <w:t>API8:2019 Injection</w:t>
      </w:r>
    </w:p>
    <w:p w14:paraId="18060452"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2.10.</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w:t>
      </w:r>
      <w:r>
        <w:rPr>
          <w:noProof/>
        </w:rPr>
        <w:t xml:space="preserve"> </w:t>
      </w:r>
      <w:r w:rsidRPr="00AB05EA">
        <w:rPr>
          <w:rFonts w:eastAsia="Calibri"/>
          <w:noProof/>
        </w:rPr>
        <w:t>API9:2019 Improper Assets Management</w:t>
      </w:r>
    </w:p>
    <w:p w14:paraId="39E08E7D"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eastAsia="Calibri"/>
          <w:noProof/>
          <w14:scene3d>
            <w14:camera w14:prst="orthographicFront"/>
            <w14:lightRig w14:rig="threePt" w14:dir="t">
              <w14:rot w14:lat="0" w14:lon="0" w14:rev="0"/>
            </w14:lightRig>
          </w14:scene3d>
        </w:rPr>
        <w:t>2.11.</w:t>
      </w:r>
      <w:r>
        <w:rPr>
          <w:rFonts w:asciiTheme="minorHAnsi" w:eastAsiaTheme="minorEastAsia" w:hAnsiTheme="minorHAnsi" w:cstheme="minorBidi"/>
          <w:smallCaps w:val="0"/>
          <w:noProof/>
          <w:color w:val="auto"/>
          <w:sz w:val="22"/>
          <w:szCs w:val="22"/>
          <w:lang w:eastAsia="en-US"/>
        </w:rPr>
        <w:tab/>
      </w:r>
      <w:r w:rsidRPr="00AB05EA">
        <w:rPr>
          <w:rFonts w:eastAsia="Calibri"/>
          <w:noProof/>
        </w:rPr>
        <w:t>OWASP -</w:t>
      </w:r>
      <w:r>
        <w:rPr>
          <w:noProof/>
        </w:rPr>
        <w:t xml:space="preserve"> </w:t>
      </w:r>
      <w:r w:rsidRPr="00AB05EA">
        <w:rPr>
          <w:rFonts w:eastAsia="Calibri"/>
          <w:noProof/>
        </w:rPr>
        <w:t>API10:2019 Insufficient Logging &amp; Monitoring</w:t>
      </w:r>
    </w:p>
    <w:p w14:paraId="76C71CEF" w14:textId="77777777" w:rsidR="00D60D2F" w:rsidRDefault="00D60D2F">
      <w:pPr>
        <w:pStyle w:val="TOC1"/>
        <w:tabs>
          <w:tab w:val="left" w:pos="737"/>
        </w:tabs>
        <w:rPr>
          <w:rFonts w:asciiTheme="minorHAnsi" w:eastAsiaTheme="minorEastAsia" w:hAnsiTheme="minorHAnsi" w:cstheme="minorBidi"/>
          <w:b w:val="0"/>
          <w:caps w:val="0"/>
          <w:noProof/>
          <w:color w:val="auto"/>
          <w:sz w:val="22"/>
          <w:szCs w:val="22"/>
          <w:lang w:eastAsia="en-US"/>
        </w:rPr>
      </w:pPr>
      <w:r w:rsidRPr="00AB05EA">
        <w:rPr>
          <w:rFonts w:asciiTheme="minorHAnsi" w:hAnsiTheme="minorHAnsi"/>
          <w:noProof/>
        </w:rPr>
        <w:t>3.</w:t>
      </w:r>
      <w:r>
        <w:rPr>
          <w:rFonts w:asciiTheme="minorHAnsi" w:eastAsiaTheme="minorEastAsia" w:hAnsiTheme="minorHAnsi" w:cstheme="minorBidi"/>
          <w:b w:val="0"/>
          <w:caps w:val="0"/>
          <w:noProof/>
          <w:color w:val="auto"/>
          <w:sz w:val="22"/>
          <w:szCs w:val="22"/>
          <w:lang w:eastAsia="en-US"/>
        </w:rPr>
        <w:tab/>
      </w:r>
      <w:r>
        <w:rPr>
          <w:noProof/>
        </w:rPr>
        <w:t>Security Violation Details</w:t>
      </w:r>
    </w:p>
    <w:p w14:paraId="4FAE009F"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3.1.</w:t>
      </w:r>
      <w:r>
        <w:rPr>
          <w:rFonts w:asciiTheme="minorHAnsi" w:eastAsiaTheme="minorEastAsia" w:hAnsiTheme="minorHAnsi" w:cstheme="minorBidi"/>
          <w:smallCaps w:val="0"/>
          <w:noProof/>
          <w:color w:val="auto"/>
          <w:sz w:val="22"/>
          <w:szCs w:val="22"/>
          <w:lang w:eastAsia="en-US"/>
        </w:rPr>
        <w:tab/>
      </w:r>
      <w:r w:rsidRPr="00AB05EA">
        <w:rPr>
          <w:noProof/>
        </w:rPr>
        <w:t>OWASP API1:2019 Broken Object Level Authorization</w:t>
      </w:r>
    </w:p>
    <w:p w14:paraId="615AC115"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3.2.</w:t>
      </w:r>
      <w:r>
        <w:rPr>
          <w:rFonts w:asciiTheme="minorHAnsi" w:eastAsiaTheme="minorEastAsia" w:hAnsiTheme="minorHAnsi" w:cstheme="minorBidi"/>
          <w:smallCaps w:val="0"/>
          <w:noProof/>
          <w:color w:val="auto"/>
          <w:sz w:val="22"/>
          <w:szCs w:val="22"/>
          <w:lang w:eastAsia="en-US"/>
        </w:rPr>
        <w:tab/>
      </w:r>
      <w:r w:rsidRPr="00AB05EA">
        <w:rPr>
          <w:noProof/>
        </w:rPr>
        <w:t>OWASP API2:2019 Broken User Authentication</w:t>
      </w:r>
    </w:p>
    <w:p w14:paraId="71AE1CFD"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3.3.</w:t>
      </w:r>
      <w:r>
        <w:rPr>
          <w:rFonts w:asciiTheme="minorHAnsi" w:eastAsiaTheme="minorEastAsia" w:hAnsiTheme="minorHAnsi" w:cstheme="minorBidi"/>
          <w:smallCaps w:val="0"/>
          <w:noProof/>
          <w:color w:val="auto"/>
          <w:sz w:val="22"/>
          <w:szCs w:val="22"/>
          <w:lang w:eastAsia="en-US"/>
        </w:rPr>
        <w:tab/>
      </w:r>
      <w:r w:rsidRPr="00AB05EA">
        <w:rPr>
          <w:noProof/>
        </w:rPr>
        <w:t>OWASP API3:2019 Excessive Data Exposure</w:t>
      </w:r>
    </w:p>
    <w:p w14:paraId="3F9B185C"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3.4.</w:t>
      </w:r>
      <w:r>
        <w:rPr>
          <w:rFonts w:asciiTheme="minorHAnsi" w:eastAsiaTheme="minorEastAsia" w:hAnsiTheme="minorHAnsi" w:cstheme="minorBidi"/>
          <w:smallCaps w:val="0"/>
          <w:noProof/>
          <w:color w:val="auto"/>
          <w:sz w:val="22"/>
          <w:szCs w:val="22"/>
          <w:lang w:eastAsia="en-US"/>
        </w:rPr>
        <w:tab/>
      </w:r>
      <w:r w:rsidRPr="00AB05EA">
        <w:rPr>
          <w:noProof/>
        </w:rPr>
        <w:t>OWASP API4:2019 Lack of Resources &amp; Rate Limiting</w:t>
      </w:r>
    </w:p>
    <w:p w14:paraId="3C026467"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3.5.</w:t>
      </w:r>
      <w:r>
        <w:rPr>
          <w:rFonts w:asciiTheme="minorHAnsi" w:eastAsiaTheme="minorEastAsia" w:hAnsiTheme="minorHAnsi" w:cstheme="minorBidi"/>
          <w:smallCaps w:val="0"/>
          <w:noProof/>
          <w:color w:val="auto"/>
          <w:sz w:val="22"/>
          <w:szCs w:val="22"/>
          <w:lang w:eastAsia="en-US"/>
        </w:rPr>
        <w:tab/>
      </w:r>
      <w:r w:rsidRPr="00AB05EA">
        <w:rPr>
          <w:noProof/>
        </w:rPr>
        <w:t>OWASP API5:2019 Broken Function Level Authorization</w:t>
      </w:r>
    </w:p>
    <w:p w14:paraId="42D29B3C"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3.6.</w:t>
      </w:r>
      <w:r>
        <w:rPr>
          <w:rFonts w:asciiTheme="minorHAnsi" w:eastAsiaTheme="minorEastAsia" w:hAnsiTheme="minorHAnsi" w:cstheme="minorBidi"/>
          <w:smallCaps w:val="0"/>
          <w:noProof/>
          <w:color w:val="auto"/>
          <w:sz w:val="22"/>
          <w:szCs w:val="22"/>
          <w:lang w:eastAsia="en-US"/>
        </w:rPr>
        <w:tab/>
      </w:r>
      <w:r w:rsidRPr="00AB05EA">
        <w:rPr>
          <w:noProof/>
        </w:rPr>
        <w:t>OWASP API6:2019 Mass Assignment</w:t>
      </w:r>
    </w:p>
    <w:p w14:paraId="249A2224"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3.7.</w:t>
      </w:r>
      <w:r>
        <w:rPr>
          <w:rFonts w:asciiTheme="minorHAnsi" w:eastAsiaTheme="minorEastAsia" w:hAnsiTheme="minorHAnsi" w:cstheme="minorBidi"/>
          <w:smallCaps w:val="0"/>
          <w:noProof/>
          <w:color w:val="auto"/>
          <w:sz w:val="22"/>
          <w:szCs w:val="22"/>
          <w:lang w:eastAsia="en-US"/>
        </w:rPr>
        <w:tab/>
      </w:r>
      <w:r w:rsidRPr="00AB05EA">
        <w:rPr>
          <w:noProof/>
        </w:rPr>
        <w:t>OWASP API7:2019 Security Misconfiguration</w:t>
      </w:r>
    </w:p>
    <w:p w14:paraId="481C94A5"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3.8.</w:t>
      </w:r>
      <w:r>
        <w:rPr>
          <w:rFonts w:asciiTheme="minorHAnsi" w:eastAsiaTheme="minorEastAsia" w:hAnsiTheme="minorHAnsi" w:cstheme="minorBidi"/>
          <w:smallCaps w:val="0"/>
          <w:noProof/>
          <w:color w:val="auto"/>
          <w:sz w:val="22"/>
          <w:szCs w:val="22"/>
          <w:lang w:eastAsia="en-US"/>
        </w:rPr>
        <w:tab/>
      </w:r>
      <w:r w:rsidRPr="00AB05EA">
        <w:rPr>
          <w:noProof/>
        </w:rPr>
        <w:t>OWASP API8:2019 Injection</w:t>
      </w:r>
    </w:p>
    <w:p w14:paraId="0B7F686B" w14:textId="3852208A" w:rsidR="00D60D2F" w:rsidRDefault="00D60D2F">
      <w:pPr>
        <w:pStyle w:val="TOC2"/>
        <w:tabs>
          <w:tab w:val="left" w:pos="1000"/>
        </w:tabs>
        <w:rPr>
          <w:rFonts w:asciiTheme="minorHAnsi" w:eastAsiaTheme="minorEastAsia" w:hAnsiTheme="minorHAnsi" w:cstheme="minorBidi"/>
          <w:smallCaps w:val="0"/>
          <w:noProof/>
          <w:color w:val="auto"/>
          <w:sz w:val="22"/>
          <w:szCs w:val="22"/>
          <w:lang w:eastAsia="en-US"/>
        </w:rPr>
      </w:pPr>
      <w:r w:rsidRPr="00D60D2F">
        <w:rPr>
          <w:noProof/>
          <w14:scene3d>
            <w14:camera w14:prst="orthographicFront"/>
            <w14:lightRig w14:rig="threePt" w14:dir="t">
              <w14:rot w14:lat="0" w14:lon="0" w14:rev="0"/>
            </w14:lightRig>
          </w14:scene3d>
        </w:rPr>
        <w:t>3.9.</w:t>
      </w:r>
      <w:r>
        <w:rPr>
          <w:rFonts w:asciiTheme="minorHAnsi" w:eastAsiaTheme="minorEastAsia" w:hAnsiTheme="minorHAnsi" w:cstheme="minorBidi"/>
          <w:smallCaps w:val="0"/>
          <w:noProof/>
          <w:color w:val="auto"/>
          <w:sz w:val="22"/>
          <w:szCs w:val="22"/>
          <w:lang w:eastAsia="en-US"/>
        </w:rPr>
        <w:tab/>
        <w:t xml:space="preserve">    </w:t>
      </w:r>
      <w:bookmarkStart w:id="6" w:name="_GoBack"/>
      <w:bookmarkEnd w:id="6"/>
      <w:r w:rsidRPr="00AB05EA">
        <w:rPr>
          <w:noProof/>
        </w:rPr>
        <w:t>OWASP API9:2019 Improper Assets Management</w:t>
      </w:r>
    </w:p>
    <w:p w14:paraId="31D5889E"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rFonts w:asciiTheme="minorHAnsi" w:hAnsiTheme="minorHAnsi"/>
          <w:noProof/>
          <w14:scene3d>
            <w14:camera w14:prst="orthographicFront"/>
            <w14:lightRig w14:rig="threePt" w14:dir="t">
              <w14:rot w14:lat="0" w14:lon="0" w14:rev="0"/>
            </w14:lightRig>
          </w14:scene3d>
        </w:rPr>
        <w:t>3.10.</w:t>
      </w:r>
      <w:r>
        <w:rPr>
          <w:rFonts w:asciiTheme="minorHAnsi" w:eastAsiaTheme="minorEastAsia" w:hAnsiTheme="minorHAnsi" w:cstheme="minorBidi"/>
          <w:smallCaps w:val="0"/>
          <w:noProof/>
          <w:color w:val="auto"/>
          <w:sz w:val="22"/>
          <w:szCs w:val="22"/>
          <w:lang w:eastAsia="en-US"/>
        </w:rPr>
        <w:tab/>
      </w:r>
      <w:r w:rsidRPr="00AB05EA">
        <w:rPr>
          <w:noProof/>
        </w:rPr>
        <w:t>OWASP API10:2019 Insufficient Logging &amp; Monitoring</w:t>
      </w:r>
    </w:p>
    <w:p w14:paraId="67E6F4A1" w14:textId="77777777" w:rsidR="00D60D2F" w:rsidRDefault="00D60D2F">
      <w:pPr>
        <w:pStyle w:val="TOC1"/>
        <w:tabs>
          <w:tab w:val="left" w:pos="737"/>
        </w:tabs>
        <w:rPr>
          <w:rFonts w:asciiTheme="minorHAnsi" w:eastAsiaTheme="minorEastAsia" w:hAnsiTheme="minorHAnsi" w:cstheme="minorBidi"/>
          <w:b w:val="0"/>
          <w:caps w:val="0"/>
          <w:noProof/>
          <w:color w:val="auto"/>
          <w:sz w:val="22"/>
          <w:szCs w:val="22"/>
          <w:lang w:eastAsia="en-US"/>
        </w:rPr>
      </w:pPr>
      <w:r>
        <w:rPr>
          <w:noProof/>
        </w:rPr>
        <w:t>4.</w:t>
      </w:r>
      <w:r>
        <w:rPr>
          <w:rFonts w:asciiTheme="minorHAnsi" w:eastAsiaTheme="minorEastAsia" w:hAnsiTheme="minorHAnsi" w:cstheme="minorBidi"/>
          <w:b w:val="0"/>
          <w:caps w:val="0"/>
          <w:noProof/>
          <w:color w:val="auto"/>
          <w:sz w:val="22"/>
          <w:szCs w:val="22"/>
          <w:lang w:eastAsia="en-US"/>
        </w:rPr>
        <w:tab/>
      </w:r>
      <w:r>
        <w:rPr>
          <w:noProof/>
        </w:rPr>
        <w:t>Appendix</w:t>
      </w:r>
    </w:p>
    <w:p w14:paraId="2243BF86"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en-US"/>
        </w:rPr>
        <w:tab/>
      </w:r>
      <w:r w:rsidRPr="00AB05EA">
        <w:rPr>
          <w:noProof/>
        </w:rPr>
        <w:t>About CAST Software Intelligence</w:t>
      </w:r>
    </w:p>
    <w:p w14:paraId="1C1734E6"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en-US"/>
        </w:rPr>
        <w:tab/>
      </w:r>
      <w:r w:rsidRPr="00AB05EA">
        <w:rPr>
          <w:noProof/>
        </w:rPr>
        <w:t>About CAST Security</w:t>
      </w:r>
    </w:p>
    <w:p w14:paraId="41551E64" w14:textId="77777777" w:rsidR="00D60D2F" w:rsidRDefault="00D60D2F">
      <w:pPr>
        <w:pStyle w:val="TOC2"/>
        <w:tabs>
          <w:tab w:val="left" w:pos="1200"/>
        </w:tabs>
        <w:rPr>
          <w:rFonts w:asciiTheme="minorHAnsi" w:eastAsiaTheme="minorEastAsia" w:hAnsiTheme="minorHAnsi" w:cstheme="minorBidi"/>
          <w:smallCaps w:val="0"/>
          <w:noProof/>
          <w:color w:val="auto"/>
          <w:sz w:val="22"/>
          <w:szCs w:val="22"/>
          <w:lang w:eastAsia="en-US"/>
        </w:rPr>
      </w:pPr>
      <w:r w:rsidRPr="00AB05EA">
        <w:rPr>
          <w:noProof/>
          <w14:scene3d>
            <w14:camera w14:prst="orthographicFront"/>
            <w14:lightRig w14:rig="threePt" w14:dir="t">
              <w14:rot w14:lat="0" w14:lon="0" w14:rev="0"/>
            </w14:lightRig>
          </w14:scene3d>
        </w:rPr>
        <w:t>4.3.</w:t>
      </w:r>
      <w:r>
        <w:rPr>
          <w:rFonts w:asciiTheme="minorHAnsi" w:eastAsiaTheme="minorEastAsia" w:hAnsiTheme="minorHAnsi" w:cstheme="minorBidi"/>
          <w:smallCaps w:val="0"/>
          <w:noProof/>
          <w:color w:val="auto"/>
          <w:sz w:val="22"/>
          <w:szCs w:val="22"/>
          <w:lang w:eastAsia="en-US"/>
        </w:rPr>
        <w:tab/>
      </w:r>
      <w:r w:rsidRPr="00AB05EA">
        <w:rPr>
          <w:noProof/>
        </w:rPr>
        <w:t>Applicability of OWASP API 2019 in CAST Solution</w:t>
      </w:r>
    </w:p>
    <w:p w14:paraId="31007FBA" w14:textId="5D255F79" w:rsidR="00C9214B" w:rsidRPr="00B1237A" w:rsidRDefault="00C8580D"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5326"/>
      <w:bookmarkStart w:id="8" w:name="_Toc531953752"/>
      <w:bookmarkStart w:id="9" w:name="_Toc25309943"/>
      <w:bookmarkStart w:id="10" w:name="_Toc31962059"/>
      <w:bookmarkStart w:id="11" w:name="_Toc31962109"/>
      <w:r w:rsidR="005773E4">
        <w:t>Introduction</w:t>
      </w:r>
      <w:bookmarkEnd w:id="7"/>
      <w:bookmarkEnd w:id="8"/>
      <w:bookmarkEnd w:id="9"/>
      <w:bookmarkEnd w:id="10"/>
      <w:bookmarkEnd w:id="11"/>
    </w:p>
    <w:p w14:paraId="479D4D96" w14:textId="77777777" w:rsidR="00B304A1" w:rsidRDefault="00B304A1" w:rsidP="00B304A1">
      <w:pPr>
        <w:spacing w:after="0" w:line="240" w:lineRule="auto"/>
        <w:ind w:right="657"/>
      </w:pPr>
      <w:bookmarkStart w:id="12" w:name="_Toc380677725"/>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OWASP standards</w:t>
      </w:r>
      <w:r w:rsidRPr="005773E4">
        <w:t xml:space="preserve">. </w:t>
      </w:r>
    </w:p>
    <w:p w14:paraId="78B65353" w14:textId="77777777" w:rsidR="00B304A1" w:rsidRDefault="00B304A1" w:rsidP="00B304A1">
      <w:pPr>
        <w:spacing w:after="0" w:line="240" w:lineRule="auto"/>
        <w:ind w:right="657"/>
      </w:pPr>
    </w:p>
    <w:p w14:paraId="05A77D35" w14:textId="77777777" w:rsidR="00B304A1" w:rsidRPr="00755F5D" w:rsidRDefault="00B304A1" w:rsidP="00B304A1">
      <w:pPr>
        <w:spacing w:after="0" w:line="240" w:lineRule="auto"/>
        <w:ind w:right="657"/>
      </w:pPr>
      <w:r w:rsidRPr="005773E4">
        <w:t xml:space="preserve">CAST AIP </w:t>
      </w:r>
      <w:r>
        <w:t>adapts the quality rules from best-in-class industry standards (OWASP, CWE, CISQ).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3" w:name="_Toc531865327"/>
      <w:bookmarkStart w:id="14" w:name="_Toc531953753"/>
      <w:bookmarkStart w:id="15" w:name="_Toc25309944"/>
      <w:bookmarkStart w:id="16" w:name="_Toc31962060"/>
      <w:bookmarkStart w:id="17" w:name="_Toc31962110"/>
      <w:r w:rsidRPr="005773E4">
        <w:rPr>
          <w:lang w:val="en-US"/>
        </w:rPr>
        <w:t xml:space="preserve">Application </w:t>
      </w:r>
      <w:bookmarkEnd w:id="12"/>
      <w:r w:rsidR="005773E4">
        <w:rPr>
          <w:lang w:val="en-US"/>
        </w:rPr>
        <w:t>Characteristics</w:t>
      </w:r>
      <w:bookmarkEnd w:id="13"/>
      <w:bookmarkEnd w:id="14"/>
      <w:bookmarkEnd w:id="15"/>
      <w:bookmarkEnd w:id="16"/>
      <w:bookmarkEnd w:id="17"/>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5Dark-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0A0C42">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0A0C42">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0A0C42">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0A0C42">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E82472">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2DA0A4FB" w14:textId="44ABF003" w:rsidR="007B070B" w:rsidRPr="00B1237A" w:rsidRDefault="00CC4776" w:rsidP="002638B2">
      <w:pPr>
        <w:spacing w:after="0" w:line="240" w:lineRule="auto"/>
        <w:ind w:right="657"/>
        <w:rPr>
          <w:rFonts w:asciiTheme="minorHAnsi" w:hAnsiTheme="minorHAnsi"/>
          <w:noProof/>
          <w:sz w:val="22"/>
        </w:rPr>
      </w:pPr>
      <w:r>
        <w:rPr>
          <w:noProof/>
          <w:lang w:eastAsia="en-US"/>
        </w:rPr>
        <w:drawing>
          <wp:inline distT="0" distB="0" distL="0" distR="0" wp14:anchorId="13238CE4" wp14:editId="55E0CC96">
            <wp:extent cx="2333625" cy="1590675"/>
            <wp:effectExtent l="0" t="0" r="0" b="0"/>
            <wp:docPr id="5"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12C0DC46" w:rsidR="002638B2" w:rsidRPr="00B1237A" w:rsidRDefault="00592C0F" w:rsidP="00CC4776">
      <w:pPr>
        <w:ind w:right="657"/>
        <w:rPr>
          <w:rFonts w:asciiTheme="minorHAnsi" w:hAnsiTheme="minorHAnsi"/>
          <w:noProof/>
          <w:sz w:val="22"/>
        </w:rPr>
      </w:pPr>
      <w:r>
        <w:t xml:space="preserve"> </w:t>
      </w:r>
      <w:r w:rsidR="00015B29">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D0D245C" w:rsidR="004708D5" w:rsidRDefault="004708D5" w:rsidP="002638B2">
      <w:pPr>
        <w:pStyle w:val="Heading1"/>
        <w:ind w:right="657"/>
      </w:pPr>
      <w:bookmarkStart w:id="18" w:name="_Toc531865328"/>
      <w:bookmarkStart w:id="19" w:name="_Toc531953754"/>
      <w:bookmarkStart w:id="20" w:name="_Toc25309945"/>
      <w:bookmarkStart w:id="21" w:name="_Toc31962061"/>
      <w:bookmarkStart w:id="22" w:name="_Toc31962111"/>
      <w:r>
        <w:lastRenderedPageBreak/>
        <w:t>Security Violation Overview</w:t>
      </w:r>
      <w:bookmarkEnd w:id="18"/>
      <w:bookmarkEnd w:id="19"/>
      <w:bookmarkEnd w:id="20"/>
      <w:bookmarkEnd w:id="21"/>
      <w:bookmarkEnd w:id="22"/>
    </w:p>
    <w:p w14:paraId="2DA388FA" w14:textId="77777777" w:rsidR="00CD4E3F" w:rsidRDefault="00CD4E3F" w:rsidP="00CD4E3F">
      <w:pPr>
        <w:ind w:left="0" w:right="657"/>
        <w:jc w:val="left"/>
        <w:rPr>
          <w:rFonts w:asciiTheme="minorHAnsi" w:hAnsiTheme="minorHAnsi"/>
          <w:noProof/>
          <w:sz w:val="20"/>
        </w:rPr>
      </w:pPr>
      <w:r w:rsidRPr="00E710C3">
        <w:rPr>
          <w:rFonts w:asciiTheme="minorHAnsi" w:hAnsiTheme="minorHAnsi"/>
          <w:noProof/>
          <w:sz w:val="20"/>
        </w:rPr>
        <w:t>This section provide</w:t>
      </w:r>
      <w:r>
        <w:rPr>
          <w:rFonts w:asciiTheme="minorHAnsi" w:hAnsiTheme="minorHAnsi"/>
          <w:noProof/>
          <w:sz w:val="20"/>
        </w:rPr>
        <w:t>s</w:t>
      </w:r>
      <w:r w:rsidRPr="00E710C3">
        <w:rPr>
          <w:rFonts w:asciiTheme="minorHAnsi" w:hAnsiTheme="minorHAnsi"/>
          <w:noProof/>
          <w:sz w:val="20"/>
        </w:rPr>
        <w:t xml:space="preserve"> a summary of the most severe s</w:t>
      </w:r>
      <w:r>
        <w:rPr>
          <w:rFonts w:asciiTheme="minorHAnsi" w:hAnsiTheme="minorHAnsi"/>
          <w:noProof/>
          <w:sz w:val="20"/>
        </w:rPr>
        <w:t>e</w:t>
      </w:r>
      <w:r w:rsidRPr="00E710C3">
        <w:rPr>
          <w:rFonts w:asciiTheme="minorHAnsi" w:hAnsiTheme="minorHAnsi"/>
          <w:noProof/>
          <w:sz w:val="20"/>
        </w:rPr>
        <w:t>curity vulnerability identified in the structural quality analysis and me</w:t>
      </w:r>
      <w:r>
        <w:rPr>
          <w:rFonts w:asciiTheme="minorHAnsi" w:hAnsiTheme="minorHAnsi"/>
          <w:noProof/>
          <w:sz w:val="20"/>
        </w:rPr>
        <w:t>a</w:t>
      </w:r>
      <w:r w:rsidRPr="00E710C3">
        <w:rPr>
          <w:rFonts w:asciiTheme="minorHAnsi" w:hAnsiTheme="minorHAnsi"/>
          <w:noProof/>
          <w:sz w:val="20"/>
        </w:rPr>
        <w:t>surement by CAST AIP</w:t>
      </w:r>
      <w:r>
        <w:rPr>
          <w:rFonts w:asciiTheme="minorHAnsi" w:hAnsiTheme="minorHAnsi"/>
          <w:noProof/>
          <w:sz w:val="20"/>
        </w:rPr>
        <w:t xml:space="preserve"> against the OWASP API Security 2019 standard. </w:t>
      </w:r>
    </w:p>
    <w:p w14:paraId="75CA9D62" w14:textId="77777777" w:rsidR="00CD4E3F" w:rsidRDefault="00CD4E3F" w:rsidP="00CD4E3F">
      <w:pPr>
        <w:ind w:left="0" w:right="657"/>
        <w:jc w:val="left"/>
        <w:rPr>
          <w:rFonts w:asciiTheme="minorHAnsi" w:hAnsiTheme="minorHAnsi"/>
          <w:noProof/>
          <w:sz w:val="20"/>
        </w:rPr>
      </w:pPr>
    </w:p>
    <w:p w14:paraId="7904AC23" w14:textId="77777777" w:rsidR="00CD4E3F" w:rsidRPr="00212651" w:rsidRDefault="00CD4E3F" w:rsidP="00CD4E3F">
      <w:pPr>
        <w:pStyle w:val="Heading2"/>
        <w:spacing w:after="0"/>
        <w:ind w:left="540" w:right="657" w:hanging="540"/>
        <w:rPr>
          <w:rFonts w:eastAsia="Calibri"/>
        </w:rPr>
      </w:pPr>
      <w:bookmarkStart w:id="23" w:name="_Toc531865299"/>
      <w:bookmarkStart w:id="24" w:name="_Toc531949428"/>
      <w:bookmarkStart w:id="25" w:name="_Toc531949638"/>
      <w:bookmarkStart w:id="26" w:name="_Toc31959161"/>
      <w:bookmarkStart w:id="27" w:name="_Toc31962062"/>
      <w:bookmarkStart w:id="28" w:name="_Toc31962112"/>
      <w:r>
        <w:rPr>
          <w:rFonts w:eastAsia="Calibri"/>
          <w:lang w:val="en-US"/>
        </w:rPr>
        <w:t>OWASP API -2019 Top 10 Vulnerabilities</w:t>
      </w:r>
      <w:bookmarkEnd w:id="23"/>
      <w:bookmarkEnd w:id="24"/>
      <w:bookmarkEnd w:id="25"/>
      <w:bookmarkEnd w:id="26"/>
      <w:bookmarkEnd w:id="27"/>
      <w:bookmarkEnd w:id="28"/>
    </w:p>
    <w:p w14:paraId="434CBE84" w14:textId="77777777" w:rsidR="00CD4E3F" w:rsidRDefault="00CD4E3F" w:rsidP="00CD4E3F">
      <w:pPr>
        <w:pStyle w:val="BodyContent"/>
        <w:ind w:right="657"/>
        <w:rPr>
          <w:rFonts w:asciiTheme="minorHAnsi" w:hAnsiTheme="minorHAnsi" w:cstheme="minorHAnsi"/>
          <w:sz w:val="20"/>
          <w:szCs w:val="20"/>
        </w:rPr>
      </w:pPr>
    </w:p>
    <w:p w14:paraId="723594E8" w14:textId="77777777" w:rsidR="00CD4E3F" w:rsidRDefault="00CD4E3F" w:rsidP="00CD4E3F">
      <w:pPr>
        <w:pStyle w:val="BodyContent"/>
        <w:ind w:right="657"/>
        <w:rPr>
          <w:rFonts w:asciiTheme="minorHAnsi" w:hAnsiTheme="minorHAnsi" w:cstheme="minorHAnsi"/>
          <w:sz w:val="20"/>
          <w:szCs w:val="20"/>
        </w:rPr>
      </w:pPr>
      <w:r w:rsidRPr="00AA00D5">
        <w:rPr>
          <w:rFonts w:asciiTheme="minorHAnsi" w:hAnsiTheme="minorHAnsi" w:cstheme="minorHAnsi"/>
          <w:sz w:val="20"/>
          <w:szCs w:val="20"/>
        </w:rPr>
        <w:t>The </w:t>
      </w:r>
      <w:hyperlink r:id="rId11" w:history="1">
        <w:r w:rsidRPr="00AA00D5">
          <w:rPr>
            <w:rStyle w:val="Hyperlink"/>
            <w:rFonts w:asciiTheme="minorHAnsi" w:hAnsiTheme="minorHAnsi" w:cstheme="minorHAnsi"/>
            <w:sz w:val="20"/>
            <w:szCs w:val="20"/>
          </w:rPr>
          <w:t>OWASP Top 10 </w:t>
        </w:r>
      </w:hyperlink>
      <w:r w:rsidRPr="00AA00D5">
        <w:rPr>
          <w:rFonts w:asciiTheme="minorHAnsi" w:hAnsiTheme="minorHAnsi" w:cstheme="minorHAnsi"/>
          <w:sz w:val="20"/>
          <w:szCs w:val="20"/>
        </w:rPr>
        <w:t>focuses on identifying the most serious web application security risks for a broad array of organizations.</w:t>
      </w:r>
    </w:p>
    <w:p w14:paraId="0C9E8903"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List of OWASP API -2019</w:t>
      </w:r>
      <w:r w:rsidRPr="001E6354">
        <w:rPr>
          <w:rFonts w:asciiTheme="minorHAnsi" w:hAnsiTheme="minorHAnsi" w:cstheme="minorHAnsi"/>
          <w:sz w:val="20"/>
          <w:szCs w:val="20"/>
        </w:rPr>
        <w:t xml:space="preserve"> rules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QUALITY_STANDARDS_EVOLUTION;STD=OWASP-API-2019"/>
      </w:tblPr>
      <w:tblGrid>
        <w:gridCol w:w="4675"/>
        <w:gridCol w:w="1530"/>
        <w:gridCol w:w="1530"/>
        <w:gridCol w:w="1530"/>
      </w:tblGrid>
      <w:tr w:rsidR="00CD4E3F" w:rsidRPr="00AC5F7C" w14:paraId="40B0E2E3"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8FAEDF7" w14:textId="77777777" w:rsidR="00CD4E3F" w:rsidRPr="00FC19A1" w:rsidRDefault="00CD4E3F" w:rsidP="00D43E60">
            <w:pPr>
              <w:ind w:left="330" w:right="657"/>
              <w:jc w:val="left"/>
              <w:rPr>
                <w:rFonts w:ascii="Open Sans" w:hAnsi="Open Sans" w:cs="Open Sans"/>
              </w:rPr>
            </w:pPr>
            <w:r>
              <w:rPr>
                <w:rFonts w:ascii="Open Sans" w:hAnsi="Open Sans" w:cs="Open Sans"/>
              </w:rPr>
              <w:t>OWASP-2019</w:t>
            </w:r>
          </w:p>
        </w:tc>
        <w:tc>
          <w:tcPr>
            <w:tcW w:w="1530" w:type="dxa"/>
            <w:shd w:val="clear" w:color="auto" w:fill="DBE5F1" w:themeFill="accent1" w:themeFillTint="33"/>
            <w:vAlign w:val="center"/>
          </w:tcPr>
          <w:p w14:paraId="0D87E736"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31BDCB39"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Added</w:t>
            </w:r>
            <w:r w:rsidRPr="00E8205B">
              <w:rPr>
                <w:rFonts w:ascii="Open Sans" w:hAnsi="Open Sans" w:cs="Open Sans"/>
                <w:b w:val="0"/>
              </w:rPr>
              <w:t xml:space="preserve"> Vulnerabilities</w:t>
            </w:r>
          </w:p>
        </w:tc>
        <w:tc>
          <w:tcPr>
            <w:tcW w:w="1530" w:type="dxa"/>
            <w:shd w:val="clear" w:color="auto" w:fill="DBE5F1" w:themeFill="accent1" w:themeFillTint="33"/>
            <w:vAlign w:val="center"/>
          </w:tcPr>
          <w:p w14:paraId="592A23EB"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Removed</w:t>
            </w:r>
            <w:r w:rsidRPr="00E8205B">
              <w:rPr>
                <w:rFonts w:ascii="Open Sans" w:hAnsi="Open Sans" w:cs="Open Sans"/>
                <w:b w:val="0"/>
              </w:rPr>
              <w:t xml:space="preserve"> Vulnerabilities</w:t>
            </w:r>
          </w:p>
        </w:tc>
      </w:tr>
      <w:tr w:rsidR="00CD4E3F" w:rsidRPr="00CA2066" w14:paraId="0CF601B1"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CFCE33F" w14:textId="77777777" w:rsidR="00CD4E3F" w:rsidRPr="007675B2" w:rsidRDefault="00CD4E3F" w:rsidP="00D43E60">
            <w:pPr>
              <w:ind w:right="657"/>
              <w:jc w:val="left"/>
              <w:rPr>
                <w:rFonts w:ascii="Open Sans" w:hAnsi="Open Sans" w:cs="Open Sans"/>
                <w:b w:val="0"/>
              </w:rPr>
            </w:pPr>
            <w:r w:rsidRPr="0026763D">
              <w:rPr>
                <w:rFonts w:ascii="Open Sans" w:hAnsi="Open Sans" w:cs="Open Sans"/>
                <w:b w:val="0"/>
              </w:rPr>
              <w:t>API8:2019 Injection</w:t>
            </w:r>
          </w:p>
        </w:tc>
        <w:tc>
          <w:tcPr>
            <w:tcW w:w="1530" w:type="dxa"/>
          </w:tcPr>
          <w:p w14:paraId="6CA6DE5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CDCD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AA0FC2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DEA1FE9"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4ABACA8" w14:textId="77777777" w:rsidR="00CD4E3F" w:rsidRPr="007675B2" w:rsidRDefault="00CD4E3F" w:rsidP="00D43E60">
            <w:pPr>
              <w:ind w:right="657"/>
              <w:jc w:val="left"/>
              <w:rPr>
                <w:rFonts w:ascii="Open Sans" w:hAnsi="Open Sans" w:cs="Open Sans"/>
                <w:b w:val="0"/>
              </w:rPr>
            </w:pPr>
            <w:r>
              <w:rPr>
                <w:rFonts w:ascii="Open Sans" w:hAnsi="Open Sans" w:cs="Open Sans"/>
                <w:b w:val="0"/>
              </w:rPr>
              <w:t>A…</w:t>
            </w:r>
          </w:p>
        </w:tc>
        <w:tc>
          <w:tcPr>
            <w:tcW w:w="1530" w:type="dxa"/>
          </w:tcPr>
          <w:p w14:paraId="590B7C3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8A8A23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86320B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9D6FFEA" w14:textId="77777777" w:rsidR="00CD4E3F" w:rsidRPr="004207FB" w:rsidRDefault="00CD4E3F" w:rsidP="00CD4E3F">
      <w:pPr>
        <w:ind w:left="0" w:right="657"/>
        <w:rPr>
          <w:i/>
          <w:sz w:val="14"/>
        </w:rPr>
      </w:pPr>
      <w:r>
        <w:rPr>
          <w:i/>
          <w:sz w:val="14"/>
        </w:rPr>
        <w:t xml:space="preserve">Table 2: OWASP API 2019 Top 10 Rules </w:t>
      </w:r>
    </w:p>
    <w:p w14:paraId="28249EC8" w14:textId="77777777" w:rsidR="00CD4E3F" w:rsidRDefault="00CD4E3F" w:rsidP="00CD4E3F">
      <w:pPr>
        <w:pStyle w:val="BodyContent"/>
        <w:ind w:right="657"/>
        <w:jc w:val="center"/>
        <w:rPr>
          <w:rFonts w:ascii="Calibri" w:eastAsia="Calibri" w:hAnsi="Calibri"/>
          <w:bCs/>
          <w:i/>
          <w:noProof/>
          <w:color w:val="auto"/>
          <w:sz w:val="20"/>
          <w:szCs w:val="22"/>
        </w:rPr>
      </w:pPr>
    </w:p>
    <w:p w14:paraId="1FEC3247" w14:textId="77777777" w:rsidR="00CD4E3F" w:rsidRDefault="00CD4E3F" w:rsidP="00CD4E3F">
      <w:pPr>
        <w:spacing w:after="0" w:line="240" w:lineRule="auto"/>
        <w:ind w:left="0" w:right="657"/>
        <w:jc w:val="left"/>
        <w:rPr>
          <w:rFonts w:eastAsia="Calibri"/>
          <w:lang w:eastAsia="en-US"/>
        </w:rPr>
      </w:pPr>
      <w:r>
        <w:rPr>
          <w:rFonts w:eastAsia="Calibri"/>
          <w:lang w:eastAsia="en-US"/>
        </w:rPr>
        <w:br w:type="page"/>
      </w:r>
    </w:p>
    <w:p w14:paraId="43519C8B" w14:textId="77777777" w:rsidR="00CD4E3F" w:rsidRPr="00212651" w:rsidRDefault="00CD4E3F" w:rsidP="00CD4E3F">
      <w:pPr>
        <w:pStyle w:val="Heading2"/>
        <w:spacing w:after="0"/>
        <w:ind w:left="540" w:right="657" w:hanging="540"/>
        <w:rPr>
          <w:rFonts w:eastAsia="Calibri"/>
        </w:rPr>
      </w:pPr>
      <w:bookmarkStart w:id="29" w:name="_Toc531865300"/>
      <w:bookmarkStart w:id="30" w:name="_Toc531949429"/>
      <w:bookmarkStart w:id="31" w:name="_Toc531949639"/>
      <w:bookmarkStart w:id="32" w:name="_Toc31959162"/>
      <w:bookmarkStart w:id="33" w:name="_Toc31962063"/>
      <w:bookmarkStart w:id="34" w:name="_Toc31962113"/>
      <w:r>
        <w:rPr>
          <w:rFonts w:eastAsia="Calibri"/>
          <w:lang w:val="en-US"/>
        </w:rPr>
        <w:lastRenderedPageBreak/>
        <w:t xml:space="preserve">OWASP - </w:t>
      </w:r>
      <w:bookmarkEnd w:id="29"/>
      <w:bookmarkEnd w:id="30"/>
      <w:bookmarkEnd w:id="31"/>
      <w:r w:rsidRPr="0026763D">
        <w:rPr>
          <w:rFonts w:eastAsia="Calibri"/>
          <w:lang w:val="en-US"/>
        </w:rPr>
        <w:t>API1:2019 Broken Object Level Authorization</w:t>
      </w:r>
      <w:bookmarkEnd w:id="32"/>
      <w:bookmarkEnd w:id="33"/>
      <w:bookmarkEnd w:id="34"/>
    </w:p>
    <w:p w14:paraId="2CEF56AA" w14:textId="77777777" w:rsidR="00CD4E3F" w:rsidRDefault="00CD4E3F" w:rsidP="00CD4E3F">
      <w:pPr>
        <w:pStyle w:val="BodyContent"/>
        <w:ind w:right="657"/>
        <w:rPr>
          <w:rFonts w:asciiTheme="minorHAnsi" w:hAnsiTheme="minorHAnsi" w:cstheme="minorHAnsi"/>
          <w:sz w:val="20"/>
          <w:szCs w:val="20"/>
        </w:rPr>
      </w:pPr>
    </w:p>
    <w:p w14:paraId="74DC8D40" w14:textId="77777777" w:rsidR="00CD4E3F" w:rsidRDefault="00CD4E3F" w:rsidP="00CD4E3F">
      <w:pPr>
        <w:pStyle w:val="BodyContent"/>
        <w:ind w:right="657"/>
        <w:rPr>
          <w:rFonts w:asciiTheme="minorHAnsi" w:hAnsiTheme="minorHAnsi" w:cstheme="minorHAnsi"/>
          <w:sz w:val="20"/>
          <w:szCs w:val="20"/>
        </w:rPr>
      </w:pPr>
      <w:r w:rsidRPr="0026763D">
        <w:rPr>
          <w:rFonts w:asciiTheme="minorHAnsi" w:hAnsiTheme="minorHAnsi" w:cstheme="minorHAnsi"/>
          <w:sz w:val="20"/>
          <w:szCs w:val="20"/>
        </w:rPr>
        <w:t>APIs tend to expose endpoints that handle object identifiers, creating a wide attack surface Level Access Control issue. Object level authorization checks should be considered in every function that accesses a data source using an input from the user.</w:t>
      </w:r>
    </w:p>
    <w:p w14:paraId="4C23B3C1"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API:2019 </w:t>
      </w:r>
      <w:r w:rsidRPr="009E18E4">
        <w:rPr>
          <w:rFonts w:asciiTheme="minorHAnsi" w:hAnsiTheme="minorHAnsi" w:cstheme="minorHAnsi"/>
          <w:sz w:val="20"/>
          <w:szCs w:val="20"/>
        </w:rPr>
        <w:t xml:space="preserve">Broken Object Level Authorization </w:t>
      </w:r>
      <w:r>
        <w:rPr>
          <w:rFonts w:asciiTheme="minorHAnsi" w:hAnsiTheme="minorHAnsi" w:cstheme="minorHAnsi"/>
          <w:sz w:val="20"/>
          <w:szCs w:val="20"/>
        </w:rPr>
        <w:t xml:space="preserve">rules </w:t>
      </w:r>
      <w:r w:rsidRPr="001E6354">
        <w:rPr>
          <w:rFonts w:asciiTheme="minorHAnsi" w:hAnsiTheme="minorHAnsi" w:cstheme="minorHAnsi"/>
          <w:sz w:val="20"/>
          <w:szCs w:val="20"/>
        </w:rPr>
        <w:t>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1-2019"/>
      </w:tblPr>
      <w:tblGrid>
        <w:gridCol w:w="4675"/>
        <w:gridCol w:w="1440"/>
        <w:gridCol w:w="1620"/>
        <w:gridCol w:w="1530"/>
      </w:tblGrid>
      <w:tr w:rsidR="00CD4E3F" w:rsidRPr="00AC5F7C" w14:paraId="7973073A"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0B3D559"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5E0C6FD4"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1E2AF035"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704DF313"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2B2CE4A3"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CE9287E"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27C33D5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8143A9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B17CD5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138B2EEE"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44C01E0"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22F0E53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0E9625C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1332E7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F14D49F"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D9418CE"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1588877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1C1473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ED57C7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25645BA3"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D2DA71D"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7B70C4B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3037C81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704274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0CE06A79"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1C4B91"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568BBAD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98C8B2C"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FC3FD7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8615111" w14:textId="77777777" w:rsidR="00CD4E3F" w:rsidRDefault="00CD4E3F" w:rsidP="00CD4E3F">
      <w:pPr>
        <w:spacing w:after="0" w:line="240" w:lineRule="auto"/>
        <w:ind w:left="0"/>
        <w:jc w:val="left"/>
        <w:rPr>
          <w:rFonts w:eastAsia="Calibri"/>
          <w:lang w:eastAsia="en-US"/>
        </w:rPr>
      </w:pPr>
    </w:p>
    <w:p w14:paraId="686FB9FD" w14:textId="77777777" w:rsidR="00CD4E3F" w:rsidRDefault="00CD4E3F" w:rsidP="00CD4E3F">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3</w:t>
      </w:r>
      <w:r w:rsidRPr="00685F30">
        <w:rPr>
          <w:rFonts w:ascii="Verdana" w:hAnsi="Verdana"/>
          <w:i/>
          <w:sz w:val="14"/>
        </w:rPr>
        <w:t xml:space="preserve">: </w:t>
      </w:r>
      <w:r w:rsidRPr="009E18E4">
        <w:rPr>
          <w:rFonts w:ascii="Verdana" w:hAnsi="Verdana"/>
          <w:i/>
          <w:sz w:val="14"/>
        </w:rPr>
        <w:t>API1:2019 Broken Object Level Authorization</w:t>
      </w:r>
      <w:r>
        <w:rPr>
          <w:rFonts w:ascii="Verdana" w:hAnsi="Verdana"/>
          <w:i/>
          <w:sz w:val="14"/>
        </w:rPr>
        <w:t xml:space="preserve"> rules</w:t>
      </w:r>
    </w:p>
    <w:p w14:paraId="213EFD52" w14:textId="77777777" w:rsidR="00CD4E3F" w:rsidRDefault="00CD4E3F" w:rsidP="00CD4E3F">
      <w:pPr>
        <w:pStyle w:val="BodyContent"/>
        <w:ind w:right="657"/>
        <w:rPr>
          <w:rFonts w:ascii="Verdana" w:hAnsi="Verdana" w:cstheme="minorHAnsi"/>
          <w:sz w:val="20"/>
          <w:szCs w:val="20"/>
        </w:rPr>
      </w:pPr>
    </w:p>
    <w:p w14:paraId="08890789" w14:textId="77777777" w:rsidR="00CD4E3F" w:rsidRPr="00212651" w:rsidRDefault="00CD4E3F" w:rsidP="00CD4E3F">
      <w:pPr>
        <w:pStyle w:val="Heading2"/>
        <w:spacing w:after="0"/>
        <w:ind w:left="540" w:right="657" w:hanging="540"/>
        <w:rPr>
          <w:rFonts w:eastAsia="Calibri"/>
        </w:rPr>
      </w:pPr>
      <w:bookmarkStart w:id="35" w:name="_Toc531865301"/>
      <w:bookmarkStart w:id="36" w:name="_Toc531949430"/>
      <w:bookmarkStart w:id="37" w:name="_Toc531949640"/>
      <w:bookmarkStart w:id="38" w:name="_Toc31959163"/>
      <w:bookmarkStart w:id="39" w:name="_Toc31962064"/>
      <w:bookmarkStart w:id="40" w:name="_Toc31962114"/>
      <w:r>
        <w:rPr>
          <w:rFonts w:eastAsia="Calibri"/>
          <w:lang w:val="en-US"/>
        </w:rPr>
        <w:t xml:space="preserve">OWASP - </w:t>
      </w:r>
      <w:r w:rsidRPr="009E18E4">
        <w:rPr>
          <w:rFonts w:eastAsia="Calibri"/>
          <w:lang w:val="en-US"/>
        </w:rPr>
        <w:t>API2:2019 Broken User Authentication</w:t>
      </w:r>
      <w:bookmarkEnd w:id="35"/>
      <w:bookmarkEnd w:id="36"/>
      <w:bookmarkEnd w:id="37"/>
      <w:bookmarkEnd w:id="38"/>
      <w:bookmarkEnd w:id="39"/>
      <w:bookmarkEnd w:id="40"/>
    </w:p>
    <w:p w14:paraId="0BF2D6F5" w14:textId="77777777" w:rsidR="00CD4E3F" w:rsidRDefault="00CD4E3F" w:rsidP="00CD4E3F">
      <w:pPr>
        <w:pStyle w:val="BodyContent"/>
        <w:ind w:right="657"/>
        <w:rPr>
          <w:rFonts w:asciiTheme="minorHAnsi" w:hAnsiTheme="minorHAnsi" w:cstheme="minorHAnsi"/>
          <w:sz w:val="20"/>
          <w:szCs w:val="20"/>
        </w:rPr>
      </w:pPr>
    </w:p>
    <w:p w14:paraId="7E2D33B7" w14:textId="77777777" w:rsidR="00CD4E3F" w:rsidRDefault="00CD4E3F" w:rsidP="00CD4E3F">
      <w:pPr>
        <w:pStyle w:val="BodyContent"/>
        <w:ind w:right="657"/>
        <w:rPr>
          <w:rFonts w:ascii="Arial" w:hAnsi="Arial" w:cs="Arial"/>
          <w:color w:val="252525"/>
          <w:sz w:val="21"/>
          <w:szCs w:val="21"/>
          <w:shd w:val="clear" w:color="auto" w:fill="F2F1FF"/>
        </w:rPr>
      </w:pPr>
      <w:r w:rsidRPr="009E18E4">
        <w:rPr>
          <w:rFonts w:asciiTheme="minorHAnsi" w:hAnsiTheme="minorHAnsi" w:cstheme="minorHAnsi"/>
          <w:sz w:val="20"/>
          <w:szCs w:val="20"/>
        </w:rPr>
        <w:t>Authentication mechanisms are often implemented incorrectly, allowing attackers to compromise authentication tokens or to exploit implementation flaws to assume other user’s identities temporarily or permanently. Compromising system’s ability to identify the client/user, compromises API security overall.</w:t>
      </w:r>
    </w:p>
    <w:p w14:paraId="2725F4F5"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9E18E4">
        <w:rPr>
          <w:rFonts w:asciiTheme="minorHAnsi" w:hAnsiTheme="minorHAnsi" w:cstheme="minorHAnsi"/>
          <w:sz w:val="20"/>
          <w:szCs w:val="20"/>
        </w:rPr>
        <w:t xml:space="preserve">API2:2019 Broken User Authentication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w:t>
      </w:r>
    </w:p>
    <w:tbl>
      <w:tblPr>
        <w:tblStyle w:val="GridTable1Light-Accent1"/>
        <w:tblW w:w="9265" w:type="dxa"/>
        <w:tblLayout w:type="fixed"/>
        <w:tblLook w:val="04A0" w:firstRow="1" w:lastRow="0" w:firstColumn="1" w:lastColumn="0" w:noHBand="0" w:noVBand="1"/>
        <w:tblDescription w:val="TABLE;RULES_LIST_STATISTICS_RATIO;METRICS=API2-2019"/>
      </w:tblPr>
      <w:tblGrid>
        <w:gridCol w:w="4675"/>
        <w:gridCol w:w="1440"/>
        <w:gridCol w:w="1620"/>
        <w:gridCol w:w="1530"/>
      </w:tblGrid>
      <w:tr w:rsidR="00CD4E3F" w:rsidRPr="00AC5F7C" w14:paraId="35BC5735"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633300B"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24C71C6B"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620" w:type="dxa"/>
            <w:shd w:val="clear" w:color="auto" w:fill="DBE5F1" w:themeFill="accent1" w:themeFillTint="33"/>
            <w:vAlign w:val="center"/>
          </w:tcPr>
          <w:p w14:paraId="059A099E"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530" w:type="dxa"/>
            <w:shd w:val="clear" w:color="auto" w:fill="DBE5F1" w:themeFill="accent1" w:themeFillTint="33"/>
            <w:vAlign w:val="center"/>
          </w:tcPr>
          <w:p w14:paraId="016FB696"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638F8C96"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6A675F"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2E0C61A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C0B421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6F296C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0DD6598C"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114218"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52213FE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609D48B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CFAD55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7BA86680"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3361085"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7C24B52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2746764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5355FC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0848038C"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713D75"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414F55D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1B9D1CF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56D970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526469DB"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DBCCC3A"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5EF3BA04"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620" w:type="dxa"/>
          </w:tcPr>
          <w:p w14:paraId="4734095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25718EF"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13DD903" w14:textId="77777777" w:rsidR="00CD4E3F" w:rsidRDefault="00CD4E3F" w:rsidP="00CD4E3F">
      <w:pPr>
        <w:spacing w:after="0" w:line="240" w:lineRule="auto"/>
        <w:ind w:left="0"/>
        <w:jc w:val="left"/>
        <w:rPr>
          <w:rFonts w:eastAsia="Calibri"/>
          <w:lang w:eastAsia="en-US"/>
        </w:rPr>
      </w:pPr>
    </w:p>
    <w:p w14:paraId="6CBB3BDA" w14:textId="77777777" w:rsidR="00CD4E3F" w:rsidRDefault="00CD4E3F" w:rsidP="00CD4E3F">
      <w:pPr>
        <w:spacing w:after="0" w:line="240" w:lineRule="auto"/>
        <w:ind w:left="0"/>
        <w:jc w:val="left"/>
        <w:rPr>
          <w:rFonts w:eastAsia="Calibri"/>
          <w:lang w:eastAsia="en-US"/>
        </w:rPr>
      </w:pPr>
    </w:p>
    <w:p w14:paraId="65F40C75" w14:textId="77777777" w:rsidR="00CD4E3F" w:rsidRDefault="00CD4E3F" w:rsidP="00CD4E3F">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4</w:t>
      </w:r>
      <w:r w:rsidRPr="00685F30">
        <w:rPr>
          <w:rFonts w:ascii="Verdana" w:hAnsi="Verdana"/>
          <w:i/>
          <w:sz w:val="14"/>
        </w:rPr>
        <w:t xml:space="preserve">: </w:t>
      </w:r>
      <w:r w:rsidRPr="002466DF">
        <w:rPr>
          <w:rFonts w:ascii="Verdana" w:hAnsi="Verdana"/>
          <w:i/>
          <w:sz w:val="14"/>
        </w:rPr>
        <w:t>API2:2019 Broken User Authentication</w:t>
      </w:r>
      <w:r>
        <w:rPr>
          <w:rFonts w:ascii="Verdana" w:hAnsi="Verdana"/>
          <w:i/>
          <w:sz w:val="14"/>
        </w:rPr>
        <w:t xml:space="preserve"> rules</w:t>
      </w:r>
    </w:p>
    <w:p w14:paraId="5E8EE4DB" w14:textId="77777777" w:rsidR="00CD4E3F" w:rsidRDefault="00CD4E3F" w:rsidP="00CD4E3F">
      <w:pPr>
        <w:spacing w:after="0" w:line="240" w:lineRule="auto"/>
        <w:ind w:left="0"/>
        <w:jc w:val="left"/>
        <w:rPr>
          <w:rFonts w:eastAsia="Perpetua"/>
          <w:i/>
          <w:color w:val="000000"/>
          <w:sz w:val="14"/>
          <w:szCs w:val="24"/>
          <w:lang w:eastAsia="en-US"/>
        </w:rPr>
      </w:pPr>
      <w:r>
        <w:rPr>
          <w:i/>
          <w:sz w:val="14"/>
        </w:rPr>
        <w:br w:type="page"/>
      </w:r>
    </w:p>
    <w:p w14:paraId="2AEE852B" w14:textId="77777777" w:rsidR="00CD4E3F" w:rsidRPr="00212651" w:rsidRDefault="00CD4E3F" w:rsidP="00CD4E3F">
      <w:pPr>
        <w:pStyle w:val="Heading2"/>
        <w:spacing w:after="0"/>
        <w:ind w:left="540" w:right="657" w:hanging="540"/>
        <w:rPr>
          <w:rFonts w:eastAsia="Calibri"/>
        </w:rPr>
      </w:pPr>
      <w:bookmarkStart w:id="41" w:name="_Toc531865302"/>
      <w:bookmarkStart w:id="42" w:name="_Toc531949431"/>
      <w:bookmarkStart w:id="43" w:name="_Toc531949641"/>
      <w:bookmarkStart w:id="44" w:name="_Toc31959164"/>
      <w:bookmarkStart w:id="45" w:name="_Toc31962065"/>
      <w:bookmarkStart w:id="46" w:name="_Toc31962115"/>
      <w:r>
        <w:rPr>
          <w:rFonts w:eastAsia="Calibri"/>
          <w:lang w:val="en-US"/>
        </w:rPr>
        <w:lastRenderedPageBreak/>
        <w:t>OWASP -</w:t>
      </w:r>
      <w:bookmarkEnd w:id="41"/>
      <w:bookmarkEnd w:id="42"/>
      <w:bookmarkEnd w:id="43"/>
      <w:r w:rsidRPr="002466DF">
        <w:t xml:space="preserve"> </w:t>
      </w:r>
      <w:r w:rsidRPr="002466DF">
        <w:rPr>
          <w:rFonts w:eastAsia="Calibri"/>
          <w:lang w:val="en-US"/>
        </w:rPr>
        <w:t>API3:2019 Excessive Data Exposure</w:t>
      </w:r>
      <w:bookmarkEnd w:id="44"/>
      <w:bookmarkEnd w:id="45"/>
      <w:bookmarkEnd w:id="46"/>
    </w:p>
    <w:p w14:paraId="1B7793C5" w14:textId="77777777" w:rsidR="00CD4E3F" w:rsidRDefault="00CD4E3F" w:rsidP="00CD4E3F">
      <w:pPr>
        <w:pStyle w:val="BodyContent"/>
        <w:ind w:right="657"/>
        <w:rPr>
          <w:rFonts w:asciiTheme="minorHAnsi" w:hAnsiTheme="minorHAnsi" w:cstheme="minorHAnsi"/>
          <w:sz w:val="20"/>
          <w:szCs w:val="20"/>
        </w:rPr>
      </w:pPr>
    </w:p>
    <w:p w14:paraId="556CBB8A" w14:textId="77777777" w:rsidR="00CD4E3F" w:rsidRDefault="00CD4E3F" w:rsidP="00CD4E3F">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Looking forward to generic implementations, developers tend to expose all object properties without considering their individual sensitivity, relying on clients to perform the data filtering before displaying it to the user.</w:t>
      </w:r>
    </w:p>
    <w:p w14:paraId="47638835"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API3:2019 Excessive Data Exposure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3-2019"/>
      </w:tblPr>
      <w:tblGrid>
        <w:gridCol w:w="4675"/>
        <w:gridCol w:w="1440"/>
        <w:gridCol w:w="1530"/>
        <w:gridCol w:w="1355"/>
      </w:tblGrid>
      <w:tr w:rsidR="00CD4E3F" w:rsidRPr="00AC5F7C" w14:paraId="21EE1202"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506D2262"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05CCEE3C"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1DC251A"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15881DDB"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69576960"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359A16"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3465232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702248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83FF99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209304DB"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9727F4F"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188AE81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3F5C35F"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654DC4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543E32F8"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32E0B78"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587AC020"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8297B0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A6232A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6DAB2BA"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136290F"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45D223E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B82DB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9BE5BF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62E4D649"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07528C"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56F6C1E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7A0DF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C7796E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FFD9B76" w14:textId="77777777" w:rsidR="00CD4E3F" w:rsidRDefault="00CD4E3F" w:rsidP="00CD4E3F">
      <w:pPr>
        <w:pStyle w:val="BodyContent"/>
        <w:ind w:right="657"/>
        <w:rPr>
          <w:rFonts w:ascii="Verdana" w:hAnsi="Verdana"/>
          <w:i/>
          <w:sz w:val="14"/>
        </w:rPr>
      </w:pPr>
    </w:p>
    <w:p w14:paraId="3F42021E" w14:textId="77777777" w:rsidR="00CD4E3F" w:rsidRDefault="00CD4E3F" w:rsidP="00CD4E3F">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5</w:t>
      </w:r>
      <w:r w:rsidRPr="00685F30">
        <w:rPr>
          <w:rFonts w:ascii="Verdana" w:hAnsi="Verdana"/>
          <w:i/>
          <w:sz w:val="14"/>
        </w:rPr>
        <w:t xml:space="preserve">: </w:t>
      </w:r>
      <w:r w:rsidRPr="002466DF">
        <w:rPr>
          <w:rFonts w:ascii="Verdana" w:hAnsi="Verdana"/>
          <w:i/>
          <w:sz w:val="14"/>
        </w:rPr>
        <w:t xml:space="preserve">API3:2019 Excessive Data Exposure </w:t>
      </w:r>
      <w:r>
        <w:rPr>
          <w:rFonts w:ascii="Verdana" w:hAnsi="Verdana"/>
          <w:i/>
          <w:sz w:val="14"/>
        </w:rPr>
        <w:t>rules</w:t>
      </w:r>
    </w:p>
    <w:p w14:paraId="6258034D" w14:textId="77777777" w:rsidR="00CD4E3F" w:rsidRDefault="00CD4E3F" w:rsidP="00CD4E3F">
      <w:pPr>
        <w:pStyle w:val="BodyContent"/>
        <w:ind w:right="657"/>
        <w:rPr>
          <w:rFonts w:ascii="Verdana" w:hAnsi="Verdana"/>
          <w:i/>
          <w:sz w:val="14"/>
        </w:rPr>
      </w:pPr>
    </w:p>
    <w:p w14:paraId="658388F9" w14:textId="77777777" w:rsidR="00CD4E3F" w:rsidRPr="00212651" w:rsidRDefault="00CD4E3F" w:rsidP="00CD4E3F">
      <w:pPr>
        <w:pStyle w:val="Heading2"/>
        <w:spacing w:after="0"/>
        <w:ind w:left="540" w:right="657" w:hanging="540"/>
        <w:rPr>
          <w:rFonts w:eastAsia="Calibri"/>
        </w:rPr>
      </w:pPr>
      <w:bookmarkStart w:id="47" w:name="_Toc531865303"/>
      <w:bookmarkStart w:id="48" w:name="_Toc531949432"/>
      <w:bookmarkStart w:id="49" w:name="_Toc531949642"/>
      <w:bookmarkStart w:id="50" w:name="_Toc31959165"/>
      <w:bookmarkStart w:id="51" w:name="_Hlk531860421"/>
      <w:bookmarkStart w:id="52" w:name="_Toc31962066"/>
      <w:bookmarkStart w:id="53" w:name="_Toc31962116"/>
      <w:r>
        <w:rPr>
          <w:rFonts w:eastAsia="Calibri"/>
          <w:lang w:val="en-US"/>
        </w:rPr>
        <w:t xml:space="preserve">OWASP - </w:t>
      </w:r>
      <w:bookmarkEnd w:id="47"/>
      <w:bookmarkEnd w:id="48"/>
      <w:bookmarkEnd w:id="49"/>
      <w:r w:rsidRPr="002466DF">
        <w:rPr>
          <w:rFonts w:eastAsia="Calibri"/>
          <w:lang w:val="en-US"/>
        </w:rPr>
        <w:t>API4:2019 Lack of Resources &amp; Rate Limiting</w:t>
      </w:r>
      <w:bookmarkEnd w:id="50"/>
      <w:bookmarkEnd w:id="52"/>
      <w:bookmarkEnd w:id="53"/>
    </w:p>
    <w:p w14:paraId="022A96CC" w14:textId="77777777" w:rsidR="00CD4E3F" w:rsidRDefault="00CD4E3F" w:rsidP="00CD4E3F">
      <w:pPr>
        <w:pStyle w:val="BodyContent"/>
        <w:ind w:right="657"/>
        <w:rPr>
          <w:rFonts w:asciiTheme="minorHAnsi" w:hAnsiTheme="minorHAnsi" w:cstheme="minorHAnsi"/>
          <w:sz w:val="20"/>
          <w:szCs w:val="20"/>
        </w:rPr>
      </w:pPr>
    </w:p>
    <w:p w14:paraId="36E7B786" w14:textId="77777777" w:rsidR="00CD4E3F" w:rsidRDefault="00CD4E3F" w:rsidP="00CD4E3F">
      <w:pPr>
        <w:pStyle w:val="BodyContent"/>
        <w:ind w:right="657"/>
        <w:rPr>
          <w:rFonts w:asciiTheme="minorHAnsi" w:hAnsiTheme="minorHAnsi" w:cstheme="minorHAnsi"/>
          <w:sz w:val="20"/>
          <w:szCs w:val="20"/>
        </w:rPr>
      </w:pPr>
      <w:r w:rsidRPr="002466DF">
        <w:rPr>
          <w:rFonts w:asciiTheme="minorHAnsi" w:hAnsiTheme="minorHAnsi" w:cstheme="minorHAnsi"/>
          <w:sz w:val="20"/>
          <w:szCs w:val="20"/>
        </w:rPr>
        <w:t xml:space="preserve">Quite often, APIs do not impose any restrictions on the size or number of resources that can be requested by the client/user. Not only can this impact the API server performance, leading to Denial of Service (DoS), but also leaves the door open to authentication flaws such as brute force. </w:t>
      </w:r>
    </w:p>
    <w:p w14:paraId="727857FC"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API4:2019 Lack of Resources &amp; Rate Limiting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4-2019"/>
      </w:tblPr>
      <w:tblGrid>
        <w:gridCol w:w="4675"/>
        <w:gridCol w:w="1440"/>
        <w:gridCol w:w="1530"/>
        <w:gridCol w:w="1355"/>
      </w:tblGrid>
      <w:tr w:rsidR="00CD4E3F" w:rsidRPr="00AC5F7C" w14:paraId="0A6EBF84"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0DD45A42" w14:textId="77777777" w:rsidR="00CD4E3F" w:rsidRPr="00FC19A1" w:rsidRDefault="00CD4E3F" w:rsidP="00D43E6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26974542"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448C00F"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45FCB313"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1A2B91B4"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5B5D5BC"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3BD582A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9016BE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6962C3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239E993E"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48157B2"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410E0F1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365035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653E570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1FC9BC3C"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6699B3F"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6C756A7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F8177D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4DF90F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0BDFFB09"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947157A"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570FAE54"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9FB18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C6A0F7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64431C05"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AAE41BE"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7A1CD5B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F3F901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487AEA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D96DB3B" w14:textId="77777777" w:rsidR="00CD4E3F" w:rsidRDefault="00CD4E3F" w:rsidP="00CD4E3F">
      <w:pPr>
        <w:pStyle w:val="BodyContent"/>
        <w:ind w:right="657"/>
        <w:rPr>
          <w:rFonts w:ascii="Verdana" w:hAnsi="Verdana"/>
          <w:i/>
          <w:sz w:val="14"/>
        </w:rPr>
      </w:pPr>
    </w:p>
    <w:p w14:paraId="1F656A76" w14:textId="77777777" w:rsidR="00CD4E3F" w:rsidRDefault="00CD4E3F" w:rsidP="00CD4E3F">
      <w:pPr>
        <w:pStyle w:val="BodyContent"/>
        <w:ind w:right="657"/>
        <w:rPr>
          <w:rFonts w:ascii="Verdana" w:hAnsi="Verdana"/>
          <w:i/>
          <w:sz w:val="14"/>
        </w:rPr>
      </w:pPr>
      <w:r w:rsidRPr="00685F30">
        <w:rPr>
          <w:rFonts w:ascii="Verdana" w:hAnsi="Verdana"/>
          <w:i/>
          <w:sz w:val="14"/>
        </w:rPr>
        <w:t xml:space="preserve">Table </w:t>
      </w:r>
      <w:r>
        <w:rPr>
          <w:rFonts w:ascii="Verdana" w:hAnsi="Verdana"/>
          <w:i/>
          <w:sz w:val="14"/>
        </w:rPr>
        <w:t>6</w:t>
      </w:r>
      <w:r w:rsidRPr="00685F30">
        <w:rPr>
          <w:rFonts w:ascii="Verdana" w:hAnsi="Verdana"/>
          <w:i/>
          <w:sz w:val="14"/>
        </w:rPr>
        <w:t xml:space="preserve">: </w:t>
      </w:r>
      <w:r w:rsidRPr="002466DF">
        <w:rPr>
          <w:rFonts w:ascii="Verdana" w:hAnsi="Verdana"/>
          <w:i/>
          <w:sz w:val="14"/>
        </w:rPr>
        <w:t xml:space="preserve">API4:2019 Lack of Resources &amp; Rate Limiting </w:t>
      </w:r>
      <w:r>
        <w:rPr>
          <w:rFonts w:ascii="Verdana" w:hAnsi="Verdana"/>
          <w:i/>
          <w:sz w:val="14"/>
        </w:rPr>
        <w:t>rules</w:t>
      </w:r>
    </w:p>
    <w:bookmarkEnd w:id="51"/>
    <w:p w14:paraId="10B1E672" w14:textId="77777777" w:rsidR="00CD4E3F" w:rsidRDefault="00CD4E3F" w:rsidP="00CD4E3F">
      <w:pPr>
        <w:spacing w:after="0" w:line="240" w:lineRule="auto"/>
        <w:ind w:left="0"/>
        <w:jc w:val="left"/>
        <w:rPr>
          <w:rFonts w:eastAsia="Perpetua"/>
          <w:i/>
          <w:color w:val="000000"/>
          <w:sz w:val="14"/>
          <w:szCs w:val="24"/>
          <w:lang w:eastAsia="en-US"/>
        </w:rPr>
      </w:pPr>
      <w:r>
        <w:rPr>
          <w:i/>
          <w:sz w:val="14"/>
        </w:rPr>
        <w:br w:type="page"/>
      </w:r>
    </w:p>
    <w:p w14:paraId="13E25206" w14:textId="77777777" w:rsidR="00CD4E3F" w:rsidRPr="00212651" w:rsidRDefault="00CD4E3F" w:rsidP="00CD4E3F">
      <w:pPr>
        <w:pStyle w:val="Heading2"/>
        <w:spacing w:after="0"/>
        <w:ind w:left="540" w:right="657" w:hanging="540"/>
        <w:rPr>
          <w:rFonts w:eastAsia="Calibri"/>
        </w:rPr>
      </w:pPr>
      <w:bookmarkStart w:id="54" w:name="_Toc531865304"/>
      <w:bookmarkStart w:id="55" w:name="_Toc531949433"/>
      <w:bookmarkStart w:id="56" w:name="_Toc531949643"/>
      <w:bookmarkStart w:id="57" w:name="_Toc31959166"/>
      <w:bookmarkStart w:id="58" w:name="_Toc31962067"/>
      <w:bookmarkStart w:id="59" w:name="_Toc31962117"/>
      <w:r>
        <w:rPr>
          <w:rFonts w:eastAsia="Calibri"/>
          <w:lang w:val="en-US"/>
        </w:rPr>
        <w:lastRenderedPageBreak/>
        <w:t>OWASP -</w:t>
      </w:r>
      <w:bookmarkEnd w:id="54"/>
      <w:bookmarkEnd w:id="55"/>
      <w:bookmarkEnd w:id="56"/>
      <w:r w:rsidRPr="002466DF">
        <w:t xml:space="preserve"> </w:t>
      </w:r>
      <w:r w:rsidRPr="002466DF">
        <w:rPr>
          <w:rFonts w:eastAsia="Calibri"/>
          <w:lang w:val="en-US"/>
        </w:rPr>
        <w:t>API5:2019 Broken Function Level Authorization</w:t>
      </w:r>
      <w:bookmarkEnd w:id="57"/>
      <w:bookmarkEnd w:id="58"/>
      <w:bookmarkEnd w:id="59"/>
    </w:p>
    <w:p w14:paraId="6C7162E7" w14:textId="77777777" w:rsidR="00CD4E3F" w:rsidRDefault="00CD4E3F" w:rsidP="00CD4E3F">
      <w:pPr>
        <w:pStyle w:val="BodyContent"/>
        <w:ind w:right="657"/>
        <w:rPr>
          <w:rFonts w:asciiTheme="minorHAnsi" w:hAnsiTheme="minorHAnsi" w:cstheme="minorHAnsi"/>
          <w:sz w:val="20"/>
          <w:szCs w:val="20"/>
        </w:rPr>
      </w:pPr>
    </w:p>
    <w:p w14:paraId="54EC36FF" w14:textId="77777777" w:rsidR="00CD4E3F" w:rsidRDefault="00CD4E3F" w:rsidP="00CD4E3F">
      <w:pPr>
        <w:pStyle w:val="BodyContent"/>
        <w:ind w:right="657"/>
        <w:rPr>
          <w:rFonts w:asciiTheme="minorHAnsi" w:hAnsiTheme="minorHAnsi" w:cstheme="minorHAnsi"/>
          <w:sz w:val="20"/>
          <w:szCs w:val="20"/>
        </w:rPr>
      </w:pPr>
      <w:r w:rsidRPr="000917E0">
        <w:rPr>
          <w:rFonts w:asciiTheme="minorHAnsi" w:hAnsiTheme="minorHAnsi" w:cstheme="minorHAnsi"/>
          <w:sz w:val="20"/>
          <w:szCs w:val="20"/>
        </w:rPr>
        <w:t xml:space="preserve">Complex access control policies with different hierarchies, groups, and roles, and an unclear separation between administrative and regular functions, tend to lead to authorization flaws. By exploiting these issues, attackers gain access to other users’ resources and/or administrative functions. </w:t>
      </w:r>
    </w:p>
    <w:p w14:paraId="0506B0E1"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466DF">
        <w:rPr>
          <w:rFonts w:asciiTheme="minorHAnsi" w:hAnsiTheme="minorHAnsi" w:cstheme="minorHAnsi"/>
          <w:sz w:val="20"/>
          <w:szCs w:val="20"/>
        </w:rPr>
        <w:t xml:space="preserve">API5:2019 Broken Function Level Authorization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5-2019"/>
      </w:tblPr>
      <w:tblGrid>
        <w:gridCol w:w="4675"/>
        <w:gridCol w:w="1440"/>
        <w:gridCol w:w="1530"/>
        <w:gridCol w:w="1355"/>
      </w:tblGrid>
      <w:tr w:rsidR="00CD4E3F" w:rsidRPr="00AC5F7C" w14:paraId="78A7DAD8"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6CBC4BDA" w14:textId="77777777" w:rsidR="00CD4E3F" w:rsidRPr="00FC19A1" w:rsidRDefault="00CD4E3F" w:rsidP="00D43E60">
            <w:pPr>
              <w:ind w:left="330" w:right="657"/>
              <w:jc w:val="left"/>
              <w:rPr>
                <w:rFonts w:ascii="Open Sans" w:hAnsi="Open Sans" w:cs="Open Sans"/>
              </w:rPr>
            </w:pPr>
            <w:r>
              <w:rPr>
                <w:rFonts w:ascii="Open Sans" w:hAnsi="Open Sans" w:cs="Open Sans"/>
              </w:rPr>
              <w:t>CAST R</w:t>
            </w:r>
            <w:r w:rsidRPr="00FC19A1">
              <w:rPr>
                <w:rFonts w:ascii="Open Sans" w:hAnsi="Open Sans" w:cs="Open Sans"/>
              </w:rPr>
              <w:t>ules</w:t>
            </w:r>
          </w:p>
        </w:tc>
        <w:tc>
          <w:tcPr>
            <w:tcW w:w="1440" w:type="dxa"/>
            <w:shd w:val="clear" w:color="auto" w:fill="DBE5F1" w:themeFill="accent1" w:themeFillTint="33"/>
            <w:vAlign w:val="center"/>
          </w:tcPr>
          <w:p w14:paraId="0EB6D92B"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17B5FA8D"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3B59A1FB"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4A822D67"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5A83874E"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02EA987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CE82B5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1D3196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66DCF468"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F14B00A"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57B277D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4ACC8B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239D5BF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44C59609"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91B0A"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1DAF1FA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25D4AE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00ED9C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61986460"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B19C2F0"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56587210"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A1CB9D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12216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E5E887F"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E4FAFA9"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4212B8B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3461C6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3BC6AE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4BA742C8" w14:textId="77777777" w:rsidR="00CD4E3F" w:rsidRDefault="00CD4E3F" w:rsidP="00CD4E3F">
      <w:pPr>
        <w:pStyle w:val="BodyContent"/>
        <w:ind w:right="657"/>
        <w:rPr>
          <w:rFonts w:ascii="Verdana" w:hAnsi="Verdana"/>
          <w:i/>
          <w:sz w:val="14"/>
        </w:rPr>
      </w:pPr>
    </w:p>
    <w:p w14:paraId="6AB9D9E8" w14:textId="77777777" w:rsidR="00CD4E3F" w:rsidRDefault="00CD4E3F" w:rsidP="00CD4E3F">
      <w:pPr>
        <w:pStyle w:val="BodyContent"/>
        <w:ind w:right="657"/>
        <w:rPr>
          <w:i/>
          <w:sz w:val="14"/>
        </w:rPr>
      </w:pPr>
      <w:r w:rsidRPr="00685F30">
        <w:rPr>
          <w:rFonts w:ascii="Verdana" w:hAnsi="Verdana"/>
          <w:i/>
          <w:sz w:val="14"/>
        </w:rPr>
        <w:t xml:space="preserve">Table </w:t>
      </w:r>
      <w:r>
        <w:rPr>
          <w:rFonts w:ascii="Verdana" w:hAnsi="Verdana"/>
          <w:i/>
          <w:sz w:val="14"/>
        </w:rPr>
        <w:t>7</w:t>
      </w:r>
      <w:r w:rsidRPr="00685F30">
        <w:rPr>
          <w:rFonts w:ascii="Verdana" w:hAnsi="Verdana"/>
          <w:i/>
          <w:sz w:val="14"/>
        </w:rPr>
        <w:t xml:space="preserve">: </w:t>
      </w:r>
      <w:r w:rsidRPr="002466DF">
        <w:rPr>
          <w:rFonts w:ascii="Verdana" w:hAnsi="Verdana"/>
          <w:i/>
          <w:sz w:val="14"/>
        </w:rPr>
        <w:t xml:space="preserve">API5:2019 Broken Function Level Authorization </w:t>
      </w:r>
      <w:r>
        <w:rPr>
          <w:rFonts w:ascii="Verdana" w:hAnsi="Verdana"/>
          <w:i/>
          <w:sz w:val="14"/>
        </w:rPr>
        <w:t>rules</w:t>
      </w:r>
    </w:p>
    <w:p w14:paraId="76E97EA8" w14:textId="77777777" w:rsidR="00CD4E3F" w:rsidRPr="00212651" w:rsidRDefault="00CD4E3F" w:rsidP="00CD4E3F">
      <w:pPr>
        <w:pStyle w:val="Heading2"/>
        <w:spacing w:after="0"/>
        <w:ind w:left="540" w:right="657" w:hanging="540"/>
        <w:rPr>
          <w:rFonts w:eastAsia="Calibri"/>
        </w:rPr>
      </w:pPr>
      <w:bookmarkStart w:id="60" w:name="_Toc531865305"/>
      <w:bookmarkStart w:id="61" w:name="_Toc531949434"/>
      <w:bookmarkStart w:id="62" w:name="_Toc531949644"/>
      <w:bookmarkStart w:id="63" w:name="_Toc31959167"/>
      <w:bookmarkStart w:id="64" w:name="_Toc31962068"/>
      <w:bookmarkStart w:id="65" w:name="_Toc31962118"/>
      <w:r>
        <w:rPr>
          <w:rFonts w:eastAsia="Calibri"/>
          <w:lang w:val="en-US"/>
        </w:rPr>
        <w:t>OWASP -</w:t>
      </w:r>
      <w:bookmarkEnd w:id="60"/>
      <w:bookmarkEnd w:id="61"/>
      <w:bookmarkEnd w:id="62"/>
      <w:r w:rsidRPr="00F30104">
        <w:t xml:space="preserve"> </w:t>
      </w:r>
      <w:r w:rsidRPr="00F30104">
        <w:rPr>
          <w:rFonts w:eastAsia="Calibri"/>
          <w:lang w:val="en-US"/>
        </w:rPr>
        <w:t>API6:2019 Mass Assignment</w:t>
      </w:r>
      <w:bookmarkEnd w:id="63"/>
      <w:bookmarkEnd w:id="64"/>
      <w:bookmarkEnd w:id="65"/>
    </w:p>
    <w:p w14:paraId="76ACEA04" w14:textId="77777777" w:rsidR="00CD4E3F" w:rsidRDefault="00CD4E3F" w:rsidP="00CD4E3F">
      <w:pPr>
        <w:tabs>
          <w:tab w:val="left" w:pos="2847"/>
        </w:tabs>
        <w:ind w:left="0" w:right="657"/>
        <w:rPr>
          <w:rFonts w:asciiTheme="minorHAnsi" w:hAnsiTheme="minorHAnsi" w:cstheme="minorHAnsi"/>
          <w:sz w:val="20"/>
        </w:rPr>
      </w:pPr>
    </w:p>
    <w:p w14:paraId="629A8660" w14:textId="77777777" w:rsidR="00CD4E3F" w:rsidRDefault="00CD4E3F" w:rsidP="00CD4E3F">
      <w:pPr>
        <w:pStyle w:val="BodyContent"/>
        <w:ind w:right="657"/>
        <w:rPr>
          <w:rFonts w:asciiTheme="minorHAnsi" w:eastAsia="Times New Roman" w:hAnsiTheme="minorHAnsi" w:cstheme="minorHAnsi"/>
          <w:color w:val="auto"/>
          <w:sz w:val="20"/>
          <w:szCs w:val="20"/>
          <w:lang w:eastAsia="fr-FR"/>
        </w:rPr>
      </w:pPr>
      <w:r w:rsidRPr="00F30104">
        <w:rPr>
          <w:rFonts w:asciiTheme="minorHAnsi" w:eastAsia="Times New Roman" w:hAnsiTheme="minorHAnsi" w:cstheme="minorHAnsi"/>
          <w:color w:val="auto"/>
          <w:sz w:val="20"/>
          <w:szCs w:val="20"/>
          <w:lang w:eastAsia="fr-FR"/>
        </w:rPr>
        <w:t xml:space="preserve">Binding client provided data (e.g., JSON) to data models, without proper properties filtering based on a whitelist, usually lead to Mass Assignment. Either guessing objects properties, exploring other API endpoints, reading the documentation, or providing additional object properties in request payloads, allows attackers to modify object properties they are not supposed to. </w:t>
      </w:r>
    </w:p>
    <w:p w14:paraId="5D21F281" w14:textId="77777777" w:rsidR="00CD4E3F" w:rsidRPr="000D38D5" w:rsidRDefault="00CD4E3F" w:rsidP="00CD4E3F">
      <w:pPr>
        <w:pStyle w:val="BodyContent"/>
        <w:ind w:right="657"/>
        <w:rPr>
          <w:rFonts w:asciiTheme="minorHAnsi" w:hAnsiTheme="minorHAnsi" w:cstheme="minorHAnsi"/>
          <w:sz w:val="20"/>
          <w:szCs w:val="20"/>
        </w:rPr>
      </w:pPr>
      <w:r w:rsidRPr="000D38D5">
        <w:rPr>
          <w:rFonts w:asciiTheme="minorHAnsi" w:hAnsiTheme="minorHAnsi" w:cstheme="minorHAnsi"/>
          <w:sz w:val="20"/>
          <w:szCs w:val="20"/>
        </w:rPr>
        <w:t xml:space="preserve">List of </w:t>
      </w:r>
      <w:r w:rsidRPr="00F30104">
        <w:rPr>
          <w:rFonts w:asciiTheme="minorHAnsi" w:hAnsiTheme="minorHAnsi" w:cstheme="minorHAnsi"/>
          <w:sz w:val="20"/>
          <w:szCs w:val="20"/>
        </w:rPr>
        <w:t xml:space="preserve">API6:2019 Mass Assignment </w:t>
      </w:r>
      <w:r>
        <w:rPr>
          <w:rFonts w:asciiTheme="minorHAnsi" w:hAnsiTheme="minorHAnsi" w:cstheme="minorHAnsi"/>
          <w:sz w:val="20"/>
          <w:szCs w:val="20"/>
        </w:rPr>
        <w:t>rules</w:t>
      </w:r>
      <w:r w:rsidRPr="001E6354">
        <w:rPr>
          <w:rFonts w:asciiTheme="minorHAnsi" w:hAnsiTheme="minorHAnsi" w:cstheme="minorHAnsi"/>
          <w:sz w:val="20"/>
          <w:szCs w:val="20"/>
        </w:rPr>
        <w:t xml:space="preserve"> </w:t>
      </w:r>
      <w:r w:rsidRPr="000D38D5">
        <w:rPr>
          <w:rFonts w:asciiTheme="minorHAnsi" w:hAnsiTheme="minorHAnsi" w:cstheme="minorHAnsi"/>
          <w:sz w:val="20"/>
          <w:szCs w:val="20"/>
        </w:rPr>
        <w:t>that had any findings in this application.</w:t>
      </w:r>
      <w:r w:rsidRPr="000D38D5">
        <w:rPr>
          <w:rFonts w:asciiTheme="minorHAnsi" w:hAnsiTheme="minorHAnsi" w:cstheme="minorHAnsi"/>
          <w:sz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6-2019"/>
      </w:tblPr>
      <w:tblGrid>
        <w:gridCol w:w="4675"/>
        <w:gridCol w:w="1440"/>
        <w:gridCol w:w="1530"/>
        <w:gridCol w:w="1355"/>
      </w:tblGrid>
      <w:tr w:rsidR="00CD4E3F" w:rsidRPr="00AC5F7C" w14:paraId="55571C74"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7A6132B3"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DE2F62F"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070B5E57"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5A2EED6C"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2200DA9D"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shd w:val="clear" w:color="auto" w:fill="FFFFFF" w:themeFill="background1"/>
          </w:tcPr>
          <w:p w14:paraId="09EB6E47"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shd w:val="clear" w:color="auto" w:fill="FFFFFF" w:themeFill="background1"/>
          </w:tcPr>
          <w:p w14:paraId="27F24EF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shd w:val="clear" w:color="auto" w:fill="FFFFFF" w:themeFill="background1"/>
          </w:tcPr>
          <w:p w14:paraId="15CD3EC4"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shd w:val="clear" w:color="auto" w:fill="FFFFFF" w:themeFill="background1"/>
          </w:tcPr>
          <w:p w14:paraId="7DEDAC8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6D961189"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5CF8098"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54850C9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F41516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7DDA880"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446D8846"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12BA936"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73073A9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75F484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D64F090"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07D9B26F"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11B59B"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7770BC6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AF94F28"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95E75C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0C5187EA"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9EFCF4"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7F5AF20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F0505FC"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EC37AF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2ED7CD3D" w14:textId="77777777" w:rsidR="00CD4E3F" w:rsidRDefault="00CD4E3F" w:rsidP="00CD4E3F">
      <w:pPr>
        <w:pStyle w:val="BodyContent"/>
        <w:ind w:right="657"/>
        <w:rPr>
          <w:rFonts w:asciiTheme="minorHAnsi" w:hAnsiTheme="minorHAnsi" w:cstheme="minorHAnsi"/>
          <w:sz w:val="20"/>
          <w:szCs w:val="20"/>
        </w:rPr>
      </w:pPr>
    </w:p>
    <w:p w14:paraId="27E95D9A" w14:textId="77777777" w:rsidR="00CD4E3F" w:rsidRDefault="00CD4E3F" w:rsidP="00CD4E3F">
      <w:pPr>
        <w:spacing w:after="0" w:line="240" w:lineRule="auto"/>
        <w:ind w:left="0"/>
        <w:jc w:val="left"/>
        <w:rPr>
          <w:i/>
          <w:sz w:val="14"/>
        </w:rPr>
      </w:pPr>
      <w:r>
        <w:rPr>
          <w:i/>
          <w:sz w:val="14"/>
        </w:rPr>
        <w:t xml:space="preserve">Table 8: </w:t>
      </w:r>
      <w:r w:rsidRPr="00F30104">
        <w:rPr>
          <w:i/>
          <w:sz w:val="14"/>
        </w:rPr>
        <w:t xml:space="preserve">API6:2019 Mass Assignment </w:t>
      </w:r>
      <w:r>
        <w:rPr>
          <w:i/>
          <w:sz w:val="14"/>
        </w:rPr>
        <w:t>rules</w:t>
      </w:r>
    </w:p>
    <w:p w14:paraId="3EB89884" w14:textId="77777777" w:rsidR="00CD4E3F" w:rsidRDefault="00CD4E3F" w:rsidP="00CD4E3F">
      <w:pPr>
        <w:spacing w:after="0" w:line="240" w:lineRule="auto"/>
        <w:ind w:left="0"/>
        <w:jc w:val="left"/>
        <w:rPr>
          <w:i/>
          <w:sz w:val="14"/>
        </w:rPr>
      </w:pPr>
      <w:r>
        <w:rPr>
          <w:i/>
          <w:sz w:val="14"/>
        </w:rPr>
        <w:br w:type="page"/>
      </w:r>
    </w:p>
    <w:p w14:paraId="4ABFC2F0" w14:textId="77777777" w:rsidR="00CD4E3F" w:rsidRPr="00212651" w:rsidRDefault="00CD4E3F" w:rsidP="00CD4E3F">
      <w:pPr>
        <w:pStyle w:val="Heading2"/>
        <w:spacing w:after="0"/>
        <w:ind w:left="540" w:right="657" w:hanging="540"/>
        <w:rPr>
          <w:rFonts w:eastAsia="Calibri"/>
        </w:rPr>
      </w:pPr>
      <w:bookmarkStart w:id="66" w:name="_Toc531865306"/>
      <w:bookmarkStart w:id="67" w:name="_Toc531949435"/>
      <w:bookmarkStart w:id="68" w:name="_Toc531949645"/>
      <w:bookmarkStart w:id="69" w:name="_Toc31959168"/>
      <w:bookmarkStart w:id="70" w:name="_Toc31962069"/>
      <w:bookmarkStart w:id="71" w:name="_Toc31962119"/>
      <w:r>
        <w:rPr>
          <w:rFonts w:eastAsia="Calibri"/>
          <w:lang w:val="en-US"/>
        </w:rPr>
        <w:lastRenderedPageBreak/>
        <w:t>OWASP -</w:t>
      </w:r>
      <w:bookmarkEnd w:id="66"/>
      <w:bookmarkEnd w:id="67"/>
      <w:bookmarkEnd w:id="68"/>
      <w:r w:rsidRPr="00514F83">
        <w:t xml:space="preserve"> </w:t>
      </w:r>
      <w:r w:rsidRPr="00514F83">
        <w:rPr>
          <w:rFonts w:eastAsia="Calibri"/>
          <w:lang w:val="en-US"/>
        </w:rPr>
        <w:t>API7:2019 Security Misconfiguration</w:t>
      </w:r>
      <w:bookmarkEnd w:id="69"/>
      <w:bookmarkEnd w:id="70"/>
      <w:bookmarkEnd w:id="71"/>
    </w:p>
    <w:p w14:paraId="39A659DD" w14:textId="77777777" w:rsidR="00CD4E3F" w:rsidRDefault="00CD4E3F" w:rsidP="00CD4E3F">
      <w:pPr>
        <w:pStyle w:val="BodyContent"/>
        <w:ind w:right="657"/>
        <w:rPr>
          <w:rFonts w:asciiTheme="minorHAnsi" w:hAnsiTheme="minorHAnsi" w:cstheme="minorHAnsi"/>
          <w:sz w:val="20"/>
          <w:szCs w:val="20"/>
        </w:rPr>
      </w:pPr>
    </w:p>
    <w:p w14:paraId="3DD2439C" w14:textId="77777777" w:rsidR="00CD4E3F" w:rsidRDefault="00CD4E3F" w:rsidP="00CD4E3F">
      <w:pPr>
        <w:pStyle w:val="BodyContent"/>
        <w:ind w:right="657"/>
        <w:rPr>
          <w:rFonts w:asciiTheme="minorHAnsi" w:hAnsiTheme="minorHAnsi" w:cstheme="minorHAnsi"/>
          <w:sz w:val="20"/>
          <w:szCs w:val="20"/>
        </w:rPr>
      </w:pPr>
      <w:r w:rsidRPr="00514F83">
        <w:rPr>
          <w:rFonts w:asciiTheme="minorHAnsi" w:hAnsiTheme="minorHAnsi" w:cstheme="minorHAnsi"/>
          <w:sz w:val="20"/>
          <w:szCs w:val="20"/>
        </w:rPr>
        <w:t>Security misconfiguration is commonly a result of unsecure default configurations, incomplete or ad-hoc configurations, open cloud storage, misconfigured HTTP headers, unnecessary HTTP methods, permissive Cross-Origin resource sharing (CORS), and verbose error messages containing sensitive information.</w:t>
      </w:r>
    </w:p>
    <w:p w14:paraId="467886B9"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 xml:space="preserve">API7:2019 Security Misconfiguration </w:t>
      </w:r>
      <w:r>
        <w:rPr>
          <w:rFonts w:asciiTheme="minorHAnsi" w:hAnsiTheme="minorHAnsi" w:cstheme="minorHAnsi"/>
          <w:sz w:val="20"/>
          <w:szCs w:val="20"/>
        </w:rPr>
        <w:t>rules</w:t>
      </w:r>
      <w:r w:rsidRPr="001E6354">
        <w:rPr>
          <w:rFonts w:asciiTheme="minorHAnsi" w:hAnsiTheme="minorHAnsi" w:cstheme="minorHAnsi"/>
          <w:sz w:val="20"/>
          <w:szCs w:val="20"/>
        </w:rPr>
        <w:t xml:space="preserve">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7-2019"/>
      </w:tblPr>
      <w:tblGrid>
        <w:gridCol w:w="4675"/>
        <w:gridCol w:w="1440"/>
        <w:gridCol w:w="1530"/>
        <w:gridCol w:w="1355"/>
      </w:tblGrid>
      <w:tr w:rsidR="00CD4E3F" w:rsidRPr="00AC5F7C" w14:paraId="165B3CC2"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18D532E3"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460DF379"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0424DF6"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2AB5AA83"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341C41AF"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3697CC"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5A6A453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9EE8CE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0FA1252F"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5DE0C5E6"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B10A699"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08D41520"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B3B226C"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6A4731C"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1297C628"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314E266"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233E0E5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B9DF2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5BB38F9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68D3D7FD"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6399B882"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1B48341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3C03EAB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D4F5DF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5BC83DA"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2212056A"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28667AB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7DA134"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49E3DF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C1B087B" w14:textId="77777777" w:rsidR="00CD4E3F" w:rsidRDefault="00CD4E3F" w:rsidP="00CD4E3F">
      <w:pPr>
        <w:pStyle w:val="BodyContent"/>
        <w:ind w:right="657"/>
        <w:rPr>
          <w:rFonts w:asciiTheme="minorHAnsi" w:hAnsiTheme="minorHAnsi" w:cstheme="minorHAnsi"/>
          <w:sz w:val="20"/>
          <w:szCs w:val="20"/>
        </w:rPr>
      </w:pPr>
    </w:p>
    <w:p w14:paraId="542118B2" w14:textId="77777777" w:rsidR="00CD4E3F" w:rsidRDefault="00CD4E3F" w:rsidP="00CD4E3F">
      <w:pPr>
        <w:spacing w:after="0" w:line="240" w:lineRule="auto"/>
        <w:ind w:left="0"/>
        <w:jc w:val="left"/>
        <w:rPr>
          <w:rFonts w:eastAsia="Calibri"/>
          <w:b/>
          <w:color w:val="336699"/>
          <w:sz w:val="20"/>
          <w:szCs w:val="16"/>
          <w:lang w:eastAsia="x-none"/>
        </w:rPr>
      </w:pPr>
      <w:r>
        <w:rPr>
          <w:i/>
          <w:sz w:val="14"/>
        </w:rPr>
        <w:t xml:space="preserve">Table 9: </w:t>
      </w:r>
      <w:r w:rsidRPr="00514F83">
        <w:rPr>
          <w:i/>
          <w:sz w:val="14"/>
        </w:rPr>
        <w:t xml:space="preserve">API7:2019 Security Misconfiguration </w:t>
      </w:r>
      <w:r>
        <w:rPr>
          <w:i/>
          <w:sz w:val="14"/>
        </w:rPr>
        <w:t xml:space="preserve">rules </w:t>
      </w:r>
    </w:p>
    <w:p w14:paraId="14BD3F7B" w14:textId="77777777" w:rsidR="00CD4E3F" w:rsidRDefault="00CD4E3F" w:rsidP="00CD4E3F">
      <w:pPr>
        <w:spacing w:after="0" w:line="240" w:lineRule="auto"/>
        <w:ind w:left="0"/>
        <w:jc w:val="left"/>
        <w:rPr>
          <w:rFonts w:eastAsia="Calibri"/>
          <w:b/>
          <w:color w:val="336699"/>
          <w:sz w:val="20"/>
          <w:szCs w:val="16"/>
          <w:lang w:eastAsia="x-none"/>
        </w:rPr>
      </w:pPr>
    </w:p>
    <w:p w14:paraId="3B390ADB" w14:textId="77777777" w:rsidR="00CD4E3F" w:rsidRPr="00212651" w:rsidRDefault="00CD4E3F" w:rsidP="00CD4E3F">
      <w:pPr>
        <w:pStyle w:val="Heading2"/>
        <w:spacing w:after="0"/>
        <w:ind w:left="540" w:right="657" w:hanging="540"/>
        <w:rPr>
          <w:rFonts w:eastAsia="Calibri"/>
        </w:rPr>
      </w:pPr>
      <w:bookmarkStart w:id="72" w:name="_Toc531948219"/>
      <w:bookmarkStart w:id="73" w:name="_Toc531949646"/>
      <w:bookmarkStart w:id="74" w:name="_Toc31959169"/>
      <w:bookmarkStart w:id="75" w:name="_Toc31962070"/>
      <w:bookmarkStart w:id="76" w:name="_Toc31962120"/>
      <w:r>
        <w:rPr>
          <w:rFonts w:eastAsia="Calibri"/>
          <w:lang w:val="en-US"/>
        </w:rPr>
        <w:t>OWASP -</w:t>
      </w:r>
      <w:bookmarkEnd w:id="72"/>
      <w:bookmarkEnd w:id="73"/>
      <w:r w:rsidRPr="00514F83">
        <w:t xml:space="preserve"> </w:t>
      </w:r>
      <w:r w:rsidRPr="00514F83">
        <w:rPr>
          <w:rFonts w:eastAsia="Calibri"/>
          <w:lang w:val="en-US"/>
        </w:rPr>
        <w:t>API8:2019 Injection</w:t>
      </w:r>
      <w:bookmarkEnd w:id="74"/>
      <w:bookmarkEnd w:id="75"/>
      <w:bookmarkEnd w:id="76"/>
    </w:p>
    <w:p w14:paraId="16623DBE" w14:textId="77777777" w:rsidR="00CD4E3F" w:rsidRDefault="00CD4E3F" w:rsidP="00CD4E3F">
      <w:pPr>
        <w:pStyle w:val="BodyContent"/>
        <w:ind w:right="657"/>
        <w:rPr>
          <w:rFonts w:asciiTheme="minorHAnsi" w:hAnsiTheme="minorHAnsi" w:cstheme="minorHAnsi"/>
          <w:sz w:val="20"/>
          <w:szCs w:val="20"/>
        </w:rPr>
      </w:pPr>
    </w:p>
    <w:p w14:paraId="51E74EC1" w14:textId="77777777" w:rsidR="00CD4E3F" w:rsidRDefault="00CD4E3F" w:rsidP="00CD4E3F">
      <w:pPr>
        <w:pStyle w:val="BodyContent"/>
        <w:ind w:right="657"/>
      </w:pPr>
      <w:r w:rsidRPr="00514F83">
        <w:rPr>
          <w:rFonts w:asciiTheme="minorHAnsi" w:eastAsia="Times New Roman" w:hAnsiTheme="minorHAnsi" w:cstheme="minorHAnsi"/>
          <w:color w:val="auto"/>
          <w:sz w:val="20"/>
          <w:szCs w:val="20"/>
          <w:lang w:eastAsia="fr-FR"/>
        </w:rPr>
        <w:t>Injection flaws, such as SQL, NoSQL, Command Injection, etc., occur when untrusted data is sent to an interpreter as part of a command or query. The attacker’s malicious data can trick the interpreter into executing unintended commands or accessing data without proper authorization.</w:t>
      </w:r>
      <w:r>
        <w:t xml:space="preserve"> </w:t>
      </w:r>
    </w:p>
    <w:p w14:paraId="31C52CD0"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514F83">
        <w:rPr>
          <w:rFonts w:asciiTheme="minorHAnsi" w:hAnsiTheme="minorHAnsi" w:cstheme="minorHAnsi"/>
          <w:sz w:val="20"/>
          <w:szCs w:val="20"/>
        </w:rPr>
        <w:t xml:space="preserve">API8:2019 Injection </w:t>
      </w:r>
      <w:r w:rsidRPr="001E6354">
        <w:rPr>
          <w:rFonts w:asciiTheme="minorHAnsi" w:hAnsiTheme="minorHAnsi" w:cstheme="minorHAnsi"/>
          <w:sz w:val="20"/>
          <w:szCs w:val="20"/>
        </w:rPr>
        <w:t>rules that had any findings in this application</w:t>
      </w:r>
    </w:p>
    <w:tbl>
      <w:tblPr>
        <w:tblStyle w:val="GridTable1Light-Accent1"/>
        <w:tblW w:w="9000" w:type="dxa"/>
        <w:tblLayout w:type="fixed"/>
        <w:tblLook w:val="04A0" w:firstRow="1" w:lastRow="0" w:firstColumn="1" w:lastColumn="0" w:noHBand="0" w:noVBand="1"/>
        <w:tblDescription w:val="TABLE;RULES_LIST_STATISTICS_RATIO;METRICS=API8-2019"/>
      </w:tblPr>
      <w:tblGrid>
        <w:gridCol w:w="4585"/>
        <w:gridCol w:w="1440"/>
        <w:gridCol w:w="1530"/>
        <w:gridCol w:w="1445"/>
      </w:tblGrid>
      <w:tr w:rsidR="00CD4E3F" w:rsidRPr="00AC5F7C" w14:paraId="23A68780"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7454F436"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7A29B4D9"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2D0BE524"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3C6256BE"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6A39B24C"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A8F01F"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5A10BF0F"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F7E8E9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5305500"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719C06B6"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79EA85"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5A26D32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E7F22B0"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E62712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69C1AF85"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9BA65A3"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4ED9D8E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662388F"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120935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46570947"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6777AA0"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70A828E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E35615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60E4D89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D5411F1"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40BC781"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22F16A1F"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280DAF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445CF5F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5D4119E6" w14:textId="77777777" w:rsidR="00CD4E3F" w:rsidRDefault="00CD4E3F" w:rsidP="00CD4E3F">
      <w:pPr>
        <w:pStyle w:val="BodyContent"/>
        <w:ind w:right="657"/>
        <w:rPr>
          <w:rFonts w:asciiTheme="minorHAnsi" w:hAnsiTheme="minorHAnsi" w:cstheme="minorHAnsi"/>
          <w:sz w:val="20"/>
          <w:szCs w:val="20"/>
        </w:rPr>
      </w:pPr>
    </w:p>
    <w:p w14:paraId="258B741C" w14:textId="77777777" w:rsidR="00CD4E3F" w:rsidRDefault="00CD4E3F" w:rsidP="00CD4E3F">
      <w:pPr>
        <w:spacing w:after="0" w:line="240" w:lineRule="auto"/>
        <w:ind w:left="0"/>
        <w:jc w:val="left"/>
        <w:rPr>
          <w:i/>
          <w:sz w:val="14"/>
        </w:rPr>
      </w:pPr>
      <w:r>
        <w:rPr>
          <w:i/>
          <w:sz w:val="14"/>
        </w:rPr>
        <w:t xml:space="preserve">Table 10: </w:t>
      </w:r>
      <w:r w:rsidRPr="00514F83">
        <w:rPr>
          <w:i/>
          <w:sz w:val="14"/>
        </w:rPr>
        <w:t xml:space="preserve">API8:2019 Injection </w:t>
      </w:r>
      <w:r>
        <w:rPr>
          <w:i/>
          <w:sz w:val="14"/>
        </w:rPr>
        <w:t>rules</w:t>
      </w:r>
    </w:p>
    <w:p w14:paraId="71F20AB2" w14:textId="77777777" w:rsidR="00CD4E3F" w:rsidRDefault="00CD4E3F" w:rsidP="00CD4E3F">
      <w:pPr>
        <w:spacing w:after="0" w:line="240" w:lineRule="auto"/>
        <w:ind w:left="0"/>
        <w:jc w:val="left"/>
        <w:rPr>
          <w:i/>
          <w:sz w:val="14"/>
        </w:rPr>
      </w:pPr>
      <w:r>
        <w:rPr>
          <w:i/>
          <w:sz w:val="14"/>
        </w:rPr>
        <w:br w:type="page"/>
      </w:r>
    </w:p>
    <w:p w14:paraId="6D91352A" w14:textId="77777777" w:rsidR="00CD4E3F" w:rsidRPr="00212651" w:rsidRDefault="00CD4E3F" w:rsidP="00CD4E3F">
      <w:pPr>
        <w:pStyle w:val="Heading2"/>
        <w:spacing w:after="0"/>
        <w:ind w:left="540" w:right="657" w:hanging="540"/>
        <w:rPr>
          <w:rFonts w:eastAsia="Calibri"/>
        </w:rPr>
      </w:pPr>
      <w:bookmarkStart w:id="77" w:name="_Toc531865307"/>
      <w:bookmarkStart w:id="78" w:name="_Toc531949436"/>
      <w:bookmarkStart w:id="79" w:name="_Toc531949647"/>
      <w:bookmarkStart w:id="80" w:name="_Toc31959170"/>
      <w:bookmarkStart w:id="81" w:name="_Toc31962071"/>
      <w:bookmarkStart w:id="82" w:name="_Toc31962121"/>
      <w:r>
        <w:rPr>
          <w:rFonts w:eastAsia="Calibri"/>
          <w:lang w:val="en-US"/>
        </w:rPr>
        <w:lastRenderedPageBreak/>
        <w:t>OWASP -</w:t>
      </w:r>
      <w:bookmarkEnd w:id="77"/>
      <w:bookmarkEnd w:id="78"/>
      <w:bookmarkEnd w:id="79"/>
      <w:r w:rsidRPr="002F1FC0">
        <w:t xml:space="preserve"> </w:t>
      </w:r>
      <w:r w:rsidRPr="002F1FC0">
        <w:rPr>
          <w:rFonts w:eastAsia="Calibri"/>
          <w:lang w:val="en-US"/>
        </w:rPr>
        <w:t>API9:2019 Improper Assets Management</w:t>
      </w:r>
      <w:bookmarkEnd w:id="80"/>
      <w:bookmarkEnd w:id="81"/>
      <w:bookmarkEnd w:id="82"/>
    </w:p>
    <w:p w14:paraId="76B178AD" w14:textId="77777777" w:rsidR="00CD4E3F" w:rsidRDefault="00CD4E3F" w:rsidP="00CD4E3F">
      <w:pPr>
        <w:pStyle w:val="BodyContent"/>
        <w:ind w:right="657"/>
        <w:rPr>
          <w:rFonts w:asciiTheme="minorHAnsi" w:hAnsiTheme="minorHAnsi" w:cstheme="minorHAnsi"/>
          <w:sz w:val="20"/>
          <w:szCs w:val="20"/>
        </w:rPr>
      </w:pPr>
    </w:p>
    <w:p w14:paraId="116F7EC2" w14:textId="77777777" w:rsidR="00CD4E3F" w:rsidRDefault="00CD4E3F" w:rsidP="00CD4E3F">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APIs tend to expose more endpoints than traditional web applications, making proper and updated documentation highly important. Proper hosts and deployed API versions inventory also play an important role to mitigate issues such as deprecated API versions and exposed debug endpoints.</w:t>
      </w:r>
    </w:p>
    <w:p w14:paraId="7D5EA054"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 xml:space="preserve">API9:2019 Improper Assets Management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9-2019"/>
      </w:tblPr>
      <w:tblGrid>
        <w:gridCol w:w="4675"/>
        <w:gridCol w:w="1440"/>
        <w:gridCol w:w="1530"/>
        <w:gridCol w:w="1355"/>
      </w:tblGrid>
      <w:tr w:rsidR="00CD4E3F" w:rsidRPr="00AC5F7C" w14:paraId="63C82CAB"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675" w:type="dxa"/>
            <w:shd w:val="clear" w:color="auto" w:fill="DBE5F1" w:themeFill="accent1" w:themeFillTint="33"/>
            <w:vAlign w:val="center"/>
          </w:tcPr>
          <w:p w14:paraId="3239BE23"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C4015DC"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1938E42"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355" w:type="dxa"/>
            <w:shd w:val="clear" w:color="auto" w:fill="DBE5F1" w:themeFill="accent1" w:themeFillTint="33"/>
            <w:vAlign w:val="center"/>
          </w:tcPr>
          <w:p w14:paraId="44C56533"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21FB6E66"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11667F7B"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24353F9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29D6512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DF3832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1D4F4E0B"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45C702DD"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7EC5C0E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03858DD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59E848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7E5C6106"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0671C069"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54EF2966"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614232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7D95FEC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2C880B96"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390314B2"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463DD1B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4CA27C1F"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10807EA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42FFF7ED"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675" w:type="dxa"/>
          </w:tcPr>
          <w:p w14:paraId="7A314C6F"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504E4173"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531ADD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355" w:type="dxa"/>
          </w:tcPr>
          <w:p w14:paraId="3DE63159"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70D71BB5" w14:textId="77777777" w:rsidR="00CD4E3F" w:rsidRDefault="00CD4E3F" w:rsidP="00CD4E3F">
      <w:pPr>
        <w:pStyle w:val="BodyContent"/>
        <w:ind w:right="657"/>
        <w:rPr>
          <w:rFonts w:asciiTheme="minorHAnsi" w:hAnsiTheme="minorHAnsi" w:cstheme="minorHAnsi"/>
          <w:sz w:val="20"/>
          <w:szCs w:val="20"/>
        </w:rPr>
      </w:pPr>
    </w:p>
    <w:p w14:paraId="074EDC14" w14:textId="77777777" w:rsidR="00CD4E3F" w:rsidRDefault="00CD4E3F" w:rsidP="00CD4E3F">
      <w:pPr>
        <w:spacing w:after="0" w:line="240" w:lineRule="auto"/>
        <w:ind w:left="0"/>
        <w:jc w:val="left"/>
        <w:rPr>
          <w:i/>
          <w:sz w:val="14"/>
        </w:rPr>
      </w:pPr>
      <w:r>
        <w:rPr>
          <w:i/>
          <w:sz w:val="14"/>
        </w:rPr>
        <w:t xml:space="preserve">Table 10: </w:t>
      </w:r>
      <w:r w:rsidRPr="002F1FC0">
        <w:rPr>
          <w:i/>
          <w:sz w:val="14"/>
        </w:rPr>
        <w:t>API9:2019 Improper Assets Management</w:t>
      </w:r>
      <w:r>
        <w:rPr>
          <w:i/>
          <w:sz w:val="14"/>
        </w:rPr>
        <w:t xml:space="preserve"> rules</w:t>
      </w:r>
    </w:p>
    <w:p w14:paraId="775D9F56" w14:textId="77777777" w:rsidR="00CD4E3F" w:rsidRDefault="00CD4E3F" w:rsidP="00CD4E3F">
      <w:pPr>
        <w:spacing w:after="0" w:line="240" w:lineRule="auto"/>
        <w:ind w:left="0"/>
        <w:jc w:val="left"/>
        <w:rPr>
          <w:rFonts w:asciiTheme="minorHAnsi" w:eastAsia="Perpetua" w:hAnsiTheme="minorHAnsi" w:cstheme="minorHAnsi"/>
          <w:color w:val="000000"/>
          <w:sz w:val="20"/>
          <w:lang w:eastAsia="en-US"/>
        </w:rPr>
      </w:pPr>
    </w:p>
    <w:p w14:paraId="5DB6AFA9" w14:textId="77777777" w:rsidR="00CD4E3F" w:rsidRDefault="00CD4E3F" w:rsidP="00CD4E3F">
      <w:pPr>
        <w:spacing w:after="0" w:line="240" w:lineRule="auto"/>
        <w:ind w:left="0"/>
        <w:jc w:val="left"/>
        <w:rPr>
          <w:rFonts w:asciiTheme="minorHAnsi" w:eastAsia="Perpetua" w:hAnsiTheme="minorHAnsi" w:cstheme="minorHAnsi"/>
          <w:color w:val="000000"/>
          <w:sz w:val="20"/>
          <w:lang w:eastAsia="en-US"/>
        </w:rPr>
      </w:pPr>
    </w:p>
    <w:p w14:paraId="447DC554" w14:textId="77777777" w:rsidR="00CD4E3F" w:rsidRDefault="00CD4E3F" w:rsidP="00CD4E3F">
      <w:pPr>
        <w:spacing w:after="0" w:line="240" w:lineRule="auto"/>
        <w:ind w:left="0"/>
        <w:jc w:val="left"/>
        <w:rPr>
          <w:rFonts w:asciiTheme="minorHAnsi" w:eastAsia="Perpetua" w:hAnsiTheme="minorHAnsi" w:cstheme="minorHAnsi"/>
          <w:color w:val="000000"/>
          <w:sz w:val="20"/>
          <w:lang w:eastAsia="en-US"/>
        </w:rPr>
      </w:pPr>
    </w:p>
    <w:p w14:paraId="280806AD" w14:textId="77777777" w:rsidR="00CD4E3F" w:rsidRPr="00212651" w:rsidRDefault="00CD4E3F" w:rsidP="00CD4E3F">
      <w:pPr>
        <w:pStyle w:val="Heading2"/>
        <w:spacing w:after="0"/>
        <w:ind w:left="540" w:right="657" w:hanging="540"/>
        <w:rPr>
          <w:rFonts w:eastAsia="Calibri"/>
        </w:rPr>
      </w:pPr>
      <w:bookmarkStart w:id="83" w:name="_Toc531948221"/>
      <w:bookmarkStart w:id="84" w:name="_Toc531949648"/>
      <w:bookmarkStart w:id="85" w:name="_Toc31959171"/>
      <w:bookmarkStart w:id="86" w:name="_Toc31962072"/>
      <w:bookmarkStart w:id="87" w:name="_Toc31962122"/>
      <w:r>
        <w:rPr>
          <w:rFonts w:eastAsia="Calibri"/>
          <w:lang w:val="en-US"/>
        </w:rPr>
        <w:t>OWASP -</w:t>
      </w:r>
      <w:bookmarkEnd w:id="83"/>
      <w:bookmarkEnd w:id="84"/>
      <w:r w:rsidRPr="002F1FC0">
        <w:t xml:space="preserve"> </w:t>
      </w:r>
      <w:r w:rsidRPr="002F1FC0">
        <w:rPr>
          <w:rFonts w:eastAsia="Calibri"/>
          <w:lang w:val="en-US"/>
        </w:rPr>
        <w:t>API10:2019 Insufficient Logging &amp; Monitoring</w:t>
      </w:r>
      <w:bookmarkEnd w:id="85"/>
      <w:bookmarkEnd w:id="86"/>
      <w:bookmarkEnd w:id="87"/>
    </w:p>
    <w:p w14:paraId="56F4E88C" w14:textId="77777777" w:rsidR="00CD4E3F" w:rsidRDefault="00CD4E3F" w:rsidP="00CD4E3F">
      <w:pPr>
        <w:pStyle w:val="BodyContent"/>
        <w:ind w:right="657"/>
        <w:rPr>
          <w:rFonts w:asciiTheme="minorHAnsi" w:hAnsiTheme="minorHAnsi" w:cstheme="minorHAnsi"/>
          <w:sz w:val="20"/>
          <w:szCs w:val="20"/>
        </w:rPr>
      </w:pPr>
    </w:p>
    <w:p w14:paraId="0C8A2A90" w14:textId="77777777" w:rsidR="00CD4E3F" w:rsidRDefault="00CD4E3F" w:rsidP="00CD4E3F">
      <w:pPr>
        <w:pStyle w:val="BodyContent"/>
        <w:ind w:right="657"/>
        <w:rPr>
          <w:rFonts w:asciiTheme="minorHAnsi" w:hAnsiTheme="minorHAnsi" w:cstheme="minorHAnsi"/>
          <w:sz w:val="20"/>
          <w:szCs w:val="20"/>
        </w:rPr>
      </w:pPr>
      <w:r w:rsidRPr="002F1FC0">
        <w:rPr>
          <w:rFonts w:asciiTheme="minorHAnsi" w:hAnsiTheme="minorHAnsi" w:cstheme="minorHAnsi"/>
          <w:sz w:val="20"/>
          <w:szCs w:val="20"/>
        </w:rPr>
        <w:t xml:space="preserve">Insufficient logging and monitoring, coupled with missing or ineffective integration with incident response, allows attackers to further attack systems, maintain persistence, pivot to more systems to tamper with, extract, or destroy data. Most breach studies demonstrate the time to detect a breach is over 200 days, typically detected by external parties rather than internal processes or monitoring. </w:t>
      </w:r>
    </w:p>
    <w:p w14:paraId="2B8F98C7" w14:textId="77777777" w:rsidR="00CD4E3F" w:rsidRDefault="00CD4E3F" w:rsidP="00CD4E3F">
      <w:pPr>
        <w:pStyle w:val="BodyContent"/>
        <w:ind w:right="657"/>
        <w:rPr>
          <w:rFonts w:asciiTheme="minorHAnsi" w:hAnsiTheme="minorHAnsi" w:cstheme="minorHAnsi"/>
          <w:sz w:val="20"/>
          <w:szCs w:val="20"/>
        </w:rPr>
      </w:pPr>
      <w:r>
        <w:rPr>
          <w:rFonts w:asciiTheme="minorHAnsi" w:hAnsiTheme="minorHAnsi" w:cstheme="minorHAnsi"/>
          <w:sz w:val="20"/>
          <w:szCs w:val="20"/>
        </w:rPr>
        <w:t xml:space="preserve">List of </w:t>
      </w:r>
      <w:r w:rsidRPr="002F1FC0">
        <w:rPr>
          <w:rFonts w:asciiTheme="minorHAnsi" w:hAnsiTheme="minorHAnsi" w:cstheme="minorHAnsi"/>
          <w:sz w:val="20"/>
          <w:szCs w:val="20"/>
        </w:rPr>
        <w:t xml:space="preserve">API10:2019 Insufficient Logging &amp; Monitoring </w:t>
      </w:r>
      <w:r w:rsidRPr="001E6354">
        <w:rPr>
          <w:rFonts w:asciiTheme="minorHAnsi" w:hAnsiTheme="minorHAnsi" w:cstheme="minorHAnsi"/>
          <w:sz w:val="20"/>
          <w:szCs w:val="20"/>
        </w:rPr>
        <w:t>rules that had any findings in this application</w:t>
      </w:r>
      <w:r>
        <w:rPr>
          <w:rFonts w:asciiTheme="minorHAnsi" w:hAnsiTheme="minorHAnsi" w:cstheme="minorHAnsi"/>
          <w:sz w:val="20"/>
          <w:szCs w:val="20"/>
        </w:rPr>
        <w:t xml:space="preserve"> -</w:t>
      </w:r>
    </w:p>
    <w:tbl>
      <w:tblPr>
        <w:tblStyle w:val="GridTable1Light-Accent1"/>
        <w:tblW w:w="9000" w:type="dxa"/>
        <w:tblLayout w:type="fixed"/>
        <w:tblLook w:val="04A0" w:firstRow="1" w:lastRow="0" w:firstColumn="1" w:lastColumn="0" w:noHBand="0" w:noVBand="1"/>
        <w:tblDescription w:val="TABLE;RULES_LIST_STATISTICS_RATIO;METRICS=API10-2019"/>
      </w:tblPr>
      <w:tblGrid>
        <w:gridCol w:w="4585"/>
        <w:gridCol w:w="1440"/>
        <w:gridCol w:w="1530"/>
        <w:gridCol w:w="1445"/>
      </w:tblGrid>
      <w:tr w:rsidR="00CD4E3F" w:rsidRPr="00AC5F7C" w14:paraId="1B9F2261" w14:textId="77777777" w:rsidTr="00D43E60">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EE4C231" w14:textId="77777777" w:rsidR="00CD4E3F" w:rsidRPr="00FC19A1" w:rsidRDefault="00CD4E3F" w:rsidP="00D43E60">
            <w:pPr>
              <w:ind w:left="330" w:right="657"/>
              <w:jc w:val="left"/>
              <w:rPr>
                <w:rFonts w:ascii="Open Sans" w:hAnsi="Open Sans" w:cs="Open Sans"/>
              </w:rPr>
            </w:pPr>
            <w:r>
              <w:rPr>
                <w:rFonts w:ascii="Open Sans" w:hAnsi="Open Sans" w:cs="Open Sans"/>
              </w:rPr>
              <w:t xml:space="preserve">CAST </w:t>
            </w:r>
            <w:r w:rsidRPr="00FC19A1">
              <w:rPr>
                <w:rFonts w:ascii="Open Sans" w:hAnsi="Open Sans" w:cs="Open Sans"/>
              </w:rPr>
              <w:t>Rules</w:t>
            </w:r>
          </w:p>
        </w:tc>
        <w:tc>
          <w:tcPr>
            <w:tcW w:w="1440" w:type="dxa"/>
            <w:shd w:val="clear" w:color="auto" w:fill="DBE5F1" w:themeFill="accent1" w:themeFillTint="33"/>
            <w:vAlign w:val="center"/>
          </w:tcPr>
          <w:p w14:paraId="68FA989B" w14:textId="77777777" w:rsidR="00CD4E3F" w:rsidRPr="00AC5F7C" w:rsidRDefault="00CD4E3F" w:rsidP="00D43E60">
            <w:pPr>
              <w:ind w:lef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Total </w:t>
            </w:r>
            <w:r w:rsidRPr="00E8205B">
              <w:rPr>
                <w:rFonts w:ascii="Open Sans" w:hAnsi="Open Sans" w:cs="Open Sans"/>
                <w:b w:val="0"/>
              </w:rPr>
              <w:t>Vulnerabilities</w:t>
            </w:r>
          </w:p>
        </w:tc>
        <w:tc>
          <w:tcPr>
            <w:tcW w:w="1530" w:type="dxa"/>
            <w:shd w:val="clear" w:color="auto" w:fill="DBE5F1" w:themeFill="accent1" w:themeFillTint="33"/>
            <w:vAlign w:val="center"/>
          </w:tcPr>
          <w:p w14:paraId="70BD6519" w14:textId="77777777" w:rsidR="00CD4E3F" w:rsidRPr="00AC5F7C"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Pr>
                <w:rFonts w:ascii="Open Sans" w:hAnsi="Open Sans" w:cs="Open Sans"/>
                <w:b w:val="0"/>
              </w:rPr>
              <w:t xml:space="preserve">Added </w:t>
            </w:r>
            <w:r w:rsidRPr="00E8205B">
              <w:rPr>
                <w:rFonts w:ascii="Open Sans" w:hAnsi="Open Sans" w:cs="Open Sans"/>
                <w:b w:val="0"/>
              </w:rPr>
              <w:t>Vulnerabilities</w:t>
            </w:r>
          </w:p>
        </w:tc>
        <w:tc>
          <w:tcPr>
            <w:tcW w:w="1445" w:type="dxa"/>
            <w:shd w:val="clear" w:color="auto" w:fill="DBE5F1" w:themeFill="accent1" w:themeFillTint="33"/>
            <w:vAlign w:val="center"/>
          </w:tcPr>
          <w:p w14:paraId="2CDC546A" w14:textId="77777777" w:rsidR="00CD4E3F" w:rsidRPr="00934956" w:rsidRDefault="00CD4E3F" w:rsidP="00D43E60">
            <w:pPr>
              <w:ind w:left="-18" w:right="-18"/>
              <w:jc w:val="center"/>
              <w:cnfStyle w:val="100000000000" w:firstRow="1" w:lastRow="0" w:firstColumn="0" w:lastColumn="0" w:oddVBand="0" w:evenVBand="0" w:oddHBand="0" w:evenHBand="0" w:firstRowFirstColumn="0" w:firstRowLastColumn="0" w:lastRowFirstColumn="0" w:lastRowLastColumn="0"/>
              <w:rPr>
                <w:rFonts w:ascii="Open Sans" w:hAnsi="Open Sans" w:cs="Open Sans"/>
                <w:b w:val="0"/>
              </w:rPr>
            </w:pPr>
            <w:r w:rsidRPr="00934956">
              <w:rPr>
                <w:rFonts w:ascii="Open Sans" w:hAnsi="Open Sans" w:cs="Open Sans"/>
                <w:b w:val="0"/>
              </w:rPr>
              <w:t xml:space="preserve">Removed </w:t>
            </w:r>
            <w:r w:rsidRPr="00E8205B">
              <w:rPr>
                <w:rFonts w:ascii="Open Sans" w:hAnsi="Open Sans" w:cs="Open Sans"/>
                <w:b w:val="0"/>
              </w:rPr>
              <w:t>Vulnerabilities</w:t>
            </w:r>
          </w:p>
        </w:tc>
      </w:tr>
      <w:tr w:rsidR="00CD4E3F" w:rsidRPr="00CA2066" w14:paraId="18C158D3"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2F69BBC"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1</w:t>
            </w:r>
          </w:p>
        </w:tc>
        <w:tc>
          <w:tcPr>
            <w:tcW w:w="1440" w:type="dxa"/>
          </w:tcPr>
          <w:p w14:paraId="09C1537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58ACB43B"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48B22C2"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7BE7C69E"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C79634E"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2</w:t>
            </w:r>
          </w:p>
        </w:tc>
        <w:tc>
          <w:tcPr>
            <w:tcW w:w="1440" w:type="dxa"/>
          </w:tcPr>
          <w:p w14:paraId="67E37A34"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CD4190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0FD1BA6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419B1F02"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5BBA220"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3</w:t>
            </w:r>
          </w:p>
        </w:tc>
        <w:tc>
          <w:tcPr>
            <w:tcW w:w="1440" w:type="dxa"/>
          </w:tcPr>
          <w:p w14:paraId="0A474985"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6BDC2704"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7D1AB07"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BAE221B"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701661E"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4</w:t>
            </w:r>
          </w:p>
        </w:tc>
        <w:tc>
          <w:tcPr>
            <w:tcW w:w="1440" w:type="dxa"/>
          </w:tcPr>
          <w:p w14:paraId="0BB7774D"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186875C1"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7A7A2A1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r w:rsidR="00CD4E3F" w:rsidRPr="00CA2066" w14:paraId="349A1221" w14:textId="77777777" w:rsidTr="00D43E60">
        <w:trPr>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25F26A0" w14:textId="77777777" w:rsidR="00CD4E3F" w:rsidRPr="007675B2" w:rsidRDefault="00CD4E3F" w:rsidP="00D43E60">
            <w:pPr>
              <w:ind w:right="657"/>
              <w:jc w:val="left"/>
              <w:rPr>
                <w:rFonts w:ascii="Open Sans" w:hAnsi="Open Sans" w:cs="Open Sans"/>
                <w:b w:val="0"/>
              </w:rPr>
            </w:pPr>
            <w:r>
              <w:rPr>
                <w:rFonts w:ascii="Open Sans" w:hAnsi="Open Sans" w:cs="Open Sans"/>
                <w:b w:val="0"/>
              </w:rPr>
              <w:t>Rule 5</w:t>
            </w:r>
          </w:p>
        </w:tc>
        <w:tc>
          <w:tcPr>
            <w:tcW w:w="1440" w:type="dxa"/>
          </w:tcPr>
          <w:p w14:paraId="3759802C"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530" w:type="dxa"/>
          </w:tcPr>
          <w:p w14:paraId="7F96ECBA"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c>
          <w:tcPr>
            <w:tcW w:w="1445" w:type="dxa"/>
          </w:tcPr>
          <w:p w14:paraId="5C04861E" w14:textId="77777777" w:rsidR="00CD4E3F" w:rsidRPr="00CA2066"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ascii="Open Sans" w:hAnsi="Open Sans" w:cs="Open Sans"/>
              </w:rPr>
            </w:pPr>
            <w:r>
              <w:rPr>
                <w:rFonts w:ascii="Open Sans" w:hAnsi="Open Sans" w:cs="Open Sans"/>
              </w:rPr>
              <w:t>0</w:t>
            </w:r>
          </w:p>
        </w:tc>
      </w:tr>
    </w:tbl>
    <w:p w14:paraId="15B63EAD" w14:textId="77777777" w:rsidR="00CD4E3F" w:rsidRDefault="00CD4E3F" w:rsidP="00CD4E3F">
      <w:pPr>
        <w:pStyle w:val="BodyContent"/>
        <w:ind w:right="657"/>
        <w:rPr>
          <w:rFonts w:asciiTheme="minorHAnsi" w:hAnsiTheme="minorHAnsi" w:cstheme="minorHAnsi"/>
          <w:sz w:val="20"/>
          <w:szCs w:val="20"/>
        </w:rPr>
      </w:pPr>
    </w:p>
    <w:p w14:paraId="0B8F3FA7" w14:textId="77777777" w:rsidR="00CD4E3F" w:rsidRDefault="00CD4E3F" w:rsidP="00CD4E3F">
      <w:pPr>
        <w:spacing w:after="0" w:line="240" w:lineRule="auto"/>
        <w:ind w:left="0"/>
        <w:jc w:val="left"/>
        <w:rPr>
          <w:rFonts w:asciiTheme="minorHAnsi" w:eastAsia="Perpetua" w:hAnsiTheme="minorHAnsi" w:cstheme="minorHAnsi"/>
          <w:color w:val="000000"/>
          <w:sz w:val="20"/>
          <w:lang w:eastAsia="en-US"/>
        </w:rPr>
      </w:pPr>
      <w:r>
        <w:rPr>
          <w:i/>
          <w:sz w:val="14"/>
        </w:rPr>
        <w:t xml:space="preserve">Table 12: </w:t>
      </w:r>
      <w:r w:rsidRPr="002F1FC0">
        <w:rPr>
          <w:i/>
          <w:sz w:val="14"/>
        </w:rPr>
        <w:t>API10:2019 Insufficient Logging &amp; Monitoring</w:t>
      </w:r>
      <w:r>
        <w:rPr>
          <w:i/>
          <w:sz w:val="14"/>
        </w:rPr>
        <w:t xml:space="preserve"> rules</w:t>
      </w:r>
    </w:p>
    <w:p w14:paraId="1189A41D" w14:textId="77777777" w:rsidR="00CD4E3F" w:rsidRDefault="00CD4E3F" w:rsidP="00CD4E3F">
      <w:pPr>
        <w:spacing w:after="0" w:line="240" w:lineRule="auto"/>
        <w:ind w:left="0"/>
        <w:jc w:val="left"/>
        <w:rPr>
          <w:rFonts w:asciiTheme="minorHAnsi" w:eastAsia="Perpetua" w:hAnsiTheme="minorHAnsi" w:cstheme="minorHAnsi"/>
          <w:color w:val="000000"/>
          <w:sz w:val="20"/>
          <w:lang w:eastAsia="en-US"/>
        </w:rPr>
      </w:pPr>
    </w:p>
    <w:p w14:paraId="6869BA15" w14:textId="77777777" w:rsidR="00CD4E3F" w:rsidRPr="00F772DA" w:rsidRDefault="00CD4E3F" w:rsidP="00CD4E3F">
      <w:pPr>
        <w:pStyle w:val="BodyContent"/>
        <w:ind w:right="657"/>
        <w:rPr>
          <w:rFonts w:asciiTheme="minorHAnsi" w:hAnsiTheme="minorHAnsi" w:cstheme="minorHAnsi"/>
          <w:sz w:val="20"/>
          <w:szCs w:val="20"/>
        </w:rPr>
      </w:pPr>
    </w:p>
    <w:p w14:paraId="7C38E484" w14:textId="77777777" w:rsidR="00CD4E3F" w:rsidRPr="00CD4E3F" w:rsidRDefault="00CD4E3F" w:rsidP="00CD4E3F"/>
    <w:p w14:paraId="6E3FF599" w14:textId="2E9827B8" w:rsidR="0017201B" w:rsidRDefault="0017201B" w:rsidP="0017201B">
      <w:pPr>
        <w:pStyle w:val="Heading1"/>
        <w:rPr>
          <w:rFonts w:asciiTheme="minorHAnsi" w:hAnsiTheme="minorHAnsi"/>
          <w:sz w:val="20"/>
        </w:rPr>
      </w:pPr>
      <w:bookmarkStart w:id="88" w:name="_Toc525042462"/>
      <w:bookmarkStart w:id="89" w:name="_Toc531865338"/>
      <w:bookmarkStart w:id="90" w:name="_Toc531953766"/>
      <w:bookmarkStart w:id="91" w:name="_Toc25309957"/>
      <w:bookmarkStart w:id="92" w:name="_Toc31962073"/>
      <w:bookmarkStart w:id="93" w:name="_Toc31962123"/>
      <w:r>
        <w:lastRenderedPageBreak/>
        <w:t>Security Violation Details</w:t>
      </w:r>
      <w:bookmarkEnd w:id="88"/>
      <w:bookmarkEnd w:id="89"/>
      <w:bookmarkEnd w:id="90"/>
      <w:bookmarkEnd w:id="91"/>
      <w:bookmarkEnd w:id="92"/>
      <w:bookmarkEnd w:id="93"/>
    </w:p>
    <w:p w14:paraId="46CCF756" w14:textId="1005CE49" w:rsidR="00442DF6" w:rsidRP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94" w:name="_Toc531865339"/>
      <w:bookmarkStart w:id="95" w:name="_Toc531953767"/>
      <w:bookmarkStart w:id="96" w:name="_Toc25309958"/>
      <w:bookmarkStart w:id="97" w:name="_Toc31962074"/>
      <w:bookmarkStart w:id="98" w:name="_Toc31962124"/>
      <w:r w:rsidRPr="00442DF6">
        <w:rPr>
          <w:b w:val="0"/>
          <w:lang w:val="en-US"/>
        </w:rPr>
        <w:t xml:space="preserve">OWASP </w:t>
      </w:r>
      <w:bookmarkEnd w:id="94"/>
      <w:bookmarkEnd w:id="95"/>
      <w:bookmarkEnd w:id="96"/>
      <w:r w:rsidR="0048080E" w:rsidRPr="0048080E">
        <w:rPr>
          <w:b w:val="0"/>
          <w:lang w:val="en-US"/>
        </w:rPr>
        <w:t>API1:2019 Broken Object Level Authorization</w:t>
      </w:r>
      <w:bookmarkEnd w:id="97"/>
      <w:bookmarkEnd w:id="9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2019,COUNT=50"/>
      </w:tblPr>
      <w:tblGrid>
        <w:gridCol w:w="9917"/>
      </w:tblGrid>
      <w:tr w:rsidR="00442DF6" w:rsidRPr="00640A15" w14:paraId="27C3E862"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81E26D1"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7B85652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B6C3E1"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698DE61B" w14:textId="77777777" w:rsidTr="00640A15">
        <w:trPr>
          <w:trHeight w:val="294"/>
        </w:trPr>
        <w:tc>
          <w:tcPr>
            <w:tcW w:w="5000" w:type="pct"/>
            <w:shd w:val="clear" w:color="auto" w:fill="auto"/>
            <w:hideMark/>
          </w:tcPr>
          <w:p w14:paraId="47858D63"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1478863"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73B451" w14:textId="77777777" w:rsidR="003C20DB" w:rsidRDefault="003C20DB" w:rsidP="00132BFE">
            <w:pPr>
              <w:spacing w:after="0" w:line="240" w:lineRule="auto"/>
              <w:ind w:right="657"/>
              <w:jc w:val="left"/>
              <w:rPr>
                <w:sz w:val="16"/>
                <w:szCs w:val="16"/>
              </w:rPr>
            </w:pPr>
          </w:p>
          <w:p w14:paraId="3F82A02C" w14:textId="0047EDA0" w:rsidR="003C20DB" w:rsidRPr="00640A15" w:rsidRDefault="003C20DB" w:rsidP="00132BFE">
            <w:pPr>
              <w:spacing w:after="0" w:line="240" w:lineRule="auto"/>
              <w:ind w:right="657"/>
              <w:jc w:val="left"/>
              <w:rPr>
                <w:sz w:val="16"/>
                <w:szCs w:val="16"/>
              </w:rPr>
            </w:pPr>
          </w:p>
        </w:tc>
      </w:tr>
    </w:tbl>
    <w:p w14:paraId="1C29B6E8" w14:textId="7B4ACBD7" w:rsidR="003C20DB" w:rsidRPr="00442DF6" w:rsidRDefault="003C20DB" w:rsidP="003C20DB">
      <w:pPr>
        <w:pStyle w:val="Heading2"/>
        <w:numPr>
          <w:ilvl w:val="1"/>
          <w:numId w:val="46"/>
        </w:numPr>
        <w:tabs>
          <w:tab w:val="clear" w:pos="432"/>
          <w:tab w:val="num" w:pos="-1605"/>
        </w:tabs>
        <w:spacing w:after="0"/>
        <w:ind w:left="540" w:right="657" w:hanging="540"/>
        <w:rPr>
          <w:b w:val="0"/>
          <w:lang w:val="en-US"/>
        </w:rPr>
      </w:pPr>
      <w:bookmarkStart w:id="99" w:name="_Toc531865340"/>
      <w:bookmarkStart w:id="100" w:name="_Toc531953768"/>
      <w:bookmarkStart w:id="101" w:name="_Toc25309959"/>
      <w:bookmarkStart w:id="102" w:name="_Toc31962075"/>
      <w:bookmarkStart w:id="103" w:name="_Toc31962125"/>
      <w:r w:rsidRPr="00442DF6">
        <w:rPr>
          <w:b w:val="0"/>
          <w:lang w:val="en-US"/>
        </w:rPr>
        <w:t xml:space="preserve">OWASP </w:t>
      </w:r>
      <w:bookmarkEnd w:id="99"/>
      <w:bookmarkEnd w:id="100"/>
      <w:bookmarkEnd w:id="101"/>
      <w:r w:rsidR="0048080E" w:rsidRPr="0048080E">
        <w:rPr>
          <w:b w:val="0"/>
          <w:lang w:val="en-US"/>
        </w:rPr>
        <w:t>API2:2019 Broken User Authentication</w:t>
      </w:r>
      <w:bookmarkEnd w:id="102"/>
      <w:bookmarkEnd w:id="10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2-2019,COUNT=50"/>
      </w:tblPr>
      <w:tblGrid>
        <w:gridCol w:w="9917"/>
      </w:tblGrid>
      <w:tr w:rsidR="003C20DB" w:rsidRPr="00640A15" w14:paraId="3C43A1B7"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075AAA4B" w14:textId="77777777" w:rsidR="003C20DB" w:rsidRPr="00640A15" w:rsidRDefault="003C20DB" w:rsidP="00EB32CE">
            <w:pPr>
              <w:spacing w:after="0" w:line="240" w:lineRule="auto"/>
              <w:ind w:right="657"/>
              <w:jc w:val="left"/>
              <w:rPr>
                <w:b w:val="0"/>
                <w:bCs w:val="0"/>
                <w:color w:val="auto"/>
                <w:szCs w:val="18"/>
                <w:lang w:val="en-GB"/>
              </w:rPr>
            </w:pPr>
            <w:r w:rsidRPr="00640A15">
              <w:rPr>
                <w:szCs w:val="18"/>
              </w:rPr>
              <w:t>Object name</w:t>
            </w:r>
          </w:p>
        </w:tc>
      </w:tr>
      <w:tr w:rsidR="003C20DB" w:rsidRPr="00640A15" w14:paraId="4E858FF2"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99FB23D" w14:textId="77777777" w:rsidR="003C20DB" w:rsidRPr="00640A15" w:rsidRDefault="003C20DB" w:rsidP="00EB32CE">
            <w:pPr>
              <w:spacing w:after="0" w:line="240" w:lineRule="auto"/>
              <w:ind w:right="657"/>
              <w:jc w:val="left"/>
              <w:rPr>
                <w:b/>
                <w:sz w:val="16"/>
                <w:szCs w:val="16"/>
              </w:rPr>
            </w:pPr>
            <w:r w:rsidRPr="00640A15">
              <w:rPr>
                <w:sz w:val="16"/>
                <w:szCs w:val="16"/>
              </w:rPr>
              <w:t>Violation #1</w:t>
            </w:r>
          </w:p>
        </w:tc>
      </w:tr>
      <w:tr w:rsidR="003C20DB" w:rsidRPr="00640A15" w14:paraId="3B82ADF9" w14:textId="77777777" w:rsidTr="00EB32CE">
        <w:trPr>
          <w:trHeight w:val="294"/>
        </w:trPr>
        <w:tc>
          <w:tcPr>
            <w:tcW w:w="5000" w:type="pct"/>
            <w:shd w:val="clear" w:color="auto" w:fill="auto"/>
            <w:hideMark/>
          </w:tcPr>
          <w:p w14:paraId="74F0232F" w14:textId="77777777" w:rsidR="003C20DB" w:rsidRPr="00640A15" w:rsidRDefault="003C20DB" w:rsidP="00EB32CE">
            <w:pPr>
              <w:spacing w:after="0" w:line="240" w:lineRule="auto"/>
              <w:ind w:right="657"/>
              <w:jc w:val="left"/>
              <w:rPr>
                <w:b/>
                <w:sz w:val="16"/>
                <w:szCs w:val="16"/>
              </w:rPr>
            </w:pPr>
            <w:r w:rsidRPr="00640A15">
              <w:rPr>
                <w:sz w:val="16"/>
                <w:szCs w:val="16"/>
              </w:rPr>
              <w:t>….</w:t>
            </w:r>
          </w:p>
        </w:tc>
      </w:tr>
    </w:tbl>
    <w:p w14:paraId="110CF07F" w14:textId="4F3A417B"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04" w:name="_Toc531865341"/>
      <w:bookmarkStart w:id="105" w:name="_Toc531953769"/>
      <w:bookmarkStart w:id="106" w:name="_Toc25309960"/>
      <w:bookmarkStart w:id="107" w:name="_Toc31962076"/>
      <w:bookmarkStart w:id="108" w:name="_Toc31962126"/>
      <w:r w:rsidRPr="00442DF6">
        <w:rPr>
          <w:b w:val="0"/>
          <w:lang w:val="en-US"/>
        </w:rPr>
        <w:t xml:space="preserve">OWASP </w:t>
      </w:r>
      <w:bookmarkEnd w:id="104"/>
      <w:bookmarkEnd w:id="105"/>
      <w:bookmarkEnd w:id="106"/>
      <w:r w:rsidR="002633A8" w:rsidRPr="002633A8">
        <w:rPr>
          <w:b w:val="0"/>
          <w:lang w:val="en-US"/>
        </w:rPr>
        <w:t>API3:2019 Excessive Data Exposure</w:t>
      </w:r>
      <w:bookmarkEnd w:id="107"/>
      <w:bookmarkEnd w:id="108"/>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3-2019,COUNT=50"/>
      </w:tblPr>
      <w:tblGrid>
        <w:gridCol w:w="9784"/>
      </w:tblGrid>
      <w:tr w:rsidR="00442DF6" w:rsidRPr="00640A15" w14:paraId="54EACD1C" w14:textId="77777777" w:rsidTr="00A50114">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69149025"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FDA5FD9"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4ECB7F2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2449BCEB" w14:textId="77777777" w:rsidTr="00A50114">
        <w:trPr>
          <w:trHeight w:val="296"/>
        </w:trPr>
        <w:tc>
          <w:tcPr>
            <w:tcW w:w="5000" w:type="pct"/>
            <w:shd w:val="clear" w:color="auto" w:fill="auto"/>
            <w:hideMark/>
          </w:tcPr>
          <w:p w14:paraId="279BEFC2" w14:textId="77777777" w:rsidR="00442DF6" w:rsidRPr="00640A15" w:rsidRDefault="00442DF6" w:rsidP="00132BFE">
            <w:pPr>
              <w:spacing w:after="0" w:line="240" w:lineRule="auto"/>
              <w:ind w:right="657"/>
              <w:jc w:val="left"/>
              <w:rPr>
                <w:b/>
                <w:sz w:val="16"/>
                <w:szCs w:val="16"/>
              </w:rPr>
            </w:pPr>
            <w:r w:rsidRPr="00640A15">
              <w:rPr>
                <w:sz w:val="16"/>
                <w:szCs w:val="16"/>
              </w:rPr>
              <w:t>….</w:t>
            </w:r>
          </w:p>
        </w:tc>
      </w:tr>
      <w:tr w:rsidR="003C20DB" w:rsidRPr="00640A15" w14:paraId="1F8F98E5" w14:textId="77777777" w:rsidTr="00A50114">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2DD9A378" w14:textId="77777777" w:rsidR="003C20DB" w:rsidRDefault="003C20DB" w:rsidP="00132BFE">
            <w:pPr>
              <w:spacing w:after="0" w:line="240" w:lineRule="auto"/>
              <w:ind w:right="657"/>
              <w:jc w:val="left"/>
              <w:rPr>
                <w:sz w:val="16"/>
                <w:szCs w:val="16"/>
              </w:rPr>
            </w:pPr>
          </w:p>
          <w:p w14:paraId="50834E63" w14:textId="77777777" w:rsidR="003C20DB" w:rsidRDefault="003C20DB" w:rsidP="00132BFE">
            <w:pPr>
              <w:spacing w:after="0" w:line="240" w:lineRule="auto"/>
              <w:ind w:right="657"/>
              <w:jc w:val="left"/>
              <w:rPr>
                <w:sz w:val="16"/>
                <w:szCs w:val="16"/>
              </w:rPr>
            </w:pPr>
          </w:p>
          <w:p w14:paraId="3D3B1B35" w14:textId="77777777" w:rsidR="003C20DB" w:rsidRPr="00640A15" w:rsidRDefault="003C20DB" w:rsidP="00132BFE">
            <w:pPr>
              <w:spacing w:after="0" w:line="240" w:lineRule="auto"/>
              <w:ind w:right="657"/>
              <w:jc w:val="left"/>
              <w:rPr>
                <w:sz w:val="16"/>
                <w:szCs w:val="16"/>
              </w:rPr>
            </w:pPr>
          </w:p>
        </w:tc>
      </w:tr>
      <w:tr w:rsidR="003C20DB" w:rsidRPr="00640A15" w14:paraId="6E929DA0" w14:textId="77777777" w:rsidTr="00A50114">
        <w:trPr>
          <w:trHeight w:val="296"/>
        </w:trPr>
        <w:tc>
          <w:tcPr>
            <w:tcW w:w="5000" w:type="pct"/>
            <w:shd w:val="clear" w:color="auto" w:fill="auto"/>
          </w:tcPr>
          <w:p w14:paraId="39C5A689" w14:textId="77777777" w:rsidR="003C20DB" w:rsidRDefault="003C20DB" w:rsidP="00132BFE">
            <w:pPr>
              <w:spacing w:after="0" w:line="240" w:lineRule="auto"/>
              <w:ind w:right="657"/>
              <w:jc w:val="left"/>
              <w:rPr>
                <w:sz w:val="16"/>
                <w:szCs w:val="16"/>
              </w:rPr>
            </w:pPr>
          </w:p>
        </w:tc>
      </w:tr>
    </w:tbl>
    <w:p w14:paraId="3CA9B0AA" w14:textId="2741C6D5" w:rsidR="00A3431E" w:rsidRDefault="00A3431E" w:rsidP="00A3431E">
      <w:pPr>
        <w:pStyle w:val="Heading2"/>
        <w:numPr>
          <w:ilvl w:val="1"/>
          <w:numId w:val="46"/>
        </w:numPr>
        <w:tabs>
          <w:tab w:val="clear" w:pos="432"/>
          <w:tab w:val="num" w:pos="-1605"/>
        </w:tabs>
        <w:spacing w:after="0"/>
        <w:ind w:left="540" w:right="657" w:hanging="540"/>
        <w:rPr>
          <w:b w:val="0"/>
          <w:lang w:val="en-US"/>
        </w:rPr>
      </w:pPr>
      <w:bookmarkStart w:id="109" w:name="_Toc531865342"/>
      <w:bookmarkStart w:id="110" w:name="_Toc531953770"/>
      <w:bookmarkStart w:id="111" w:name="_Toc25309961"/>
      <w:bookmarkStart w:id="112" w:name="_Toc31962077"/>
      <w:bookmarkStart w:id="113" w:name="_Toc31962127"/>
      <w:r w:rsidRPr="00442DF6">
        <w:rPr>
          <w:b w:val="0"/>
          <w:lang w:val="en-US"/>
        </w:rPr>
        <w:t xml:space="preserve">OWASP </w:t>
      </w:r>
      <w:bookmarkEnd w:id="109"/>
      <w:bookmarkEnd w:id="110"/>
      <w:bookmarkEnd w:id="111"/>
      <w:r w:rsidR="002633A8" w:rsidRPr="002633A8">
        <w:rPr>
          <w:b w:val="0"/>
          <w:lang w:val="en-US"/>
        </w:rPr>
        <w:t>API4:2019 Lack of Resources &amp; Rate Limiting</w:t>
      </w:r>
      <w:bookmarkEnd w:id="112"/>
      <w:bookmarkEnd w:id="113"/>
    </w:p>
    <w:tbl>
      <w:tblPr>
        <w:tblStyle w:val="GridTable5Dark-Accent1"/>
        <w:tblpPr w:leftFromText="180" w:rightFromText="180" w:vertAnchor="text" w:horzAnchor="margin" w:tblpY="89"/>
        <w:tblW w:w="493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4-2019,COUNT=50"/>
      </w:tblPr>
      <w:tblGrid>
        <w:gridCol w:w="9784"/>
      </w:tblGrid>
      <w:tr w:rsidR="00A3431E" w:rsidRPr="00640A15" w14:paraId="61678C6C" w14:textId="77777777" w:rsidTr="005B6DE1">
        <w:trPr>
          <w:cnfStyle w:val="100000000000" w:firstRow="1" w:lastRow="0" w:firstColumn="0" w:lastColumn="0" w:oddVBand="0" w:evenVBand="0" w:oddHBand="0" w:evenHBand="0" w:firstRowFirstColumn="0" w:firstRowLastColumn="0" w:lastRowFirstColumn="0" w:lastRowLastColumn="0"/>
          <w:trHeight w:val="296"/>
        </w:trPr>
        <w:tc>
          <w:tcPr>
            <w:tcW w:w="5000" w:type="pct"/>
            <w:hideMark/>
          </w:tcPr>
          <w:p w14:paraId="54EB494A" w14:textId="77777777" w:rsidR="00A3431E" w:rsidRPr="00640A15" w:rsidRDefault="00A3431E" w:rsidP="005B6DE1">
            <w:pPr>
              <w:spacing w:after="0" w:line="240" w:lineRule="auto"/>
              <w:ind w:right="657"/>
              <w:jc w:val="left"/>
              <w:rPr>
                <w:b w:val="0"/>
                <w:bCs w:val="0"/>
                <w:color w:val="auto"/>
                <w:szCs w:val="18"/>
                <w:lang w:val="en-GB"/>
              </w:rPr>
            </w:pPr>
            <w:r w:rsidRPr="00640A15">
              <w:rPr>
                <w:szCs w:val="18"/>
              </w:rPr>
              <w:t>Object name</w:t>
            </w:r>
          </w:p>
        </w:tc>
      </w:tr>
      <w:tr w:rsidR="00A3431E" w:rsidRPr="00640A15" w14:paraId="2957E500"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hideMark/>
          </w:tcPr>
          <w:p w14:paraId="5C8304B1" w14:textId="77777777" w:rsidR="00A3431E" w:rsidRPr="00640A15" w:rsidRDefault="00A3431E" w:rsidP="005B6DE1">
            <w:pPr>
              <w:spacing w:after="0" w:line="240" w:lineRule="auto"/>
              <w:ind w:right="657"/>
              <w:jc w:val="left"/>
              <w:rPr>
                <w:b/>
                <w:sz w:val="16"/>
                <w:szCs w:val="16"/>
              </w:rPr>
            </w:pPr>
            <w:r w:rsidRPr="00640A15">
              <w:rPr>
                <w:sz w:val="16"/>
                <w:szCs w:val="16"/>
              </w:rPr>
              <w:t>Violation #1</w:t>
            </w:r>
          </w:p>
        </w:tc>
      </w:tr>
      <w:tr w:rsidR="00A3431E" w:rsidRPr="00640A15" w14:paraId="0A27C28B" w14:textId="77777777" w:rsidTr="005B6DE1">
        <w:trPr>
          <w:trHeight w:val="296"/>
        </w:trPr>
        <w:tc>
          <w:tcPr>
            <w:tcW w:w="5000" w:type="pct"/>
            <w:shd w:val="clear" w:color="auto" w:fill="auto"/>
            <w:hideMark/>
          </w:tcPr>
          <w:p w14:paraId="2BF8FDA7" w14:textId="77777777" w:rsidR="00A3431E" w:rsidRPr="00640A15" w:rsidRDefault="00A3431E" w:rsidP="005B6DE1">
            <w:pPr>
              <w:spacing w:after="0" w:line="240" w:lineRule="auto"/>
              <w:ind w:right="657"/>
              <w:jc w:val="left"/>
              <w:rPr>
                <w:b/>
                <w:sz w:val="16"/>
                <w:szCs w:val="16"/>
              </w:rPr>
            </w:pPr>
            <w:r w:rsidRPr="00640A15">
              <w:rPr>
                <w:sz w:val="16"/>
                <w:szCs w:val="16"/>
              </w:rPr>
              <w:t>….</w:t>
            </w:r>
          </w:p>
        </w:tc>
      </w:tr>
      <w:tr w:rsidR="00A3431E" w:rsidRPr="00640A15" w14:paraId="25B4E284" w14:textId="77777777" w:rsidTr="005B6DE1">
        <w:trPr>
          <w:cnfStyle w:val="000000100000" w:firstRow="0" w:lastRow="0" w:firstColumn="0" w:lastColumn="0" w:oddVBand="0" w:evenVBand="0" w:oddHBand="1" w:evenHBand="0" w:firstRowFirstColumn="0" w:firstRowLastColumn="0" w:lastRowFirstColumn="0" w:lastRowLastColumn="0"/>
          <w:trHeight w:val="296"/>
        </w:trPr>
        <w:tc>
          <w:tcPr>
            <w:tcW w:w="5000" w:type="pct"/>
            <w:shd w:val="clear" w:color="auto" w:fill="auto"/>
          </w:tcPr>
          <w:p w14:paraId="325EFDED" w14:textId="77777777" w:rsidR="00A3431E" w:rsidRDefault="00A3431E" w:rsidP="005B6DE1">
            <w:pPr>
              <w:spacing w:after="0" w:line="240" w:lineRule="auto"/>
              <w:ind w:right="657"/>
              <w:jc w:val="left"/>
              <w:rPr>
                <w:sz w:val="16"/>
                <w:szCs w:val="16"/>
              </w:rPr>
            </w:pPr>
          </w:p>
          <w:p w14:paraId="0140461E" w14:textId="77777777" w:rsidR="00A3431E" w:rsidRDefault="00A3431E" w:rsidP="005B6DE1">
            <w:pPr>
              <w:spacing w:after="0" w:line="240" w:lineRule="auto"/>
              <w:ind w:right="657"/>
              <w:jc w:val="left"/>
              <w:rPr>
                <w:sz w:val="16"/>
                <w:szCs w:val="16"/>
              </w:rPr>
            </w:pPr>
          </w:p>
          <w:p w14:paraId="19CE9849" w14:textId="77777777" w:rsidR="00A3431E" w:rsidRPr="00640A15" w:rsidRDefault="00A3431E" w:rsidP="005B6DE1">
            <w:pPr>
              <w:spacing w:after="0" w:line="240" w:lineRule="auto"/>
              <w:ind w:right="657"/>
              <w:jc w:val="left"/>
              <w:rPr>
                <w:sz w:val="16"/>
                <w:szCs w:val="16"/>
              </w:rPr>
            </w:pPr>
          </w:p>
        </w:tc>
      </w:tr>
    </w:tbl>
    <w:p w14:paraId="14D5DC8A" w14:textId="696FF283" w:rsidR="00A50114" w:rsidRDefault="00A50114" w:rsidP="00A50114">
      <w:pPr>
        <w:pStyle w:val="Heading2"/>
        <w:numPr>
          <w:ilvl w:val="1"/>
          <w:numId w:val="46"/>
        </w:numPr>
        <w:tabs>
          <w:tab w:val="clear" w:pos="432"/>
          <w:tab w:val="num" w:pos="-1605"/>
        </w:tabs>
        <w:spacing w:after="0"/>
        <w:ind w:left="540" w:right="657" w:hanging="540"/>
        <w:rPr>
          <w:b w:val="0"/>
          <w:lang w:val="en-US"/>
        </w:rPr>
      </w:pPr>
      <w:bookmarkStart w:id="114" w:name="_Toc531865343"/>
      <w:bookmarkStart w:id="115" w:name="_Toc531953771"/>
      <w:bookmarkStart w:id="116" w:name="_Toc25309962"/>
      <w:bookmarkStart w:id="117" w:name="_Toc31962078"/>
      <w:bookmarkStart w:id="118" w:name="_Toc31962128"/>
      <w:r>
        <w:rPr>
          <w:b w:val="0"/>
          <w:lang w:val="en-US"/>
        </w:rPr>
        <w:t>O</w:t>
      </w:r>
      <w:r w:rsidRPr="00442DF6">
        <w:rPr>
          <w:b w:val="0"/>
          <w:lang w:val="en-US"/>
        </w:rPr>
        <w:t xml:space="preserve">WASP </w:t>
      </w:r>
      <w:bookmarkEnd w:id="114"/>
      <w:bookmarkEnd w:id="115"/>
      <w:bookmarkEnd w:id="116"/>
      <w:r w:rsidR="008A3868" w:rsidRPr="008A3868">
        <w:rPr>
          <w:b w:val="0"/>
          <w:lang w:val="en-US"/>
        </w:rPr>
        <w:t>API5:2019 Broken Function Level Authorization</w:t>
      </w:r>
      <w:bookmarkEnd w:id="117"/>
      <w:bookmarkEnd w:id="118"/>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5-2019,COUNT=50"/>
      </w:tblPr>
      <w:tblGrid>
        <w:gridCol w:w="9917"/>
      </w:tblGrid>
      <w:tr w:rsidR="00A50114" w:rsidRPr="00640A15" w14:paraId="4D8D3084" w14:textId="77777777" w:rsidTr="00EB32CE">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B7A4A9C" w14:textId="77777777" w:rsidR="00A50114" w:rsidRPr="00640A15" w:rsidRDefault="00A50114" w:rsidP="00EB32CE">
            <w:pPr>
              <w:spacing w:after="0" w:line="240" w:lineRule="auto"/>
              <w:ind w:right="657"/>
              <w:jc w:val="left"/>
              <w:rPr>
                <w:b w:val="0"/>
                <w:bCs w:val="0"/>
                <w:color w:val="auto"/>
                <w:szCs w:val="18"/>
                <w:lang w:val="en-GB"/>
              </w:rPr>
            </w:pPr>
            <w:r w:rsidRPr="00640A15">
              <w:rPr>
                <w:szCs w:val="18"/>
              </w:rPr>
              <w:t>Object name</w:t>
            </w:r>
          </w:p>
        </w:tc>
      </w:tr>
      <w:tr w:rsidR="00A50114" w:rsidRPr="00640A15" w14:paraId="3FDFD747"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3C8B1CE2" w14:textId="77777777" w:rsidR="00A50114" w:rsidRPr="00640A15" w:rsidRDefault="00A50114" w:rsidP="00EB32CE">
            <w:pPr>
              <w:spacing w:after="0" w:line="240" w:lineRule="auto"/>
              <w:ind w:right="657"/>
              <w:jc w:val="left"/>
              <w:rPr>
                <w:b/>
                <w:sz w:val="16"/>
                <w:szCs w:val="16"/>
              </w:rPr>
            </w:pPr>
            <w:r w:rsidRPr="00640A15">
              <w:rPr>
                <w:sz w:val="16"/>
                <w:szCs w:val="16"/>
              </w:rPr>
              <w:t>Violation #1</w:t>
            </w:r>
          </w:p>
        </w:tc>
      </w:tr>
      <w:tr w:rsidR="00A50114" w:rsidRPr="00640A15" w14:paraId="413A8A93" w14:textId="77777777" w:rsidTr="00EB32CE">
        <w:trPr>
          <w:trHeight w:val="294"/>
        </w:trPr>
        <w:tc>
          <w:tcPr>
            <w:tcW w:w="5000" w:type="pct"/>
            <w:shd w:val="clear" w:color="auto" w:fill="auto"/>
            <w:hideMark/>
          </w:tcPr>
          <w:p w14:paraId="09529C15" w14:textId="77777777" w:rsidR="00A50114" w:rsidRPr="00640A15" w:rsidRDefault="00A50114" w:rsidP="00EB32CE">
            <w:pPr>
              <w:spacing w:after="0" w:line="240" w:lineRule="auto"/>
              <w:ind w:right="657"/>
              <w:jc w:val="left"/>
              <w:rPr>
                <w:b/>
                <w:sz w:val="16"/>
                <w:szCs w:val="16"/>
              </w:rPr>
            </w:pPr>
            <w:r w:rsidRPr="00640A15">
              <w:rPr>
                <w:sz w:val="16"/>
                <w:szCs w:val="16"/>
              </w:rPr>
              <w:t>….</w:t>
            </w:r>
          </w:p>
        </w:tc>
      </w:tr>
      <w:tr w:rsidR="00A50114" w:rsidRPr="00640A15" w14:paraId="096C006C" w14:textId="77777777" w:rsidTr="00EB32CE">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DE30509" w14:textId="77777777" w:rsidR="00A50114" w:rsidRDefault="00A50114" w:rsidP="00EB32CE">
            <w:pPr>
              <w:spacing w:after="0" w:line="240" w:lineRule="auto"/>
              <w:ind w:right="657"/>
              <w:jc w:val="left"/>
              <w:rPr>
                <w:sz w:val="16"/>
                <w:szCs w:val="16"/>
              </w:rPr>
            </w:pPr>
          </w:p>
          <w:p w14:paraId="09453018" w14:textId="77777777" w:rsidR="00A50114" w:rsidRDefault="00A50114" w:rsidP="00EB32CE">
            <w:pPr>
              <w:spacing w:after="0" w:line="240" w:lineRule="auto"/>
              <w:ind w:right="657"/>
              <w:jc w:val="left"/>
              <w:rPr>
                <w:sz w:val="16"/>
                <w:szCs w:val="16"/>
              </w:rPr>
            </w:pPr>
          </w:p>
          <w:p w14:paraId="3E52CC14" w14:textId="77777777" w:rsidR="00A50114" w:rsidRPr="00640A15" w:rsidRDefault="00A50114" w:rsidP="00EB32CE">
            <w:pPr>
              <w:spacing w:after="0" w:line="240" w:lineRule="auto"/>
              <w:ind w:right="657"/>
              <w:jc w:val="left"/>
              <w:rPr>
                <w:sz w:val="16"/>
                <w:szCs w:val="16"/>
              </w:rPr>
            </w:pPr>
          </w:p>
        </w:tc>
      </w:tr>
    </w:tbl>
    <w:p w14:paraId="3872FF9E" w14:textId="6DB1F584"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19" w:name="_Toc531865344"/>
      <w:bookmarkStart w:id="120" w:name="_Toc531953772"/>
      <w:bookmarkStart w:id="121" w:name="_Toc25309963"/>
      <w:bookmarkStart w:id="122" w:name="_Toc31962079"/>
      <w:bookmarkStart w:id="123" w:name="_Toc31962129"/>
      <w:r w:rsidRPr="00442DF6">
        <w:rPr>
          <w:b w:val="0"/>
          <w:lang w:val="en-US"/>
        </w:rPr>
        <w:t xml:space="preserve">OWASP </w:t>
      </w:r>
      <w:bookmarkEnd w:id="119"/>
      <w:bookmarkEnd w:id="120"/>
      <w:bookmarkEnd w:id="121"/>
      <w:r w:rsidR="00EC4528" w:rsidRPr="00EC4528">
        <w:rPr>
          <w:b w:val="0"/>
          <w:lang w:val="en-US"/>
        </w:rPr>
        <w:t>API6:2019 Mass Assignment</w:t>
      </w:r>
      <w:bookmarkEnd w:id="122"/>
      <w:bookmarkEnd w:id="123"/>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6-2019,COUNT=50"/>
      </w:tblPr>
      <w:tblGrid>
        <w:gridCol w:w="9917"/>
      </w:tblGrid>
      <w:tr w:rsidR="00442DF6" w:rsidRPr="00640A15" w14:paraId="43082B0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3B4E39B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30F5823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B6731FD"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4064B4D6" w14:textId="77777777" w:rsidTr="00640A15">
        <w:trPr>
          <w:trHeight w:val="294"/>
        </w:trPr>
        <w:tc>
          <w:tcPr>
            <w:tcW w:w="5000" w:type="pct"/>
            <w:shd w:val="clear" w:color="auto" w:fill="auto"/>
            <w:hideMark/>
          </w:tcPr>
          <w:p w14:paraId="55914083"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F9C53F8" w14:textId="6D9928E2" w:rsidR="00442DF6" w:rsidRDefault="00442DF6" w:rsidP="00442DF6">
      <w:pPr>
        <w:rPr>
          <w:rFonts w:eastAsiaTheme="minorEastAsia"/>
          <w:lang w:eastAsia="x-none"/>
        </w:rPr>
      </w:pPr>
    </w:p>
    <w:p w14:paraId="27C25C55" w14:textId="23536234" w:rsidR="00F65BAF" w:rsidRDefault="00F65BAF" w:rsidP="00442DF6">
      <w:pPr>
        <w:rPr>
          <w:rFonts w:eastAsiaTheme="minorEastAsia"/>
          <w:lang w:eastAsia="x-none"/>
        </w:rPr>
      </w:pPr>
    </w:p>
    <w:p w14:paraId="4EEF8FD1" w14:textId="164DFDB3" w:rsidR="00F65BAF" w:rsidRDefault="00F65BAF" w:rsidP="00F65BAF">
      <w:pPr>
        <w:pStyle w:val="Heading2"/>
        <w:numPr>
          <w:ilvl w:val="1"/>
          <w:numId w:val="46"/>
        </w:numPr>
        <w:tabs>
          <w:tab w:val="clear" w:pos="432"/>
          <w:tab w:val="num" w:pos="-1605"/>
        </w:tabs>
        <w:spacing w:after="0"/>
        <w:ind w:left="540" w:right="657" w:hanging="540"/>
        <w:rPr>
          <w:b w:val="0"/>
          <w:lang w:val="en-US"/>
        </w:rPr>
      </w:pPr>
      <w:bookmarkStart w:id="124" w:name="_Toc531953773"/>
      <w:bookmarkStart w:id="125" w:name="_Toc25309964"/>
      <w:bookmarkStart w:id="126" w:name="_Toc31962080"/>
      <w:bookmarkStart w:id="127" w:name="_Toc31962130"/>
      <w:r w:rsidRPr="00442DF6">
        <w:rPr>
          <w:b w:val="0"/>
          <w:lang w:val="en-US"/>
        </w:rPr>
        <w:lastRenderedPageBreak/>
        <w:t xml:space="preserve">OWASP </w:t>
      </w:r>
      <w:bookmarkEnd w:id="124"/>
      <w:bookmarkEnd w:id="125"/>
      <w:r w:rsidR="00EC4528" w:rsidRPr="00EC4528">
        <w:rPr>
          <w:b w:val="0"/>
          <w:lang w:val="en-US"/>
        </w:rPr>
        <w:t>API7:2019 Security Misconfiguration</w:t>
      </w:r>
      <w:bookmarkEnd w:id="126"/>
      <w:bookmarkEnd w:id="127"/>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7-2019,COUNT=50"/>
      </w:tblPr>
      <w:tblGrid>
        <w:gridCol w:w="9917"/>
      </w:tblGrid>
      <w:tr w:rsidR="00F65BAF" w:rsidRPr="00640A15" w14:paraId="1119AD2E"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76D2462"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4E3F74A3"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1156E91"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5326FA71" w14:textId="77777777" w:rsidTr="00690A5F">
        <w:trPr>
          <w:trHeight w:val="294"/>
        </w:trPr>
        <w:tc>
          <w:tcPr>
            <w:tcW w:w="5000" w:type="pct"/>
            <w:shd w:val="clear" w:color="auto" w:fill="auto"/>
            <w:hideMark/>
          </w:tcPr>
          <w:p w14:paraId="736A6163"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50EB39B5" w14:textId="77777777" w:rsidR="00F65BAF" w:rsidRPr="00442DF6" w:rsidRDefault="00F65BAF" w:rsidP="00442DF6">
      <w:pPr>
        <w:rPr>
          <w:rFonts w:eastAsiaTheme="minorEastAsia"/>
          <w:lang w:eastAsia="x-none"/>
        </w:rPr>
      </w:pPr>
    </w:p>
    <w:p w14:paraId="1067146E" w14:textId="632D1FB2" w:rsidR="00442DF6" w:rsidRDefault="00442DF6" w:rsidP="00442DF6">
      <w:pPr>
        <w:pStyle w:val="Heading2"/>
        <w:numPr>
          <w:ilvl w:val="1"/>
          <w:numId w:val="46"/>
        </w:numPr>
        <w:tabs>
          <w:tab w:val="clear" w:pos="432"/>
          <w:tab w:val="num" w:pos="-1605"/>
        </w:tabs>
        <w:spacing w:after="0"/>
        <w:ind w:left="540" w:right="657" w:hanging="540"/>
        <w:rPr>
          <w:b w:val="0"/>
          <w:lang w:val="en-US"/>
        </w:rPr>
      </w:pPr>
      <w:bookmarkStart w:id="128" w:name="_Toc531865345"/>
      <w:bookmarkStart w:id="129" w:name="_Toc531953774"/>
      <w:bookmarkStart w:id="130" w:name="_Toc25309965"/>
      <w:bookmarkStart w:id="131" w:name="_Toc31962081"/>
      <w:bookmarkStart w:id="132" w:name="_Toc31962131"/>
      <w:r w:rsidRPr="00442DF6">
        <w:rPr>
          <w:b w:val="0"/>
          <w:lang w:val="en-US"/>
        </w:rPr>
        <w:t xml:space="preserve">OWASP </w:t>
      </w:r>
      <w:bookmarkEnd w:id="128"/>
      <w:bookmarkEnd w:id="129"/>
      <w:bookmarkEnd w:id="130"/>
      <w:r w:rsidR="00945754" w:rsidRPr="00945754">
        <w:rPr>
          <w:b w:val="0"/>
          <w:lang w:val="en-US"/>
        </w:rPr>
        <w:t>API8:2019 Injection</w:t>
      </w:r>
      <w:bookmarkEnd w:id="131"/>
      <w:bookmarkEnd w:id="132"/>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8-2019,COUNT=50"/>
      </w:tblPr>
      <w:tblGrid>
        <w:gridCol w:w="9917"/>
      </w:tblGrid>
      <w:tr w:rsidR="00442DF6" w:rsidRPr="00640A15" w14:paraId="5225ABF7"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67736CE6"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4647E591"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A42F89A"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34579FB5" w14:textId="77777777" w:rsidTr="00640A15">
        <w:trPr>
          <w:trHeight w:val="294"/>
        </w:trPr>
        <w:tc>
          <w:tcPr>
            <w:tcW w:w="5000" w:type="pct"/>
            <w:shd w:val="clear" w:color="auto" w:fill="auto"/>
            <w:hideMark/>
          </w:tcPr>
          <w:p w14:paraId="4F3EB94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4C0142FB" w14:textId="77777777" w:rsidR="00442DF6" w:rsidRPr="00442DF6" w:rsidRDefault="00442DF6" w:rsidP="00442DF6">
      <w:pPr>
        <w:rPr>
          <w:rFonts w:eastAsiaTheme="minorEastAsia"/>
          <w:lang w:eastAsia="x-none"/>
        </w:rPr>
      </w:pPr>
    </w:p>
    <w:p w14:paraId="1B4D2B91" w14:textId="4C748387" w:rsidR="00442DF6" w:rsidRDefault="00442DF6" w:rsidP="00442DF6">
      <w:pPr>
        <w:pStyle w:val="Heading2"/>
        <w:numPr>
          <w:ilvl w:val="1"/>
          <w:numId w:val="46"/>
        </w:numPr>
        <w:tabs>
          <w:tab w:val="clear" w:pos="432"/>
          <w:tab w:val="num" w:pos="-1605"/>
        </w:tabs>
        <w:spacing w:after="0"/>
        <w:ind w:left="540" w:right="657" w:hanging="540"/>
        <w:rPr>
          <w:rFonts w:asciiTheme="minorHAnsi" w:hAnsiTheme="minorHAnsi"/>
        </w:rPr>
      </w:pPr>
      <w:bookmarkStart w:id="133" w:name="_Toc531865346"/>
      <w:bookmarkStart w:id="134" w:name="_Toc531953775"/>
      <w:bookmarkStart w:id="135" w:name="_Toc25309966"/>
      <w:bookmarkStart w:id="136" w:name="_Toc31962082"/>
      <w:bookmarkStart w:id="137" w:name="_Toc31962132"/>
      <w:r w:rsidRPr="00442DF6">
        <w:rPr>
          <w:b w:val="0"/>
          <w:lang w:val="en-US"/>
        </w:rPr>
        <w:t xml:space="preserve">OWASP </w:t>
      </w:r>
      <w:bookmarkEnd w:id="133"/>
      <w:bookmarkEnd w:id="134"/>
      <w:bookmarkEnd w:id="135"/>
      <w:r w:rsidR="00225686" w:rsidRPr="00225686">
        <w:rPr>
          <w:b w:val="0"/>
          <w:lang w:val="en-US"/>
        </w:rPr>
        <w:t>API9:2019 Improper Assets Management</w:t>
      </w:r>
      <w:bookmarkEnd w:id="136"/>
      <w:bookmarkEnd w:id="137"/>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9-2019,COUNT=50"/>
      </w:tblPr>
      <w:tblGrid>
        <w:gridCol w:w="9917"/>
      </w:tblGrid>
      <w:tr w:rsidR="00442DF6" w:rsidRPr="00640A15" w14:paraId="09D41375" w14:textId="77777777" w:rsidTr="00640A15">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258E62" w14:textId="77777777" w:rsidR="00442DF6" w:rsidRPr="00640A15" w:rsidRDefault="00442DF6" w:rsidP="00132BFE">
            <w:pPr>
              <w:spacing w:after="0" w:line="240" w:lineRule="auto"/>
              <w:ind w:right="657"/>
              <w:jc w:val="left"/>
              <w:rPr>
                <w:b w:val="0"/>
                <w:bCs w:val="0"/>
                <w:color w:val="auto"/>
                <w:szCs w:val="18"/>
                <w:lang w:val="en-GB"/>
              </w:rPr>
            </w:pPr>
            <w:r w:rsidRPr="00640A15">
              <w:rPr>
                <w:szCs w:val="18"/>
              </w:rPr>
              <w:t>Object name</w:t>
            </w:r>
          </w:p>
        </w:tc>
      </w:tr>
      <w:tr w:rsidR="00442DF6" w:rsidRPr="00640A15" w14:paraId="66E47B17" w14:textId="77777777" w:rsidTr="00640A15">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27FB186B" w14:textId="77777777" w:rsidR="00442DF6" w:rsidRPr="00640A15" w:rsidRDefault="00442DF6" w:rsidP="00132BFE">
            <w:pPr>
              <w:spacing w:after="0" w:line="240" w:lineRule="auto"/>
              <w:ind w:right="657"/>
              <w:jc w:val="left"/>
              <w:rPr>
                <w:b/>
                <w:sz w:val="16"/>
                <w:szCs w:val="16"/>
              </w:rPr>
            </w:pPr>
            <w:r w:rsidRPr="00640A15">
              <w:rPr>
                <w:sz w:val="16"/>
                <w:szCs w:val="16"/>
              </w:rPr>
              <w:t>Violation #1</w:t>
            </w:r>
          </w:p>
        </w:tc>
      </w:tr>
      <w:tr w:rsidR="00442DF6" w:rsidRPr="00640A15" w14:paraId="1941D5EA" w14:textId="77777777" w:rsidTr="00640A15">
        <w:trPr>
          <w:trHeight w:val="294"/>
        </w:trPr>
        <w:tc>
          <w:tcPr>
            <w:tcW w:w="5000" w:type="pct"/>
            <w:shd w:val="clear" w:color="auto" w:fill="auto"/>
            <w:hideMark/>
          </w:tcPr>
          <w:p w14:paraId="6653005D" w14:textId="77777777" w:rsidR="00442DF6" w:rsidRPr="00640A15" w:rsidRDefault="00442DF6" w:rsidP="00132BFE">
            <w:pPr>
              <w:spacing w:after="0" w:line="240" w:lineRule="auto"/>
              <w:ind w:right="657"/>
              <w:jc w:val="left"/>
              <w:rPr>
                <w:b/>
                <w:sz w:val="16"/>
                <w:szCs w:val="16"/>
              </w:rPr>
            </w:pPr>
            <w:r w:rsidRPr="00640A15">
              <w:rPr>
                <w:sz w:val="16"/>
                <w:szCs w:val="16"/>
              </w:rPr>
              <w:t>….</w:t>
            </w:r>
          </w:p>
        </w:tc>
      </w:tr>
    </w:tbl>
    <w:p w14:paraId="66FBAC97" w14:textId="3233A070" w:rsidR="00F65BAF" w:rsidRDefault="00F65BAF" w:rsidP="002638B2">
      <w:pPr>
        <w:pStyle w:val="BodyContent"/>
        <w:ind w:right="657"/>
        <w:rPr>
          <w:rFonts w:asciiTheme="minorHAnsi" w:hAnsiTheme="minorHAnsi" w:cstheme="minorHAnsi"/>
          <w:sz w:val="20"/>
          <w:szCs w:val="20"/>
        </w:rPr>
      </w:pPr>
    </w:p>
    <w:p w14:paraId="72A22A72" w14:textId="058802B7" w:rsidR="00F65BAF" w:rsidRDefault="00F65BAF" w:rsidP="00F65BAF">
      <w:pPr>
        <w:pStyle w:val="Heading2"/>
        <w:numPr>
          <w:ilvl w:val="1"/>
          <w:numId w:val="46"/>
        </w:numPr>
        <w:tabs>
          <w:tab w:val="clear" w:pos="432"/>
          <w:tab w:val="num" w:pos="-1605"/>
        </w:tabs>
        <w:spacing w:after="0"/>
        <w:ind w:left="540" w:right="657" w:hanging="540"/>
        <w:rPr>
          <w:rFonts w:asciiTheme="minorHAnsi" w:hAnsiTheme="minorHAnsi"/>
        </w:rPr>
      </w:pPr>
      <w:bookmarkStart w:id="138" w:name="_Toc531953776"/>
      <w:bookmarkStart w:id="139" w:name="_Toc25309967"/>
      <w:bookmarkStart w:id="140" w:name="_Toc31962083"/>
      <w:bookmarkStart w:id="141" w:name="_Toc31962133"/>
      <w:r w:rsidRPr="00442DF6">
        <w:rPr>
          <w:b w:val="0"/>
          <w:lang w:val="en-US"/>
        </w:rPr>
        <w:t xml:space="preserve">OWASP </w:t>
      </w:r>
      <w:bookmarkEnd w:id="138"/>
      <w:bookmarkEnd w:id="139"/>
      <w:r w:rsidR="002C1AA5" w:rsidRPr="002C1AA5">
        <w:rPr>
          <w:b w:val="0"/>
          <w:lang w:val="en-US"/>
        </w:rPr>
        <w:t>API10:2019 Insufficient Logging &amp; Monitoring</w:t>
      </w:r>
      <w:bookmarkEnd w:id="140"/>
      <w:bookmarkEnd w:id="141"/>
      <w:r>
        <w:rPr>
          <w:noProof/>
        </w:rPr>
        <w:tab/>
      </w:r>
    </w:p>
    <w:tbl>
      <w:tblPr>
        <w:tblStyle w:val="GridTable5Dark-Accent1"/>
        <w:tblpPr w:leftFromText="180" w:rightFromText="180" w:vertAnchor="text" w:horzAnchor="margin" w:tblpY="8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API10-2019,COUNT=50"/>
      </w:tblPr>
      <w:tblGrid>
        <w:gridCol w:w="9917"/>
      </w:tblGrid>
      <w:tr w:rsidR="00F65BAF" w:rsidRPr="00640A15" w14:paraId="79887C8B" w14:textId="77777777" w:rsidTr="00690A5F">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24343AF" w14:textId="77777777" w:rsidR="00F65BAF" w:rsidRPr="00640A15" w:rsidRDefault="00F65BAF" w:rsidP="00690A5F">
            <w:pPr>
              <w:spacing w:after="0" w:line="240" w:lineRule="auto"/>
              <w:ind w:right="657"/>
              <w:jc w:val="left"/>
              <w:rPr>
                <w:b w:val="0"/>
                <w:bCs w:val="0"/>
                <w:color w:val="auto"/>
                <w:szCs w:val="18"/>
                <w:lang w:val="en-GB"/>
              </w:rPr>
            </w:pPr>
            <w:r w:rsidRPr="00640A15">
              <w:rPr>
                <w:szCs w:val="18"/>
              </w:rPr>
              <w:t>Object name</w:t>
            </w:r>
          </w:p>
        </w:tc>
      </w:tr>
      <w:tr w:rsidR="00F65BAF" w:rsidRPr="00640A15" w14:paraId="2E2675A4" w14:textId="77777777" w:rsidTr="00690A5F">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41ED6E3" w14:textId="77777777" w:rsidR="00F65BAF" w:rsidRPr="00640A15" w:rsidRDefault="00F65BAF" w:rsidP="00690A5F">
            <w:pPr>
              <w:spacing w:after="0" w:line="240" w:lineRule="auto"/>
              <w:ind w:right="657"/>
              <w:jc w:val="left"/>
              <w:rPr>
                <w:b/>
                <w:sz w:val="16"/>
                <w:szCs w:val="16"/>
              </w:rPr>
            </w:pPr>
            <w:r w:rsidRPr="00640A15">
              <w:rPr>
                <w:sz w:val="16"/>
                <w:szCs w:val="16"/>
              </w:rPr>
              <w:t>Violation #1</w:t>
            </w:r>
          </w:p>
        </w:tc>
      </w:tr>
      <w:tr w:rsidR="00F65BAF" w:rsidRPr="00640A15" w14:paraId="71CF6C88" w14:textId="77777777" w:rsidTr="00690A5F">
        <w:trPr>
          <w:trHeight w:val="294"/>
        </w:trPr>
        <w:tc>
          <w:tcPr>
            <w:tcW w:w="5000" w:type="pct"/>
            <w:shd w:val="clear" w:color="auto" w:fill="auto"/>
            <w:hideMark/>
          </w:tcPr>
          <w:p w14:paraId="147BF0BE" w14:textId="77777777" w:rsidR="00F65BAF" w:rsidRPr="00640A15" w:rsidRDefault="00F65BAF" w:rsidP="00690A5F">
            <w:pPr>
              <w:spacing w:after="0" w:line="240" w:lineRule="auto"/>
              <w:ind w:right="657"/>
              <w:jc w:val="left"/>
              <w:rPr>
                <w:b/>
                <w:sz w:val="16"/>
                <w:szCs w:val="16"/>
              </w:rPr>
            </w:pPr>
            <w:r w:rsidRPr="00640A15">
              <w:rPr>
                <w:sz w:val="16"/>
                <w:szCs w:val="16"/>
              </w:rPr>
              <w:t>….</w:t>
            </w:r>
          </w:p>
        </w:tc>
      </w:tr>
    </w:tbl>
    <w:p w14:paraId="019EB63E" w14:textId="77777777" w:rsidR="00F65BAF" w:rsidRPr="00F772DA" w:rsidRDefault="00F65BAF"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142" w:name="_Toc531865347"/>
      <w:bookmarkStart w:id="143" w:name="_Toc531953777"/>
      <w:bookmarkStart w:id="144" w:name="_Toc25309968"/>
      <w:bookmarkStart w:id="145" w:name="_Toc31962084"/>
      <w:bookmarkStart w:id="146" w:name="_Toc31962134"/>
      <w:r>
        <w:lastRenderedPageBreak/>
        <w:t>A</w:t>
      </w:r>
      <w:r w:rsidR="00CA74F4">
        <w:t>ppendix</w:t>
      </w:r>
      <w:bookmarkEnd w:id="142"/>
      <w:bookmarkEnd w:id="143"/>
      <w:bookmarkEnd w:id="144"/>
      <w:bookmarkEnd w:id="145"/>
      <w:bookmarkEnd w:id="146"/>
      <w:r w:rsidR="00CA74F4">
        <w:t xml:space="preserve"> </w:t>
      </w:r>
    </w:p>
    <w:p w14:paraId="287B0089" w14:textId="77777777" w:rsidR="000E716A" w:rsidRDefault="000E716A" w:rsidP="000E716A">
      <w:pPr>
        <w:pStyle w:val="Heading2"/>
        <w:tabs>
          <w:tab w:val="clear" w:pos="432"/>
          <w:tab w:val="num" w:pos="-1605"/>
        </w:tabs>
        <w:spacing w:after="0"/>
        <w:ind w:left="540" w:right="657" w:hanging="540"/>
        <w:rPr>
          <w:lang w:val="en-US"/>
        </w:rPr>
      </w:pPr>
      <w:bookmarkStart w:id="147" w:name="_Toc529893221"/>
      <w:bookmarkStart w:id="148" w:name="_Toc531865348"/>
      <w:bookmarkStart w:id="149" w:name="_Toc531953778"/>
      <w:bookmarkStart w:id="150" w:name="_Toc25309969"/>
      <w:bookmarkStart w:id="151" w:name="_Toc31962085"/>
      <w:bookmarkStart w:id="152" w:name="_Toc31962135"/>
      <w:r>
        <w:rPr>
          <w:lang w:val="en-US"/>
        </w:rPr>
        <w:t>About CAST Software Intelligence</w:t>
      </w:r>
      <w:bookmarkEnd w:id="147"/>
      <w:bookmarkEnd w:id="148"/>
      <w:bookmarkEnd w:id="149"/>
      <w:bookmarkEnd w:id="150"/>
      <w:bookmarkEnd w:id="151"/>
      <w:bookmarkEnd w:id="152"/>
    </w:p>
    <w:p w14:paraId="11D05E51" w14:textId="77777777" w:rsidR="000E716A" w:rsidRDefault="000E716A" w:rsidP="000E716A">
      <w:pPr>
        <w:ind w:right="657"/>
      </w:pPr>
      <w:r w:rsidRPr="00010552">
        <w:t>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w:t>
      </w:r>
    </w:p>
    <w:p w14:paraId="01BEF50A" w14:textId="77777777" w:rsidR="000E716A" w:rsidRDefault="000E716A" w:rsidP="000E716A">
      <w:pPr>
        <w:ind w:right="657"/>
      </w:pPr>
    </w:p>
    <w:p w14:paraId="15CB292C" w14:textId="77777777" w:rsidR="000E716A" w:rsidRPr="004A59A5" w:rsidRDefault="000F11F0" w:rsidP="000E716A">
      <w:pPr>
        <w:ind w:right="657"/>
      </w:pPr>
      <w:hyperlink r:id="rId12" w:history="1">
        <w:r w:rsidR="000E716A" w:rsidRPr="00036206">
          <w:rPr>
            <w:rStyle w:val="Hyperlink"/>
          </w:rPr>
          <w:t>Click here</w:t>
        </w:r>
      </w:hyperlink>
      <w:r w:rsidR="000E716A">
        <w:t xml:space="preserve"> for more information about CAST Software Intelligence. </w:t>
      </w:r>
    </w:p>
    <w:p w14:paraId="2DF73ABB" w14:textId="77777777" w:rsidR="000E716A" w:rsidRDefault="000E716A" w:rsidP="000E716A">
      <w:pPr>
        <w:pStyle w:val="Heading2"/>
        <w:tabs>
          <w:tab w:val="clear" w:pos="432"/>
          <w:tab w:val="num" w:pos="-1605"/>
        </w:tabs>
        <w:spacing w:after="0"/>
        <w:ind w:left="540" w:right="657" w:hanging="540"/>
      </w:pPr>
      <w:bookmarkStart w:id="153" w:name="_Toc529893222"/>
      <w:bookmarkStart w:id="154" w:name="_Toc531865349"/>
      <w:bookmarkStart w:id="155" w:name="_Toc531953779"/>
      <w:bookmarkStart w:id="156" w:name="_Toc25309970"/>
      <w:bookmarkStart w:id="157" w:name="_Hlk530668761"/>
      <w:bookmarkStart w:id="158" w:name="_Toc31962086"/>
      <w:bookmarkStart w:id="159" w:name="_Toc31962136"/>
      <w:r>
        <w:rPr>
          <w:lang w:val="en-US"/>
        </w:rPr>
        <w:t>About CAST Security</w:t>
      </w:r>
      <w:bookmarkEnd w:id="153"/>
      <w:bookmarkEnd w:id="154"/>
      <w:bookmarkEnd w:id="155"/>
      <w:bookmarkEnd w:id="156"/>
      <w:bookmarkEnd w:id="158"/>
      <w:bookmarkEnd w:id="159"/>
    </w:p>
    <w:p w14:paraId="0094D5D4" w14:textId="77777777" w:rsidR="000E716A" w:rsidRDefault="000E716A" w:rsidP="000E716A">
      <w:pPr>
        <w:ind w:right="657"/>
      </w:pPr>
    </w:p>
    <w:p w14:paraId="68DBDAD7" w14:textId="77777777" w:rsidR="000E716A" w:rsidRDefault="000E716A" w:rsidP="000E716A">
      <w:pPr>
        <w:ind w:right="657"/>
      </w:pPr>
      <w:r w:rsidRPr="00BB40D4">
        <w:t xml:space="preserve">Cyber risk and </w:t>
      </w:r>
      <w:r>
        <w:t xml:space="preserve">application </w:t>
      </w:r>
      <w:r w:rsidRPr="00BB40D4">
        <w:t xml:space="preserve">security require a proactive and intelligence-driven approach. </w:t>
      </w:r>
      <w:r>
        <w:t xml:space="preserve">CAST </w:t>
      </w:r>
      <w:r w:rsidRPr="00BB40D4">
        <w:t>Software Intelligence shifts insight into security strategy blind spots before development starts.</w:t>
      </w:r>
      <w:r>
        <w:t xml:space="preserve"> With its unique ability to do dataflow and system-level analysis, CAST provides the most accurate security findings, reducing a lot of false positives. CAST Security rules are adapted from best-in-class industry standards – CISQ, CWE, and OWASP.</w:t>
      </w:r>
    </w:p>
    <w:p w14:paraId="5567461E" w14:textId="77777777" w:rsidR="000E716A" w:rsidRDefault="000E716A" w:rsidP="000E716A">
      <w:pPr>
        <w:ind w:right="657"/>
      </w:pPr>
      <w:r>
        <w:t xml:space="preserve">To find out more about CAST Security, </w:t>
      </w:r>
      <w:hyperlink r:id="rId13" w:history="1">
        <w:r w:rsidRPr="00DE3825">
          <w:rPr>
            <w:rStyle w:val="Hyperlink"/>
          </w:rPr>
          <w:t>click here</w:t>
        </w:r>
      </w:hyperlink>
      <w:r>
        <w:t>.</w:t>
      </w:r>
    </w:p>
    <w:bookmarkEnd w:id="157"/>
    <w:p w14:paraId="08B9893B" w14:textId="74C0EE18" w:rsidR="00513557" w:rsidRDefault="00513557" w:rsidP="002638B2">
      <w:pPr>
        <w:ind w:right="657"/>
        <w:rPr>
          <w:rFonts w:cs="Arial"/>
        </w:rPr>
      </w:pPr>
    </w:p>
    <w:p w14:paraId="22FD1862" w14:textId="77777777" w:rsidR="00CD4E3F" w:rsidRPr="000F3EB1" w:rsidRDefault="00CD4E3F" w:rsidP="00CD4E3F">
      <w:pPr>
        <w:pStyle w:val="Heading2"/>
        <w:tabs>
          <w:tab w:val="clear" w:pos="432"/>
          <w:tab w:val="num" w:pos="-1605"/>
        </w:tabs>
        <w:spacing w:after="0"/>
        <w:ind w:left="540" w:right="657" w:hanging="540"/>
        <w:rPr>
          <w:lang w:val="en-US"/>
        </w:rPr>
      </w:pPr>
      <w:bookmarkStart w:id="160" w:name="_Toc31959175"/>
      <w:bookmarkStart w:id="161" w:name="_Toc31962087"/>
      <w:bookmarkStart w:id="162" w:name="_Toc31962137"/>
      <w:r w:rsidRPr="000F3EB1">
        <w:rPr>
          <w:lang w:val="en-US"/>
        </w:rPr>
        <w:t xml:space="preserve">Applicability of </w:t>
      </w:r>
      <w:r>
        <w:rPr>
          <w:lang w:val="en-US"/>
        </w:rPr>
        <w:t>OWASP API 2019</w:t>
      </w:r>
      <w:r w:rsidRPr="000F3EB1">
        <w:rPr>
          <w:lang w:val="en-US"/>
        </w:rPr>
        <w:t xml:space="preserve"> in CAST Solution</w:t>
      </w:r>
      <w:bookmarkEnd w:id="160"/>
      <w:bookmarkEnd w:id="161"/>
      <w:bookmarkEnd w:id="162"/>
    </w:p>
    <w:p w14:paraId="629D1A7A" w14:textId="77777777" w:rsidR="00CD4E3F" w:rsidRDefault="00CD4E3F" w:rsidP="00CD4E3F">
      <w:pPr>
        <w:ind w:right="657"/>
        <w:rPr>
          <w:rFonts w:cs="Arial"/>
        </w:rPr>
      </w:pPr>
    </w:p>
    <w:tbl>
      <w:tblPr>
        <w:tblStyle w:val="GridTable1Light-Accent1"/>
        <w:tblW w:w="4671" w:type="pct"/>
        <w:tblLook w:val="04A0" w:firstRow="1" w:lastRow="0" w:firstColumn="1" w:lastColumn="0" w:noHBand="0" w:noVBand="1"/>
        <w:tblDescription w:val="TABLE;LIST_TAGS_DOC_BYCAT;CAT=OWASP-API-2019"/>
      </w:tblPr>
      <w:tblGrid>
        <w:gridCol w:w="2875"/>
        <w:gridCol w:w="4923"/>
        <w:gridCol w:w="1466"/>
      </w:tblGrid>
      <w:tr w:rsidR="00CD4E3F" w:rsidRPr="00CF7844" w14:paraId="6FF5BB12" w14:textId="77777777" w:rsidTr="00D43E6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shd w:val="clear" w:color="auto" w:fill="DBE5F1" w:themeFill="accent1" w:themeFillTint="33"/>
            <w:vAlign w:val="center"/>
          </w:tcPr>
          <w:p w14:paraId="400DA0F9" w14:textId="77777777" w:rsidR="00CD4E3F" w:rsidRPr="00CF7844" w:rsidRDefault="00CD4E3F" w:rsidP="00D43E60">
            <w:pPr>
              <w:ind w:left="150" w:right="657"/>
              <w:jc w:val="left"/>
              <w:rPr>
                <w:rFonts w:cs="Open Sans"/>
                <w:sz w:val="16"/>
                <w:szCs w:val="18"/>
              </w:rPr>
            </w:pPr>
            <w:r>
              <w:rPr>
                <w:rFonts w:cs="Open Sans"/>
                <w:sz w:val="16"/>
                <w:szCs w:val="18"/>
              </w:rPr>
              <w:t>Standards</w:t>
            </w:r>
          </w:p>
        </w:tc>
        <w:tc>
          <w:tcPr>
            <w:tcW w:w="2657" w:type="pct"/>
            <w:shd w:val="clear" w:color="auto" w:fill="DBE5F1" w:themeFill="accent1" w:themeFillTint="33"/>
            <w:vAlign w:val="center"/>
          </w:tcPr>
          <w:p w14:paraId="65E54473" w14:textId="77777777" w:rsidR="00CD4E3F" w:rsidRPr="00CF7844" w:rsidRDefault="00CD4E3F" w:rsidP="00D43E60">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shd w:val="clear" w:color="auto" w:fill="DBE5F1" w:themeFill="accent1" w:themeFillTint="33"/>
            <w:vAlign w:val="center"/>
          </w:tcPr>
          <w:p w14:paraId="277FE15F" w14:textId="77777777" w:rsidR="00CD4E3F" w:rsidRPr="00CF7844" w:rsidRDefault="00CD4E3F" w:rsidP="00D43E60">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CD4E3F" w:rsidRPr="00042BFE" w14:paraId="714B5166" w14:textId="77777777" w:rsidTr="00D43E60">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41169F45" w14:textId="77777777" w:rsidR="00CD4E3F" w:rsidRPr="00042BFE" w:rsidRDefault="00CD4E3F" w:rsidP="00D43E60">
            <w:pPr>
              <w:ind w:left="163" w:right="144"/>
              <w:jc w:val="left"/>
              <w:rPr>
                <w:rFonts w:cstheme="minorHAnsi"/>
                <w:b w:val="0"/>
                <w:sz w:val="16"/>
                <w:szCs w:val="18"/>
              </w:rPr>
            </w:pPr>
            <w:r w:rsidRPr="000F3EB1">
              <w:rPr>
                <w:rFonts w:cstheme="minorHAnsi"/>
                <w:b w:val="0"/>
                <w:sz w:val="16"/>
                <w:szCs w:val="18"/>
              </w:rPr>
              <w:t xml:space="preserve">API1:2019 </w:t>
            </w:r>
          </w:p>
        </w:tc>
        <w:tc>
          <w:tcPr>
            <w:tcW w:w="2657" w:type="pct"/>
          </w:tcPr>
          <w:p w14:paraId="1BE8EC1E" w14:textId="77777777" w:rsidR="00CD4E3F" w:rsidRPr="00042BFE" w:rsidRDefault="00CD4E3F" w:rsidP="00D43E60">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Object Level Authorization</w:t>
            </w:r>
          </w:p>
        </w:tc>
        <w:tc>
          <w:tcPr>
            <w:tcW w:w="791" w:type="pct"/>
          </w:tcPr>
          <w:p w14:paraId="51B6EA67" w14:textId="77777777" w:rsidR="00CD4E3F" w:rsidRPr="00042BFE"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CD4E3F" w:rsidRPr="00042BFE" w14:paraId="42DC29B6" w14:textId="77777777" w:rsidTr="00D43E60">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17EAA0A" w14:textId="77777777" w:rsidR="00CD4E3F" w:rsidRPr="00042BFE" w:rsidRDefault="00CD4E3F" w:rsidP="00D43E60">
            <w:pPr>
              <w:ind w:left="163" w:right="144"/>
              <w:jc w:val="left"/>
              <w:rPr>
                <w:rFonts w:cstheme="minorHAnsi"/>
                <w:b w:val="0"/>
                <w:sz w:val="16"/>
                <w:szCs w:val="18"/>
              </w:rPr>
            </w:pPr>
            <w:r w:rsidRPr="000F3EB1">
              <w:rPr>
                <w:rFonts w:cstheme="minorHAnsi"/>
                <w:b w:val="0"/>
                <w:sz w:val="16"/>
                <w:szCs w:val="18"/>
              </w:rPr>
              <w:t>API2:2019</w:t>
            </w:r>
          </w:p>
        </w:tc>
        <w:tc>
          <w:tcPr>
            <w:tcW w:w="2657" w:type="pct"/>
          </w:tcPr>
          <w:p w14:paraId="234E48BB" w14:textId="77777777" w:rsidR="00CD4E3F" w:rsidRPr="00042BFE" w:rsidRDefault="00CD4E3F" w:rsidP="00D43E60">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F3EB1">
              <w:rPr>
                <w:rFonts w:cstheme="minorHAnsi"/>
                <w:sz w:val="16"/>
                <w:szCs w:val="18"/>
              </w:rPr>
              <w:t>Broken User Authentication</w:t>
            </w:r>
          </w:p>
        </w:tc>
        <w:tc>
          <w:tcPr>
            <w:tcW w:w="791" w:type="pct"/>
          </w:tcPr>
          <w:p w14:paraId="0D48F498" w14:textId="77777777" w:rsidR="00CD4E3F" w:rsidRPr="00042BFE"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N</w:t>
            </w:r>
          </w:p>
        </w:tc>
      </w:tr>
      <w:tr w:rsidR="00CD4E3F" w:rsidRPr="00042BFE" w14:paraId="73FEA742" w14:textId="77777777" w:rsidTr="00D43E60">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338F154" w14:textId="77777777" w:rsidR="00CD4E3F" w:rsidRPr="00042BFE" w:rsidRDefault="00CD4E3F" w:rsidP="00D43E60">
            <w:pPr>
              <w:ind w:left="163" w:right="144"/>
              <w:jc w:val="left"/>
              <w:rPr>
                <w:rFonts w:cstheme="minorHAnsi"/>
                <w:b w:val="0"/>
                <w:sz w:val="16"/>
                <w:szCs w:val="18"/>
              </w:rPr>
            </w:pPr>
            <w:r>
              <w:rPr>
                <w:rFonts w:cstheme="minorHAnsi"/>
                <w:b w:val="0"/>
                <w:sz w:val="16"/>
                <w:szCs w:val="18"/>
              </w:rPr>
              <w:t>…</w:t>
            </w:r>
          </w:p>
        </w:tc>
        <w:tc>
          <w:tcPr>
            <w:tcW w:w="2657" w:type="pct"/>
          </w:tcPr>
          <w:p w14:paraId="0A8EDE90" w14:textId="77777777" w:rsidR="00CD4E3F" w:rsidRPr="00042BFE" w:rsidRDefault="00CD4E3F" w:rsidP="00D43E60">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c>
          <w:tcPr>
            <w:tcW w:w="791" w:type="pct"/>
          </w:tcPr>
          <w:p w14:paraId="25FCF2E3" w14:textId="77777777" w:rsidR="00CD4E3F" w:rsidRPr="00042BFE" w:rsidRDefault="00CD4E3F" w:rsidP="00D43E60">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Pr>
                <w:rFonts w:cstheme="minorHAnsi"/>
                <w:sz w:val="16"/>
                <w:szCs w:val="18"/>
              </w:rPr>
              <w:t>…</w:t>
            </w:r>
          </w:p>
        </w:tc>
      </w:tr>
    </w:tbl>
    <w:p w14:paraId="0B63830B" w14:textId="77777777" w:rsidR="00CD4E3F" w:rsidRPr="00690F72" w:rsidRDefault="00CD4E3F" w:rsidP="00CD4E3F">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97BB9" w14:textId="77777777" w:rsidR="000F11F0" w:rsidRDefault="000F11F0">
      <w:r>
        <w:separator/>
      </w:r>
    </w:p>
  </w:endnote>
  <w:endnote w:type="continuationSeparator" w:id="0">
    <w:p w14:paraId="5ED72103" w14:textId="77777777" w:rsidR="000F11F0" w:rsidRDefault="000F1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EB32CE" w:rsidRDefault="00EB32CE"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EB32CE" w:rsidRDefault="00EB32CE">
    <w:pPr>
      <w:pStyle w:val="Footer"/>
    </w:pPr>
    <w:r>
      <w:rPr>
        <w:noProof/>
        <w:lang w:eastAsia="en-US"/>
      </w:rPr>
      <w:drawing>
        <wp:inline distT="0" distB="0" distL="0" distR="0" wp14:anchorId="2591E445" wp14:editId="0A702BCF">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EB32CE" w:rsidRDefault="00EB32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3F989" w14:textId="77777777" w:rsidR="000F11F0" w:rsidRDefault="000F11F0">
      <w:r>
        <w:separator/>
      </w:r>
    </w:p>
  </w:footnote>
  <w:footnote w:type="continuationSeparator" w:id="0">
    <w:p w14:paraId="225EFDE9" w14:textId="77777777" w:rsidR="000F11F0" w:rsidRDefault="000F1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2F9238FB" w:rsidR="00EB32CE" w:rsidRPr="00501CAD" w:rsidRDefault="00EB32CE" w:rsidP="00874417">
    <w:pPr>
      <w:spacing w:after="0" w:line="240" w:lineRule="auto"/>
      <w:jc w:val="center"/>
      <w:rPr>
        <w:rFonts w:asciiTheme="majorHAnsi" w:hAnsiTheme="majorHAnsi"/>
        <w:noProof/>
        <w:sz w:val="24"/>
        <w:szCs w:val="24"/>
      </w:rPr>
    </w:pPr>
    <w:r>
      <w:rPr>
        <w:rFonts w:asciiTheme="majorHAnsi" w:hAnsiTheme="majorHAnsi"/>
        <w:noProof/>
        <w:sz w:val="20"/>
        <w:szCs w:val="24"/>
      </w:rPr>
      <w:t xml:space="preserve">OWASP </w:t>
    </w:r>
    <w:r w:rsidR="00CD4E3F">
      <w:rPr>
        <w:rFonts w:asciiTheme="majorHAnsi" w:hAnsiTheme="majorHAnsi"/>
        <w:noProof/>
        <w:sz w:val="20"/>
        <w:szCs w:val="24"/>
      </w:rPr>
      <w:t xml:space="preserve">API 2019 </w:t>
    </w:r>
    <w:r>
      <w:rPr>
        <w:rFonts w:asciiTheme="majorHAnsi" w:hAnsiTheme="majorHAnsi"/>
        <w:noProof/>
        <w:sz w:val="20"/>
        <w:szCs w:val="24"/>
      </w:rPr>
      <w:t>Top 10 Detailed Report</w:t>
    </w:r>
  </w:p>
  <w:p w14:paraId="09BF77A7" w14:textId="77777777" w:rsidR="00EB32CE" w:rsidRPr="00501CAD" w:rsidRDefault="00EB32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5076EEEA" w:rsidR="00EB32CE" w:rsidRDefault="00EB32CE"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C180DF6C"/>
    <w:lvl w:ilvl="0">
      <w:start w:val="1"/>
      <w:numFmt w:val="decimal"/>
      <w:pStyle w:val="Heading1"/>
      <w:lvlText w:val="%1."/>
      <w:lvlJc w:val="left"/>
      <w:pPr>
        <w:tabs>
          <w:tab w:val="num" w:pos="360"/>
        </w:tabs>
        <w:ind w:left="360" w:hanging="360"/>
      </w:pPr>
      <w:rPr>
        <w:rFonts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 w:numId="48">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kFAPkommE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82A"/>
    <w:rsid w:val="00020E59"/>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3EF9"/>
    <w:rsid w:val="00064C72"/>
    <w:rsid w:val="0006603C"/>
    <w:rsid w:val="00066C80"/>
    <w:rsid w:val="0006713A"/>
    <w:rsid w:val="00071E42"/>
    <w:rsid w:val="00072BC9"/>
    <w:rsid w:val="00072E18"/>
    <w:rsid w:val="00073878"/>
    <w:rsid w:val="0007537A"/>
    <w:rsid w:val="000762CD"/>
    <w:rsid w:val="00076AC5"/>
    <w:rsid w:val="00076BD1"/>
    <w:rsid w:val="000774E3"/>
    <w:rsid w:val="00077797"/>
    <w:rsid w:val="00077E1B"/>
    <w:rsid w:val="00082A37"/>
    <w:rsid w:val="00082A53"/>
    <w:rsid w:val="00082D2A"/>
    <w:rsid w:val="00083906"/>
    <w:rsid w:val="00084CA3"/>
    <w:rsid w:val="00085FA4"/>
    <w:rsid w:val="000861D5"/>
    <w:rsid w:val="00087099"/>
    <w:rsid w:val="0008719F"/>
    <w:rsid w:val="00090A76"/>
    <w:rsid w:val="0009145E"/>
    <w:rsid w:val="00091A79"/>
    <w:rsid w:val="00091ABC"/>
    <w:rsid w:val="00092FB6"/>
    <w:rsid w:val="00096D20"/>
    <w:rsid w:val="000970B5"/>
    <w:rsid w:val="000A0C42"/>
    <w:rsid w:val="000A0CEC"/>
    <w:rsid w:val="000A1E83"/>
    <w:rsid w:val="000A2994"/>
    <w:rsid w:val="000A3178"/>
    <w:rsid w:val="000A4867"/>
    <w:rsid w:val="000A4ADD"/>
    <w:rsid w:val="000A6CEA"/>
    <w:rsid w:val="000A7325"/>
    <w:rsid w:val="000B1DF2"/>
    <w:rsid w:val="000B2594"/>
    <w:rsid w:val="000B41A5"/>
    <w:rsid w:val="000C135C"/>
    <w:rsid w:val="000C1623"/>
    <w:rsid w:val="000C4CFA"/>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16A"/>
    <w:rsid w:val="000E755A"/>
    <w:rsid w:val="000E768E"/>
    <w:rsid w:val="000E7D24"/>
    <w:rsid w:val="000E7E84"/>
    <w:rsid w:val="000F003D"/>
    <w:rsid w:val="000F06CE"/>
    <w:rsid w:val="000F09E5"/>
    <w:rsid w:val="000F11F0"/>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419"/>
    <w:rsid w:val="00125B85"/>
    <w:rsid w:val="00126BA4"/>
    <w:rsid w:val="001276CD"/>
    <w:rsid w:val="00127F27"/>
    <w:rsid w:val="0013169A"/>
    <w:rsid w:val="001321EF"/>
    <w:rsid w:val="00132BFE"/>
    <w:rsid w:val="00132E83"/>
    <w:rsid w:val="00135AD5"/>
    <w:rsid w:val="00137745"/>
    <w:rsid w:val="00143CE4"/>
    <w:rsid w:val="00144177"/>
    <w:rsid w:val="00144B29"/>
    <w:rsid w:val="00145F32"/>
    <w:rsid w:val="001463B7"/>
    <w:rsid w:val="00152363"/>
    <w:rsid w:val="00152F87"/>
    <w:rsid w:val="00153818"/>
    <w:rsid w:val="001539D7"/>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88E"/>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72B2"/>
    <w:rsid w:val="001A7478"/>
    <w:rsid w:val="001B01BD"/>
    <w:rsid w:val="001B1771"/>
    <w:rsid w:val="001B19D1"/>
    <w:rsid w:val="001B410C"/>
    <w:rsid w:val="001B4B47"/>
    <w:rsid w:val="001B4BA9"/>
    <w:rsid w:val="001B5D6F"/>
    <w:rsid w:val="001B75D9"/>
    <w:rsid w:val="001B7CA6"/>
    <w:rsid w:val="001C1805"/>
    <w:rsid w:val="001C2099"/>
    <w:rsid w:val="001C444B"/>
    <w:rsid w:val="001C52E5"/>
    <w:rsid w:val="001C6504"/>
    <w:rsid w:val="001C66D0"/>
    <w:rsid w:val="001C6DDF"/>
    <w:rsid w:val="001C78DD"/>
    <w:rsid w:val="001D09D7"/>
    <w:rsid w:val="001D17D8"/>
    <w:rsid w:val="001D1ACE"/>
    <w:rsid w:val="001D2176"/>
    <w:rsid w:val="001D3034"/>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374"/>
    <w:rsid w:val="001F0CAC"/>
    <w:rsid w:val="001F1AA9"/>
    <w:rsid w:val="001F23CF"/>
    <w:rsid w:val="001F26FC"/>
    <w:rsid w:val="001F4530"/>
    <w:rsid w:val="001F4A06"/>
    <w:rsid w:val="001F5538"/>
    <w:rsid w:val="001F5E88"/>
    <w:rsid w:val="001F7444"/>
    <w:rsid w:val="001F7F06"/>
    <w:rsid w:val="001F7F12"/>
    <w:rsid w:val="0020039D"/>
    <w:rsid w:val="00200DC2"/>
    <w:rsid w:val="00203818"/>
    <w:rsid w:val="00203E64"/>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686"/>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524"/>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3A8"/>
    <w:rsid w:val="002638B2"/>
    <w:rsid w:val="00264EB9"/>
    <w:rsid w:val="00265E07"/>
    <w:rsid w:val="0026649E"/>
    <w:rsid w:val="00266551"/>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1AA5"/>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2CD8"/>
    <w:rsid w:val="0030351C"/>
    <w:rsid w:val="00304222"/>
    <w:rsid w:val="0030482C"/>
    <w:rsid w:val="0030508E"/>
    <w:rsid w:val="00305163"/>
    <w:rsid w:val="003064F6"/>
    <w:rsid w:val="00307B3C"/>
    <w:rsid w:val="0031143B"/>
    <w:rsid w:val="00311D08"/>
    <w:rsid w:val="00312257"/>
    <w:rsid w:val="00312A9D"/>
    <w:rsid w:val="003139CD"/>
    <w:rsid w:val="00313EAC"/>
    <w:rsid w:val="00317052"/>
    <w:rsid w:val="00320872"/>
    <w:rsid w:val="003208EB"/>
    <w:rsid w:val="00320DD2"/>
    <w:rsid w:val="003234EB"/>
    <w:rsid w:val="00323BC8"/>
    <w:rsid w:val="00324AF7"/>
    <w:rsid w:val="00324D66"/>
    <w:rsid w:val="00330A54"/>
    <w:rsid w:val="00330BB9"/>
    <w:rsid w:val="003323A8"/>
    <w:rsid w:val="00333EB6"/>
    <w:rsid w:val="003354D6"/>
    <w:rsid w:val="003359FB"/>
    <w:rsid w:val="00335CA7"/>
    <w:rsid w:val="0033636B"/>
    <w:rsid w:val="00336C95"/>
    <w:rsid w:val="00340EF4"/>
    <w:rsid w:val="003410DE"/>
    <w:rsid w:val="00341C15"/>
    <w:rsid w:val="003422CF"/>
    <w:rsid w:val="003427ED"/>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CDA"/>
    <w:rsid w:val="00365DB0"/>
    <w:rsid w:val="0036637D"/>
    <w:rsid w:val="003669CA"/>
    <w:rsid w:val="00366DB3"/>
    <w:rsid w:val="00370AC6"/>
    <w:rsid w:val="00371526"/>
    <w:rsid w:val="00371661"/>
    <w:rsid w:val="00371A8C"/>
    <w:rsid w:val="00373891"/>
    <w:rsid w:val="00373C27"/>
    <w:rsid w:val="00374494"/>
    <w:rsid w:val="003749D0"/>
    <w:rsid w:val="0037529B"/>
    <w:rsid w:val="0037539A"/>
    <w:rsid w:val="00375BB6"/>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0DB"/>
    <w:rsid w:val="003C22F6"/>
    <w:rsid w:val="003C25A0"/>
    <w:rsid w:val="003C35F5"/>
    <w:rsid w:val="003C4A74"/>
    <w:rsid w:val="003C4B02"/>
    <w:rsid w:val="003C5CAE"/>
    <w:rsid w:val="003C5D66"/>
    <w:rsid w:val="003C6B94"/>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30D3"/>
    <w:rsid w:val="00403553"/>
    <w:rsid w:val="0040363D"/>
    <w:rsid w:val="00404DA4"/>
    <w:rsid w:val="00404FCA"/>
    <w:rsid w:val="00407663"/>
    <w:rsid w:val="004078E3"/>
    <w:rsid w:val="00407F81"/>
    <w:rsid w:val="00410146"/>
    <w:rsid w:val="00410329"/>
    <w:rsid w:val="004107DC"/>
    <w:rsid w:val="00410A2E"/>
    <w:rsid w:val="00411223"/>
    <w:rsid w:val="0041126C"/>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0BCD"/>
    <w:rsid w:val="0043105F"/>
    <w:rsid w:val="004312CC"/>
    <w:rsid w:val="004317E4"/>
    <w:rsid w:val="0043182E"/>
    <w:rsid w:val="00435628"/>
    <w:rsid w:val="00435AA7"/>
    <w:rsid w:val="0043695A"/>
    <w:rsid w:val="00441652"/>
    <w:rsid w:val="00441B69"/>
    <w:rsid w:val="0044242D"/>
    <w:rsid w:val="00442D3A"/>
    <w:rsid w:val="00442DF6"/>
    <w:rsid w:val="00443F85"/>
    <w:rsid w:val="0044477D"/>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080E"/>
    <w:rsid w:val="00484BF6"/>
    <w:rsid w:val="00485E38"/>
    <w:rsid w:val="004867B9"/>
    <w:rsid w:val="00486FA5"/>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27B"/>
    <w:rsid w:val="004B1369"/>
    <w:rsid w:val="004B2096"/>
    <w:rsid w:val="004B3BB7"/>
    <w:rsid w:val="004B4CBF"/>
    <w:rsid w:val="004B741F"/>
    <w:rsid w:val="004B7DB1"/>
    <w:rsid w:val="004C0460"/>
    <w:rsid w:val="004C0587"/>
    <w:rsid w:val="004C14E6"/>
    <w:rsid w:val="004C1695"/>
    <w:rsid w:val="004C16E2"/>
    <w:rsid w:val="004C1CE5"/>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4D66"/>
    <w:rsid w:val="00525BE7"/>
    <w:rsid w:val="00525FE3"/>
    <w:rsid w:val="0052654E"/>
    <w:rsid w:val="00527384"/>
    <w:rsid w:val="00527440"/>
    <w:rsid w:val="005302CF"/>
    <w:rsid w:val="00530846"/>
    <w:rsid w:val="00530DFA"/>
    <w:rsid w:val="0053121E"/>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800"/>
    <w:rsid w:val="00562CC3"/>
    <w:rsid w:val="00563574"/>
    <w:rsid w:val="00563D5D"/>
    <w:rsid w:val="005641D9"/>
    <w:rsid w:val="0056583E"/>
    <w:rsid w:val="00565C16"/>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455E"/>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68B7"/>
    <w:rsid w:val="005C7BBF"/>
    <w:rsid w:val="005D1CA9"/>
    <w:rsid w:val="005D2574"/>
    <w:rsid w:val="005D28B6"/>
    <w:rsid w:val="005D2982"/>
    <w:rsid w:val="005D39FE"/>
    <w:rsid w:val="005D509B"/>
    <w:rsid w:val="005D55F0"/>
    <w:rsid w:val="005D56C3"/>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07F39"/>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0A15"/>
    <w:rsid w:val="006418BD"/>
    <w:rsid w:val="00642BE2"/>
    <w:rsid w:val="00642CE3"/>
    <w:rsid w:val="006445F6"/>
    <w:rsid w:val="0064468B"/>
    <w:rsid w:val="00644F07"/>
    <w:rsid w:val="006462D5"/>
    <w:rsid w:val="00650B32"/>
    <w:rsid w:val="00650C43"/>
    <w:rsid w:val="00651385"/>
    <w:rsid w:val="00651638"/>
    <w:rsid w:val="00651911"/>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9D0"/>
    <w:rsid w:val="00673F5A"/>
    <w:rsid w:val="00674077"/>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B777A"/>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E1E0C"/>
    <w:rsid w:val="006E4146"/>
    <w:rsid w:val="006E50BD"/>
    <w:rsid w:val="006E5743"/>
    <w:rsid w:val="006E618C"/>
    <w:rsid w:val="006E7ADF"/>
    <w:rsid w:val="006F11A0"/>
    <w:rsid w:val="006F4042"/>
    <w:rsid w:val="006F4497"/>
    <w:rsid w:val="006F4FC3"/>
    <w:rsid w:val="006F58BE"/>
    <w:rsid w:val="00700B57"/>
    <w:rsid w:val="007023C3"/>
    <w:rsid w:val="00703D85"/>
    <w:rsid w:val="00703E2F"/>
    <w:rsid w:val="00703E80"/>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1642"/>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77302"/>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BED"/>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1A8C"/>
    <w:rsid w:val="007F27B0"/>
    <w:rsid w:val="007F4AEE"/>
    <w:rsid w:val="007F60D7"/>
    <w:rsid w:val="007F73A5"/>
    <w:rsid w:val="007F7F9E"/>
    <w:rsid w:val="00800D23"/>
    <w:rsid w:val="008010C9"/>
    <w:rsid w:val="00801EF1"/>
    <w:rsid w:val="0080246B"/>
    <w:rsid w:val="008028C0"/>
    <w:rsid w:val="00802CC8"/>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526C"/>
    <w:rsid w:val="00836DCC"/>
    <w:rsid w:val="00837BB2"/>
    <w:rsid w:val="00840C56"/>
    <w:rsid w:val="00841233"/>
    <w:rsid w:val="00842136"/>
    <w:rsid w:val="008424CC"/>
    <w:rsid w:val="00842E53"/>
    <w:rsid w:val="00843710"/>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868"/>
    <w:rsid w:val="008A3ADC"/>
    <w:rsid w:val="008A6767"/>
    <w:rsid w:val="008A68D7"/>
    <w:rsid w:val="008B0407"/>
    <w:rsid w:val="008B0B8E"/>
    <w:rsid w:val="008B3CBF"/>
    <w:rsid w:val="008B4E64"/>
    <w:rsid w:val="008B59A2"/>
    <w:rsid w:val="008B634B"/>
    <w:rsid w:val="008B70F3"/>
    <w:rsid w:val="008B71D0"/>
    <w:rsid w:val="008B73F3"/>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1CE"/>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10A4"/>
    <w:rsid w:val="008F12B3"/>
    <w:rsid w:val="008F16A8"/>
    <w:rsid w:val="008F1E56"/>
    <w:rsid w:val="008F2778"/>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6214"/>
    <w:rsid w:val="00936BE0"/>
    <w:rsid w:val="009370F3"/>
    <w:rsid w:val="0094081E"/>
    <w:rsid w:val="00941318"/>
    <w:rsid w:val="009418D5"/>
    <w:rsid w:val="009430C5"/>
    <w:rsid w:val="009433D0"/>
    <w:rsid w:val="00943F88"/>
    <w:rsid w:val="00945167"/>
    <w:rsid w:val="00945276"/>
    <w:rsid w:val="00945754"/>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304"/>
    <w:rsid w:val="0096450C"/>
    <w:rsid w:val="009659B5"/>
    <w:rsid w:val="00966185"/>
    <w:rsid w:val="00967C2C"/>
    <w:rsid w:val="0097147F"/>
    <w:rsid w:val="009725A2"/>
    <w:rsid w:val="009740C4"/>
    <w:rsid w:val="00974538"/>
    <w:rsid w:val="00974D6D"/>
    <w:rsid w:val="00974DBE"/>
    <w:rsid w:val="00980036"/>
    <w:rsid w:val="009808E6"/>
    <w:rsid w:val="0098095C"/>
    <w:rsid w:val="00981096"/>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5B"/>
    <w:rsid w:val="009A3900"/>
    <w:rsid w:val="009A5112"/>
    <w:rsid w:val="009A6816"/>
    <w:rsid w:val="009A7596"/>
    <w:rsid w:val="009B016C"/>
    <w:rsid w:val="009B08BE"/>
    <w:rsid w:val="009B156A"/>
    <w:rsid w:val="009B33DF"/>
    <w:rsid w:val="009B530C"/>
    <w:rsid w:val="009B5957"/>
    <w:rsid w:val="009B5B5B"/>
    <w:rsid w:val="009B6686"/>
    <w:rsid w:val="009B66BC"/>
    <w:rsid w:val="009C0028"/>
    <w:rsid w:val="009C0F1C"/>
    <w:rsid w:val="009C232A"/>
    <w:rsid w:val="009C25D2"/>
    <w:rsid w:val="009C294F"/>
    <w:rsid w:val="009C2F34"/>
    <w:rsid w:val="009C331E"/>
    <w:rsid w:val="009C4B1B"/>
    <w:rsid w:val="009C4FE2"/>
    <w:rsid w:val="009C5C45"/>
    <w:rsid w:val="009C60DD"/>
    <w:rsid w:val="009C6A58"/>
    <w:rsid w:val="009D0122"/>
    <w:rsid w:val="009D0E8E"/>
    <w:rsid w:val="009D1900"/>
    <w:rsid w:val="009D1F41"/>
    <w:rsid w:val="009D22DD"/>
    <w:rsid w:val="009D26EC"/>
    <w:rsid w:val="009D3D6B"/>
    <w:rsid w:val="009D4D70"/>
    <w:rsid w:val="009D6695"/>
    <w:rsid w:val="009D70F6"/>
    <w:rsid w:val="009E1F04"/>
    <w:rsid w:val="009E204F"/>
    <w:rsid w:val="009E2572"/>
    <w:rsid w:val="009E2F18"/>
    <w:rsid w:val="009E301D"/>
    <w:rsid w:val="009E3871"/>
    <w:rsid w:val="009E4439"/>
    <w:rsid w:val="009E4670"/>
    <w:rsid w:val="009E49EA"/>
    <w:rsid w:val="009E5249"/>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4AB4"/>
    <w:rsid w:val="00A04D5E"/>
    <w:rsid w:val="00A05663"/>
    <w:rsid w:val="00A058E8"/>
    <w:rsid w:val="00A05BCD"/>
    <w:rsid w:val="00A05E6D"/>
    <w:rsid w:val="00A102D9"/>
    <w:rsid w:val="00A1054B"/>
    <w:rsid w:val="00A133F8"/>
    <w:rsid w:val="00A17686"/>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1E"/>
    <w:rsid w:val="00A343E4"/>
    <w:rsid w:val="00A34BB8"/>
    <w:rsid w:val="00A351F8"/>
    <w:rsid w:val="00A35BC0"/>
    <w:rsid w:val="00A36948"/>
    <w:rsid w:val="00A36F66"/>
    <w:rsid w:val="00A37EF3"/>
    <w:rsid w:val="00A41FCA"/>
    <w:rsid w:val="00A42100"/>
    <w:rsid w:val="00A44B8E"/>
    <w:rsid w:val="00A44F68"/>
    <w:rsid w:val="00A46492"/>
    <w:rsid w:val="00A4775C"/>
    <w:rsid w:val="00A50114"/>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4AA0"/>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71A8"/>
    <w:rsid w:val="00AB71F8"/>
    <w:rsid w:val="00AC051C"/>
    <w:rsid w:val="00AC0EAA"/>
    <w:rsid w:val="00AC1F07"/>
    <w:rsid w:val="00AC20B6"/>
    <w:rsid w:val="00AC24B8"/>
    <w:rsid w:val="00AC27CB"/>
    <w:rsid w:val="00AC31ED"/>
    <w:rsid w:val="00AC41A2"/>
    <w:rsid w:val="00AC5306"/>
    <w:rsid w:val="00AC5A6E"/>
    <w:rsid w:val="00AC5C67"/>
    <w:rsid w:val="00AD0482"/>
    <w:rsid w:val="00AD0505"/>
    <w:rsid w:val="00AD080E"/>
    <w:rsid w:val="00AD1265"/>
    <w:rsid w:val="00AD1A1F"/>
    <w:rsid w:val="00AD2EE1"/>
    <w:rsid w:val="00AD3FDB"/>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2B6"/>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4A1"/>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53D1"/>
    <w:rsid w:val="00B86768"/>
    <w:rsid w:val="00B8790E"/>
    <w:rsid w:val="00B90E57"/>
    <w:rsid w:val="00B91AAF"/>
    <w:rsid w:val="00B91AF0"/>
    <w:rsid w:val="00B95DA9"/>
    <w:rsid w:val="00BA019D"/>
    <w:rsid w:val="00BA0BBE"/>
    <w:rsid w:val="00BA1942"/>
    <w:rsid w:val="00BA2149"/>
    <w:rsid w:val="00BA2257"/>
    <w:rsid w:val="00BA40D5"/>
    <w:rsid w:val="00BA44E6"/>
    <w:rsid w:val="00BA5BB5"/>
    <w:rsid w:val="00BA6131"/>
    <w:rsid w:val="00BB12C5"/>
    <w:rsid w:val="00BB3288"/>
    <w:rsid w:val="00BB48C1"/>
    <w:rsid w:val="00BB6056"/>
    <w:rsid w:val="00BB64DC"/>
    <w:rsid w:val="00BB713E"/>
    <w:rsid w:val="00BC02CD"/>
    <w:rsid w:val="00BC1953"/>
    <w:rsid w:val="00BC3ECA"/>
    <w:rsid w:val="00BC48C7"/>
    <w:rsid w:val="00BC49B3"/>
    <w:rsid w:val="00BC4A24"/>
    <w:rsid w:val="00BC4B2A"/>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580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54C"/>
    <w:rsid w:val="00CC383F"/>
    <w:rsid w:val="00CC4776"/>
    <w:rsid w:val="00CC4B2C"/>
    <w:rsid w:val="00CC4C6E"/>
    <w:rsid w:val="00CC52CC"/>
    <w:rsid w:val="00CC57BF"/>
    <w:rsid w:val="00CC5BAB"/>
    <w:rsid w:val="00CC700B"/>
    <w:rsid w:val="00CD0201"/>
    <w:rsid w:val="00CD1A99"/>
    <w:rsid w:val="00CD20CB"/>
    <w:rsid w:val="00CD21D0"/>
    <w:rsid w:val="00CD2AFB"/>
    <w:rsid w:val="00CD43BB"/>
    <w:rsid w:val="00CD4E3F"/>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2EDF"/>
    <w:rsid w:val="00CF3F73"/>
    <w:rsid w:val="00CF4297"/>
    <w:rsid w:val="00CF4D82"/>
    <w:rsid w:val="00CF5E53"/>
    <w:rsid w:val="00CF5F86"/>
    <w:rsid w:val="00CF7168"/>
    <w:rsid w:val="00D01086"/>
    <w:rsid w:val="00D014D3"/>
    <w:rsid w:val="00D01B68"/>
    <w:rsid w:val="00D022E5"/>
    <w:rsid w:val="00D0308F"/>
    <w:rsid w:val="00D04601"/>
    <w:rsid w:val="00D05748"/>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3795"/>
    <w:rsid w:val="00D44B5A"/>
    <w:rsid w:val="00D463CE"/>
    <w:rsid w:val="00D47EEA"/>
    <w:rsid w:val="00D47FF3"/>
    <w:rsid w:val="00D50A70"/>
    <w:rsid w:val="00D50A83"/>
    <w:rsid w:val="00D511EE"/>
    <w:rsid w:val="00D517ED"/>
    <w:rsid w:val="00D51AF5"/>
    <w:rsid w:val="00D51E83"/>
    <w:rsid w:val="00D52EB9"/>
    <w:rsid w:val="00D531BE"/>
    <w:rsid w:val="00D5440F"/>
    <w:rsid w:val="00D5536F"/>
    <w:rsid w:val="00D56312"/>
    <w:rsid w:val="00D56564"/>
    <w:rsid w:val="00D5698F"/>
    <w:rsid w:val="00D57006"/>
    <w:rsid w:val="00D60D2F"/>
    <w:rsid w:val="00D610BE"/>
    <w:rsid w:val="00D616FE"/>
    <w:rsid w:val="00D61938"/>
    <w:rsid w:val="00D6229B"/>
    <w:rsid w:val="00D62353"/>
    <w:rsid w:val="00D63286"/>
    <w:rsid w:val="00D63525"/>
    <w:rsid w:val="00D637FF"/>
    <w:rsid w:val="00D6393F"/>
    <w:rsid w:val="00D6437E"/>
    <w:rsid w:val="00D64657"/>
    <w:rsid w:val="00D669C3"/>
    <w:rsid w:val="00D669CF"/>
    <w:rsid w:val="00D66F77"/>
    <w:rsid w:val="00D70F16"/>
    <w:rsid w:val="00D74141"/>
    <w:rsid w:val="00D76926"/>
    <w:rsid w:val="00D772A2"/>
    <w:rsid w:val="00D80149"/>
    <w:rsid w:val="00D807C2"/>
    <w:rsid w:val="00D81B95"/>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48A5"/>
    <w:rsid w:val="00DA51D8"/>
    <w:rsid w:val="00DA67F0"/>
    <w:rsid w:val="00DA7D16"/>
    <w:rsid w:val="00DB2B2F"/>
    <w:rsid w:val="00DB3580"/>
    <w:rsid w:val="00DB3FB9"/>
    <w:rsid w:val="00DB4CD7"/>
    <w:rsid w:val="00DB5592"/>
    <w:rsid w:val="00DB5823"/>
    <w:rsid w:val="00DB6D06"/>
    <w:rsid w:val="00DB705D"/>
    <w:rsid w:val="00DC0D3A"/>
    <w:rsid w:val="00DC19EC"/>
    <w:rsid w:val="00DC1D9A"/>
    <w:rsid w:val="00DC51DA"/>
    <w:rsid w:val="00DC61C7"/>
    <w:rsid w:val="00DC709D"/>
    <w:rsid w:val="00DC7A3A"/>
    <w:rsid w:val="00DD0EA4"/>
    <w:rsid w:val="00DD0ED3"/>
    <w:rsid w:val="00DD1267"/>
    <w:rsid w:val="00DD1AB9"/>
    <w:rsid w:val="00DD22A9"/>
    <w:rsid w:val="00DD2C8F"/>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0F1A"/>
    <w:rsid w:val="00E01D33"/>
    <w:rsid w:val="00E03A78"/>
    <w:rsid w:val="00E04041"/>
    <w:rsid w:val="00E066F7"/>
    <w:rsid w:val="00E07B1A"/>
    <w:rsid w:val="00E10ACB"/>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0FC7"/>
    <w:rsid w:val="00E710C3"/>
    <w:rsid w:val="00E7180B"/>
    <w:rsid w:val="00E72F10"/>
    <w:rsid w:val="00E739A4"/>
    <w:rsid w:val="00E74DF3"/>
    <w:rsid w:val="00E75917"/>
    <w:rsid w:val="00E75B4D"/>
    <w:rsid w:val="00E75F22"/>
    <w:rsid w:val="00E7680E"/>
    <w:rsid w:val="00E76AE4"/>
    <w:rsid w:val="00E76DEF"/>
    <w:rsid w:val="00E7708C"/>
    <w:rsid w:val="00E80100"/>
    <w:rsid w:val="00E80703"/>
    <w:rsid w:val="00E81998"/>
    <w:rsid w:val="00E81C43"/>
    <w:rsid w:val="00E82472"/>
    <w:rsid w:val="00E82626"/>
    <w:rsid w:val="00E82704"/>
    <w:rsid w:val="00E8402F"/>
    <w:rsid w:val="00E84619"/>
    <w:rsid w:val="00E84CE2"/>
    <w:rsid w:val="00E84D25"/>
    <w:rsid w:val="00E85D8F"/>
    <w:rsid w:val="00E86435"/>
    <w:rsid w:val="00E86EA7"/>
    <w:rsid w:val="00E86F90"/>
    <w:rsid w:val="00E87511"/>
    <w:rsid w:val="00E87F29"/>
    <w:rsid w:val="00E91592"/>
    <w:rsid w:val="00E91F75"/>
    <w:rsid w:val="00E9289F"/>
    <w:rsid w:val="00E93106"/>
    <w:rsid w:val="00E94B3F"/>
    <w:rsid w:val="00E94B76"/>
    <w:rsid w:val="00E96D04"/>
    <w:rsid w:val="00E972C2"/>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2CE"/>
    <w:rsid w:val="00EB3B32"/>
    <w:rsid w:val="00EB54A7"/>
    <w:rsid w:val="00EB6A8A"/>
    <w:rsid w:val="00EB6D96"/>
    <w:rsid w:val="00EC2E02"/>
    <w:rsid w:val="00EC42AC"/>
    <w:rsid w:val="00EC4528"/>
    <w:rsid w:val="00EC4884"/>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12A5"/>
    <w:rsid w:val="00EE12A6"/>
    <w:rsid w:val="00EE559B"/>
    <w:rsid w:val="00EE678D"/>
    <w:rsid w:val="00EE6EB4"/>
    <w:rsid w:val="00EE7431"/>
    <w:rsid w:val="00EF0C53"/>
    <w:rsid w:val="00EF13CE"/>
    <w:rsid w:val="00EF3326"/>
    <w:rsid w:val="00EF36BD"/>
    <w:rsid w:val="00EF3D2B"/>
    <w:rsid w:val="00EF49F0"/>
    <w:rsid w:val="00EF7E41"/>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5BC"/>
    <w:rsid w:val="00F267A6"/>
    <w:rsid w:val="00F27186"/>
    <w:rsid w:val="00F2776F"/>
    <w:rsid w:val="00F277A9"/>
    <w:rsid w:val="00F27A6E"/>
    <w:rsid w:val="00F30B69"/>
    <w:rsid w:val="00F3140C"/>
    <w:rsid w:val="00F32EC5"/>
    <w:rsid w:val="00F32F9A"/>
    <w:rsid w:val="00F338EC"/>
    <w:rsid w:val="00F33BF6"/>
    <w:rsid w:val="00F34F6E"/>
    <w:rsid w:val="00F353E2"/>
    <w:rsid w:val="00F35479"/>
    <w:rsid w:val="00F358F3"/>
    <w:rsid w:val="00F35B79"/>
    <w:rsid w:val="00F367EC"/>
    <w:rsid w:val="00F37348"/>
    <w:rsid w:val="00F3760D"/>
    <w:rsid w:val="00F40FDE"/>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0E3"/>
    <w:rsid w:val="00F63A4D"/>
    <w:rsid w:val="00F640DF"/>
    <w:rsid w:val="00F64B67"/>
    <w:rsid w:val="00F65443"/>
    <w:rsid w:val="00F65B6C"/>
    <w:rsid w:val="00F65BAF"/>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458"/>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5Dark-Accent6">
    <w:name w:val="Grid Table 5 Dark Accent 6"/>
    <w:basedOn w:val="TableNormal"/>
    <w:uiPriority w:val="50"/>
    <w:rsid w:val="000A0C4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use-cases/application-securit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software-intelligenc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wasp.org/www-project-api-security/"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866-43A8-9F94-2055C18115C6}"/>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D866-43A8-9F94-2055C18115C6}"/>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D866-43A8-9F94-2055C18115C6}"/>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7-D866-43A8-9F94-2055C18115C6}"/>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9-D866-43A8-9F94-2055C18115C6}"/>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866-43A8-9F94-2055C18115C6}"/>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866-43A8-9F94-2055C18115C6}"/>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866-43A8-9F94-2055C18115C6}"/>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E4FE35-46C4-4E95-9984-5DB4C0238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1809</TotalTime>
  <Pages>12</Pages>
  <Words>1761</Words>
  <Characters>10042</Characters>
  <Application>Microsoft Office Word</Application>
  <DocSecurity>0</DocSecurity>
  <Lines>83</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11780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66</cp:revision>
  <cp:lastPrinted>2014-04-04T13:22:00Z</cp:lastPrinted>
  <dcterms:created xsi:type="dcterms:W3CDTF">2018-09-23T06:26:00Z</dcterms:created>
  <dcterms:modified xsi:type="dcterms:W3CDTF">2020-02-07T09:02:00Z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